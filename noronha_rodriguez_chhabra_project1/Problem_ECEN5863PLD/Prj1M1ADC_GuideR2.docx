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5653" w:rsidRPr="00657DE4" w:rsidRDefault="00745653" w:rsidP="00E95C81">
      <w:pPr>
        <w:pStyle w:val="Heading2"/>
      </w:pPr>
    </w:p>
    <w:p w:rsidR="00745653" w:rsidRPr="002A6F18" w:rsidRDefault="00657DE4" w:rsidP="00A53723">
      <w:pPr>
        <w:pStyle w:val="chaptertitle"/>
        <w:spacing w:line="240" w:lineRule="auto"/>
        <w:ind w:left="-1080"/>
        <w:jc w:val="center"/>
      </w:pPr>
      <w:r>
        <w:t xml:space="preserve">DE10-Lite </w:t>
      </w:r>
      <w:r w:rsidR="00CF2BF1">
        <w:t xml:space="preserve">ADC </w:t>
      </w:r>
      <w:r>
        <w:t>Guide</w:t>
      </w:r>
    </w:p>
    <w:p w:rsidR="00745653" w:rsidRDefault="00D4180E" w:rsidP="00A53723">
      <w:pPr>
        <w:pStyle w:val="chaptersubtitle"/>
      </w:pPr>
      <w:r>
        <w:rPr>
          <w:noProof/>
          <w:lang w:eastAsia="en-US"/>
        </w:rPr>
        <mc:AlternateContent>
          <mc:Choice Requires="wps">
            <w:drawing>
              <wp:anchor distT="0" distB="0" distL="114300" distR="114300" simplePos="0" relativeHeight="251651584" behindDoc="0" locked="0" layoutInCell="1" allowOverlap="1">
                <wp:simplePos x="0" y="0"/>
                <wp:positionH relativeFrom="page">
                  <wp:posOffset>643255</wp:posOffset>
                </wp:positionH>
                <wp:positionV relativeFrom="paragraph">
                  <wp:posOffset>7620</wp:posOffset>
                </wp:positionV>
                <wp:extent cx="6486525" cy="228600"/>
                <wp:effectExtent l="0" t="0" r="9525" b="0"/>
                <wp:wrapNone/>
                <wp:docPr id="6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228600"/>
                        </a:xfrm>
                        <a:prstGeom prst="rect">
                          <a:avLst/>
                        </a:prstGeom>
                        <a:solidFill>
                          <a:srgbClr val="D0B55E"/>
                        </a:solidFill>
                        <a:ln>
                          <a:noFill/>
                        </a:ln>
                      </wps:spPr>
                      <wps:txbx>
                        <w:txbxContent>
                          <w:p w:rsidR="00C3588D" w:rsidRPr="00AD4D01" w:rsidRDefault="00C3588D" w:rsidP="00A53723">
                            <w:pPr>
                              <w:pStyle w:val="zzpartnumber"/>
                              <w:rPr>
                                <w:color w:val="auto"/>
                              </w:rPr>
                            </w:pPr>
                            <w:r>
                              <w:rPr>
                                <w:color w:val="auto"/>
                              </w:rPr>
                              <w:t>Version 1.0</w:t>
                            </w:r>
                            <w:r w:rsidRPr="00AD4D01">
                              <w:rPr>
                                <w:color w:val="auto"/>
                              </w:rPr>
                              <w:t xml:space="preserve">                              </w:t>
                            </w:r>
                            <w:r>
                              <w:rPr>
                                <w:color w:val="auto"/>
                              </w:rPr>
                              <w:t xml:space="preserve">                                                    09/</w:t>
                            </w:r>
                            <w:r w:rsidR="00186085">
                              <w:rPr>
                                <w:color w:val="auto"/>
                              </w:rPr>
                              <w:t>29</w:t>
                            </w:r>
                            <w:r>
                              <w:rPr>
                                <w:color w:val="auto"/>
                              </w:rPr>
                              <w:t>/2017</w:t>
                            </w:r>
                            <w:r w:rsidRPr="00AD4D01">
                              <w:rPr>
                                <w:color w:val="auto"/>
                              </w:rPr>
                              <w:tab/>
                            </w:r>
                            <w:r>
                              <w:rPr>
                                <w:color w:val="auto"/>
                              </w:rPr>
                              <w:t>ECEN 5863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50.65pt;margin-top:.6pt;width:510.75pt;height:1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" fillcolor="#d0b55e" stroked="f">
                <v:textbox>
                  <w:txbxContent>
                    <w:p w:rsidR="00C3588D" w:rsidRPr="00AD4D01" w:rsidRDefault="00C3588D" w:rsidP="00A53723">
                      <w:pPr>
                        <w:pStyle w:val="zzpartnumber"/>
                        <w:rPr>
                          <w:color w:val="auto"/>
                        </w:rPr>
                      </w:pPr>
                      <w:r>
                        <w:rPr>
                          <w:color w:val="auto"/>
                        </w:rPr>
                        <w:t>Version 1.0</w:t>
                      </w:r>
                      <w:r w:rsidRPr="00AD4D01">
                        <w:rPr>
                          <w:color w:val="auto"/>
                        </w:rPr>
                        <w:t xml:space="preserve">                              </w:t>
                      </w:r>
                      <w:r>
                        <w:rPr>
                          <w:color w:val="auto"/>
                        </w:rPr>
                        <w:t xml:space="preserve">                                                    09/</w:t>
                      </w:r>
                      <w:r w:rsidR="00186085">
                        <w:rPr>
                          <w:color w:val="auto"/>
                        </w:rPr>
                        <w:t>29</w:t>
                      </w:r>
                      <w:r>
                        <w:rPr>
                          <w:color w:val="auto"/>
                        </w:rPr>
                        <w:t>/2017</w:t>
                      </w:r>
                      <w:r w:rsidRPr="00AD4D01">
                        <w:rPr>
                          <w:color w:val="auto"/>
                        </w:rPr>
                        <w:tab/>
                      </w:r>
                      <w:r>
                        <w:rPr>
                          <w:color w:val="auto"/>
                        </w:rPr>
                        <w:t>ECEN 5863</w:t>
                      </w:r>
                    </w:p>
                  </w:txbxContent>
                </v:textbox>
                <w10:wrap anchorx="page"/>
              </v:shape>
            </w:pict>
          </mc:Fallback>
        </mc:AlternateContent>
      </w:r>
    </w:p>
    <w:p w:rsidR="00745653" w:rsidRPr="00AC3452" w:rsidRDefault="00745653" w:rsidP="007065E7">
      <w:pPr>
        <w:pStyle w:val="figtitlewide"/>
        <w:ind w:left="0"/>
        <w:jc w:val="center"/>
      </w:pPr>
      <w:r w:rsidRPr="00AC3452">
        <w:t>Table of Contents</w:t>
      </w:r>
    </w:p>
    <w:p w:rsidR="00DC1E4C" w:rsidRDefault="00745653">
      <w:pPr>
        <w:pStyle w:val="TOC1"/>
        <w:rPr>
          <w:rFonts w:asciiTheme="minorHAnsi" w:eastAsiaTheme="minorEastAsia" w:hAnsiTheme="minorHAnsi" w:cstheme="minorBidi"/>
          <w:b w:val="0"/>
          <w:noProof/>
          <w:lang w:eastAsia="en-US"/>
        </w:rPr>
      </w:pPr>
      <w:r w:rsidRPr="00AC3452">
        <w:rPr>
          <w:rStyle w:val="Hotlink"/>
        </w:rPr>
        <w:fldChar w:fldCharType="begin"/>
      </w:r>
      <w:r w:rsidRPr="00AC3452">
        <w:rPr>
          <w:rStyle w:val="Hotlink"/>
        </w:rPr>
        <w:instrText xml:space="preserve"> TOC \o "1-3" \h \z \u </w:instrText>
      </w:r>
      <w:r w:rsidRPr="00AC3452">
        <w:rPr>
          <w:rStyle w:val="Hotlink"/>
        </w:rPr>
        <w:fldChar w:fldCharType="separate"/>
      </w:r>
      <w:hyperlink w:anchor="_Toc494673831" w:history="1">
        <w:r w:rsidR="00DC1E4C" w:rsidRPr="00001886">
          <w:rPr>
            <w:rStyle w:val="Hyperlink"/>
            <w:noProof/>
          </w:rPr>
          <w:t>1.</w:t>
        </w:r>
        <w:r w:rsidR="00DC1E4C">
          <w:rPr>
            <w:rFonts w:asciiTheme="minorHAnsi" w:eastAsiaTheme="minorEastAsia" w:hAnsiTheme="minorHAnsi" w:cstheme="minorBidi"/>
            <w:b w:val="0"/>
            <w:noProof/>
            <w:lang w:eastAsia="en-US"/>
          </w:rPr>
          <w:tab/>
        </w:r>
        <w:r w:rsidR="00DC1E4C" w:rsidRPr="00001886">
          <w:rPr>
            <w:rStyle w:val="Hyperlink"/>
            <w:noProof/>
          </w:rPr>
          <w:t>Getting Started</w:t>
        </w:r>
        <w:r w:rsidR="00DC1E4C">
          <w:rPr>
            <w:noProof/>
            <w:webHidden/>
          </w:rPr>
          <w:tab/>
        </w:r>
        <w:r w:rsidR="00DC1E4C">
          <w:rPr>
            <w:noProof/>
            <w:webHidden/>
          </w:rPr>
          <w:fldChar w:fldCharType="begin"/>
        </w:r>
        <w:r w:rsidR="00DC1E4C">
          <w:rPr>
            <w:noProof/>
            <w:webHidden/>
          </w:rPr>
          <w:instrText xml:space="preserve"> PAGEREF _Toc494673831 \h </w:instrText>
        </w:r>
        <w:r w:rsidR="00DC1E4C">
          <w:rPr>
            <w:noProof/>
            <w:webHidden/>
          </w:rPr>
        </w:r>
        <w:r w:rsidR="00DC1E4C">
          <w:rPr>
            <w:noProof/>
            <w:webHidden/>
          </w:rPr>
          <w:fldChar w:fldCharType="separate"/>
        </w:r>
        <w:r w:rsidR="00DC1E4C">
          <w:rPr>
            <w:noProof/>
            <w:webHidden/>
          </w:rPr>
          <w:t>3</w:t>
        </w:r>
        <w:r w:rsidR="00DC1E4C">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32" w:history="1">
        <w:r w:rsidRPr="00001886">
          <w:rPr>
            <w:rStyle w:val="Hyperlink"/>
            <w:noProof/>
          </w:rPr>
          <w:t>1.1.</w:t>
        </w:r>
        <w:r>
          <w:rPr>
            <w:rFonts w:asciiTheme="minorHAnsi" w:eastAsiaTheme="minorEastAsia" w:hAnsiTheme="minorHAnsi" w:cstheme="minorBidi"/>
            <w:noProof/>
            <w:sz w:val="22"/>
            <w:szCs w:val="22"/>
            <w:lang w:eastAsia="en-US"/>
          </w:rPr>
          <w:tab/>
        </w:r>
        <w:r w:rsidRPr="00001886">
          <w:rPr>
            <w:rStyle w:val="Hyperlink"/>
            <w:noProof/>
          </w:rPr>
          <w:t>DE10-Lite Development Kit</w:t>
        </w:r>
        <w:r>
          <w:rPr>
            <w:noProof/>
            <w:webHidden/>
          </w:rPr>
          <w:tab/>
        </w:r>
        <w:r>
          <w:rPr>
            <w:noProof/>
            <w:webHidden/>
          </w:rPr>
          <w:fldChar w:fldCharType="begin"/>
        </w:r>
        <w:r>
          <w:rPr>
            <w:noProof/>
            <w:webHidden/>
          </w:rPr>
          <w:instrText xml:space="preserve"> PAGEREF _Toc494673832 \h </w:instrText>
        </w:r>
        <w:r>
          <w:rPr>
            <w:noProof/>
            <w:webHidden/>
          </w:rPr>
        </w:r>
        <w:r>
          <w:rPr>
            <w:noProof/>
            <w:webHidden/>
          </w:rPr>
          <w:fldChar w:fldCharType="separate"/>
        </w:r>
        <w:r>
          <w:rPr>
            <w:noProof/>
            <w:webHidden/>
          </w:rPr>
          <w:t>3</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33" w:history="1">
        <w:r w:rsidRPr="00001886">
          <w:rPr>
            <w:rStyle w:val="Hyperlink"/>
            <w:noProof/>
          </w:rPr>
          <w:t>1.2.</w:t>
        </w:r>
        <w:r>
          <w:rPr>
            <w:rFonts w:asciiTheme="minorHAnsi" w:eastAsiaTheme="minorEastAsia" w:hAnsiTheme="minorHAnsi" w:cstheme="minorBidi"/>
            <w:noProof/>
            <w:sz w:val="22"/>
            <w:szCs w:val="22"/>
            <w:lang w:eastAsia="en-US"/>
          </w:rPr>
          <w:tab/>
        </w:r>
        <w:r w:rsidRPr="00001886">
          <w:rPr>
            <w:rStyle w:val="Hyperlink"/>
            <w:noProof/>
          </w:rPr>
          <w:t>Extract the Lab Files.</w:t>
        </w:r>
        <w:r>
          <w:rPr>
            <w:noProof/>
            <w:webHidden/>
          </w:rPr>
          <w:tab/>
        </w:r>
        <w:r>
          <w:rPr>
            <w:noProof/>
            <w:webHidden/>
          </w:rPr>
          <w:fldChar w:fldCharType="begin"/>
        </w:r>
        <w:r>
          <w:rPr>
            <w:noProof/>
            <w:webHidden/>
          </w:rPr>
          <w:instrText xml:space="preserve"> PAGEREF _Toc494673833 \h </w:instrText>
        </w:r>
        <w:r>
          <w:rPr>
            <w:noProof/>
            <w:webHidden/>
          </w:rPr>
        </w:r>
        <w:r>
          <w:rPr>
            <w:noProof/>
            <w:webHidden/>
          </w:rPr>
          <w:fldChar w:fldCharType="separate"/>
        </w:r>
        <w:r>
          <w:rPr>
            <w:noProof/>
            <w:webHidden/>
          </w:rPr>
          <w:t>3</w:t>
        </w:r>
        <w:r>
          <w:rPr>
            <w:noProof/>
            <w:webHidden/>
          </w:rPr>
          <w:fldChar w:fldCharType="end"/>
        </w:r>
      </w:hyperlink>
    </w:p>
    <w:p w:rsidR="00DC1E4C" w:rsidRDefault="00DC1E4C">
      <w:pPr>
        <w:pStyle w:val="TOC1"/>
        <w:rPr>
          <w:rFonts w:asciiTheme="minorHAnsi" w:eastAsiaTheme="minorEastAsia" w:hAnsiTheme="minorHAnsi" w:cstheme="minorBidi"/>
          <w:b w:val="0"/>
          <w:noProof/>
          <w:lang w:eastAsia="en-US"/>
        </w:rPr>
      </w:pPr>
      <w:hyperlink w:anchor="_Toc494673834" w:history="1">
        <w:r w:rsidRPr="00001886">
          <w:rPr>
            <w:rStyle w:val="Hyperlink"/>
            <w:noProof/>
          </w:rPr>
          <w:t>2.</w:t>
        </w:r>
        <w:r>
          <w:rPr>
            <w:rFonts w:asciiTheme="minorHAnsi" w:eastAsiaTheme="minorEastAsia" w:hAnsiTheme="minorHAnsi" w:cstheme="minorBidi"/>
            <w:b w:val="0"/>
            <w:noProof/>
            <w:lang w:eastAsia="en-US"/>
          </w:rPr>
          <w:tab/>
        </w:r>
        <w:r w:rsidRPr="00001886">
          <w:rPr>
            <w:rStyle w:val="Hyperlink"/>
            <w:noProof/>
          </w:rPr>
          <w:t>System Design</w:t>
        </w:r>
        <w:r>
          <w:rPr>
            <w:noProof/>
            <w:webHidden/>
          </w:rPr>
          <w:tab/>
        </w:r>
        <w:r>
          <w:rPr>
            <w:noProof/>
            <w:webHidden/>
          </w:rPr>
          <w:fldChar w:fldCharType="begin"/>
        </w:r>
        <w:r>
          <w:rPr>
            <w:noProof/>
            <w:webHidden/>
          </w:rPr>
          <w:instrText xml:space="preserve"> PAGEREF _Toc494673834 \h </w:instrText>
        </w:r>
        <w:r>
          <w:rPr>
            <w:noProof/>
            <w:webHidden/>
          </w:rPr>
        </w:r>
        <w:r>
          <w:rPr>
            <w:noProof/>
            <w:webHidden/>
          </w:rPr>
          <w:fldChar w:fldCharType="separate"/>
        </w:r>
        <w:r>
          <w:rPr>
            <w:noProof/>
            <w:webHidden/>
          </w:rPr>
          <w:t>4</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35" w:history="1">
        <w:r w:rsidRPr="00001886">
          <w:rPr>
            <w:rStyle w:val="Hyperlink"/>
            <w:noProof/>
          </w:rPr>
          <w:t>2.1.</w:t>
        </w:r>
        <w:r>
          <w:rPr>
            <w:rFonts w:asciiTheme="minorHAnsi" w:eastAsiaTheme="minorEastAsia" w:hAnsiTheme="minorHAnsi" w:cstheme="minorBidi"/>
            <w:noProof/>
            <w:sz w:val="22"/>
            <w:szCs w:val="22"/>
            <w:lang w:eastAsia="en-US"/>
          </w:rPr>
          <w:tab/>
        </w:r>
        <w:r w:rsidRPr="00001886">
          <w:rPr>
            <w:rStyle w:val="Hyperlink"/>
            <w:noProof/>
          </w:rPr>
          <w:t>System Requirements</w:t>
        </w:r>
        <w:r>
          <w:rPr>
            <w:noProof/>
            <w:webHidden/>
          </w:rPr>
          <w:tab/>
        </w:r>
        <w:r>
          <w:rPr>
            <w:noProof/>
            <w:webHidden/>
          </w:rPr>
          <w:fldChar w:fldCharType="begin"/>
        </w:r>
        <w:r>
          <w:rPr>
            <w:noProof/>
            <w:webHidden/>
          </w:rPr>
          <w:instrText xml:space="preserve"> PAGEREF _Toc494673835 \h </w:instrText>
        </w:r>
        <w:r>
          <w:rPr>
            <w:noProof/>
            <w:webHidden/>
          </w:rPr>
        </w:r>
        <w:r>
          <w:rPr>
            <w:noProof/>
            <w:webHidden/>
          </w:rPr>
          <w:fldChar w:fldCharType="separate"/>
        </w:r>
        <w:r>
          <w:rPr>
            <w:noProof/>
            <w:webHidden/>
          </w:rPr>
          <w:t>4</w:t>
        </w:r>
        <w:r>
          <w:rPr>
            <w:noProof/>
            <w:webHidden/>
          </w:rPr>
          <w:fldChar w:fldCharType="end"/>
        </w:r>
      </w:hyperlink>
    </w:p>
    <w:p w:rsidR="00DC1E4C" w:rsidRDefault="00DC1E4C">
      <w:pPr>
        <w:pStyle w:val="TOC3"/>
        <w:rPr>
          <w:rFonts w:asciiTheme="minorHAnsi" w:eastAsiaTheme="minorEastAsia" w:hAnsiTheme="minorHAnsi" w:cstheme="minorBidi"/>
          <w:noProof/>
          <w:sz w:val="22"/>
          <w:szCs w:val="22"/>
          <w:lang w:eastAsia="en-US"/>
        </w:rPr>
      </w:pPr>
      <w:hyperlink w:anchor="_Toc494673836" w:history="1">
        <w:r w:rsidRPr="00001886">
          <w:rPr>
            <w:rStyle w:val="Hyperlink"/>
            <w:noProof/>
          </w:rPr>
          <w:t>2.1.1 System Block Diagram</w:t>
        </w:r>
        <w:r>
          <w:rPr>
            <w:noProof/>
            <w:webHidden/>
          </w:rPr>
          <w:tab/>
        </w:r>
        <w:r>
          <w:rPr>
            <w:noProof/>
            <w:webHidden/>
          </w:rPr>
          <w:fldChar w:fldCharType="begin"/>
        </w:r>
        <w:r>
          <w:rPr>
            <w:noProof/>
            <w:webHidden/>
          </w:rPr>
          <w:instrText xml:space="preserve"> PAGEREF _Toc494673836 \h </w:instrText>
        </w:r>
        <w:r>
          <w:rPr>
            <w:noProof/>
            <w:webHidden/>
          </w:rPr>
        </w:r>
        <w:r>
          <w:rPr>
            <w:noProof/>
            <w:webHidden/>
          </w:rPr>
          <w:fldChar w:fldCharType="separate"/>
        </w:r>
        <w:r>
          <w:rPr>
            <w:noProof/>
            <w:webHidden/>
          </w:rPr>
          <w:t>5</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37" w:history="1">
        <w:r w:rsidRPr="00001886">
          <w:rPr>
            <w:rStyle w:val="Hyperlink"/>
            <w:noProof/>
          </w:rPr>
          <w:t>2.2.</w:t>
        </w:r>
        <w:r>
          <w:rPr>
            <w:rFonts w:asciiTheme="minorHAnsi" w:eastAsiaTheme="minorEastAsia" w:hAnsiTheme="minorHAnsi" w:cstheme="minorBidi"/>
            <w:noProof/>
            <w:sz w:val="22"/>
            <w:szCs w:val="22"/>
            <w:lang w:eastAsia="en-US"/>
          </w:rPr>
          <w:tab/>
        </w:r>
        <w:r w:rsidRPr="00001886">
          <w:rPr>
            <w:rStyle w:val="Hyperlink"/>
            <w:noProof/>
          </w:rPr>
          <w:t>MAX10 ADC</w:t>
        </w:r>
        <w:r>
          <w:rPr>
            <w:noProof/>
            <w:webHidden/>
          </w:rPr>
          <w:tab/>
        </w:r>
        <w:r>
          <w:rPr>
            <w:noProof/>
            <w:webHidden/>
          </w:rPr>
          <w:fldChar w:fldCharType="begin"/>
        </w:r>
        <w:r>
          <w:rPr>
            <w:noProof/>
            <w:webHidden/>
          </w:rPr>
          <w:instrText xml:space="preserve"> PAGEREF _Toc494673837 \h </w:instrText>
        </w:r>
        <w:r>
          <w:rPr>
            <w:noProof/>
            <w:webHidden/>
          </w:rPr>
        </w:r>
        <w:r>
          <w:rPr>
            <w:noProof/>
            <w:webHidden/>
          </w:rPr>
          <w:fldChar w:fldCharType="separate"/>
        </w:r>
        <w:r>
          <w:rPr>
            <w:noProof/>
            <w:webHidden/>
          </w:rPr>
          <w:t>6</w:t>
        </w:r>
        <w:r>
          <w:rPr>
            <w:noProof/>
            <w:webHidden/>
          </w:rPr>
          <w:fldChar w:fldCharType="end"/>
        </w:r>
      </w:hyperlink>
    </w:p>
    <w:p w:rsidR="00DC1E4C" w:rsidRDefault="00DC1E4C">
      <w:pPr>
        <w:pStyle w:val="TOC1"/>
        <w:rPr>
          <w:rFonts w:asciiTheme="minorHAnsi" w:eastAsiaTheme="minorEastAsia" w:hAnsiTheme="minorHAnsi" w:cstheme="minorBidi"/>
          <w:b w:val="0"/>
          <w:noProof/>
          <w:lang w:eastAsia="en-US"/>
        </w:rPr>
      </w:pPr>
      <w:hyperlink w:anchor="_Toc494673838" w:history="1">
        <w:r w:rsidRPr="00001886">
          <w:rPr>
            <w:rStyle w:val="Hyperlink"/>
            <w:noProof/>
          </w:rPr>
          <w:t>3.</w:t>
        </w:r>
        <w:r>
          <w:rPr>
            <w:rFonts w:asciiTheme="minorHAnsi" w:eastAsiaTheme="minorEastAsia" w:hAnsiTheme="minorHAnsi" w:cstheme="minorBidi"/>
            <w:b w:val="0"/>
            <w:noProof/>
            <w:lang w:eastAsia="en-US"/>
          </w:rPr>
          <w:tab/>
        </w:r>
        <w:r w:rsidRPr="00001886">
          <w:rPr>
            <w:rStyle w:val="Hyperlink"/>
            <w:noProof/>
          </w:rPr>
          <w:t>Creating the Design</w:t>
        </w:r>
        <w:r>
          <w:rPr>
            <w:noProof/>
            <w:webHidden/>
          </w:rPr>
          <w:tab/>
        </w:r>
        <w:r>
          <w:rPr>
            <w:noProof/>
            <w:webHidden/>
          </w:rPr>
          <w:fldChar w:fldCharType="begin"/>
        </w:r>
        <w:r>
          <w:rPr>
            <w:noProof/>
            <w:webHidden/>
          </w:rPr>
          <w:instrText xml:space="preserve"> PAGEREF _Toc494673838 \h </w:instrText>
        </w:r>
        <w:r>
          <w:rPr>
            <w:noProof/>
            <w:webHidden/>
          </w:rPr>
        </w:r>
        <w:r>
          <w:rPr>
            <w:noProof/>
            <w:webHidden/>
          </w:rPr>
          <w:fldChar w:fldCharType="separate"/>
        </w:r>
        <w:r>
          <w:rPr>
            <w:noProof/>
            <w:webHidden/>
          </w:rPr>
          <w:t>7</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39" w:history="1">
        <w:r w:rsidRPr="00001886">
          <w:rPr>
            <w:rStyle w:val="Hyperlink"/>
            <w:noProof/>
          </w:rPr>
          <w:t>3.1.</w:t>
        </w:r>
        <w:r>
          <w:rPr>
            <w:rFonts w:asciiTheme="minorHAnsi" w:eastAsiaTheme="minorEastAsia" w:hAnsiTheme="minorHAnsi" w:cstheme="minorBidi"/>
            <w:noProof/>
            <w:sz w:val="22"/>
            <w:szCs w:val="22"/>
            <w:lang w:eastAsia="en-US"/>
          </w:rPr>
          <w:tab/>
        </w:r>
        <w:r w:rsidRPr="00001886">
          <w:rPr>
            <w:rStyle w:val="Hyperlink"/>
            <w:noProof/>
          </w:rPr>
          <w:t>Create the Quartus Project</w:t>
        </w:r>
        <w:r>
          <w:rPr>
            <w:noProof/>
            <w:webHidden/>
          </w:rPr>
          <w:tab/>
        </w:r>
        <w:r>
          <w:rPr>
            <w:noProof/>
            <w:webHidden/>
          </w:rPr>
          <w:fldChar w:fldCharType="begin"/>
        </w:r>
        <w:r>
          <w:rPr>
            <w:noProof/>
            <w:webHidden/>
          </w:rPr>
          <w:instrText xml:space="preserve"> PAGEREF _Toc494673839 \h </w:instrText>
        </w:r>
        <w:r>
          <w:rPr>
            <w:noProof/>
            <w:webHidden/>
          </w:rPr>
        </w:r>
        <w:r>
          <w:rPr>
            <w:noProof/>
            <w:webHidden/>
          </w:rPr>
          <w:fldChar w:fldCharType="separate"/>
        </w:r>
        <w:r>
          <w:rPr>
            <w:noProof/>
            <w:webHidden/>
          </w:rPr>
          <w:t>7</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40" w:history="1">
        <w:r w:rsidRPr="00001886">
          <w:rPr>
            <w:rStyle w:val="Hyperlink"/>
            <w:noProof/>
          </w:rPr>
          <w:t>3.2.</w:t>
        </w:r>
        <w:r>
          <w:rPr>
            <w:rFonts w:asciiTheme="minorHAnsi" w:eastAsiaTheme="minorEastAsia" w:hAnsiTheme="minorHAnsi" w:cstheme="minorBidi"/>
            <w:noProof/>
            <w:sz w:val="22"/>
            <w:szCs w:val="22"/>
            <w:lang w:eastAsia="en-US"/>
          </w:rPr>
          <w:tab/>
        </w:r>
        <w:r w:rsidRPr="00001886">
          <w:rPr>
            <w:rStyle w:val="Hyperlink"/>
            <w:noProof/>
          </w:rPr>
          <w:t>Create the Qsys System</w:t>
        </w:r>
        <w:r>
          <w:rPr>
            <w:noProof/>
            <w:webHidden/>
          </w:rPr>
          <w:tab/>
        </w:r>
        <w:r>
          <w:rPr>
            <w:noProof/>
            <w:webHidden/>
          </w:rPr>
          <w:fldChar w:fldCharType="begin"/>
        </w:r>
        <w:r>
          <w:rPr>
            <w:noProof/>
            <w:webHidden/>
          </w:rPr>
          <w:instrText xml:space="preserve"> PAGEREF _Toc494673840 \h </w:instrText>
        </w:r>
        <w:r>
          <w:rPr>
            <w:noProof/>
            <w:webHidden/>
          </w:rPr>
        </w:r>
        <w:r>
          <w:rPr>
            <w:noProof/>
            <w:webHidden/>
          </w:rPr>
          <w:fldChar w:fldCharType="separate"/>
        </w:r>
        <w:r>
          <w:rPr>
            <w:noProof/>
            <w:webHidden/>
          </w:rPr>
          <w:t>9</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41" w:history="1">
        <w:r w:rsidRPr="00001886">
          <w:rPr>
            <w:rStyle w:val="Hyperlink"/>
            <w:noProof/>
          </w:rPr>
          <w:t>3.3.</w:t>
        </w:r>
        <w:r>
          <w:rPr>
            <w:rFonts w:asciiTheme="minorHAnsi" w:eastAsiaTheme="minorEastAsia" w:hAnsiTheme="minorHAnsi" w:cstheme="minorBidi"/>
            <w:noProof/>
            <w:sz w:val="22"/>
            <w:szCs w:val="22"/>
            <w:lang w:eastAsia="en-US"/>
          </w:rPr>
          <w:tab/>
        </w:r>
        <w:r w:rsidRPr="00001886">
          <w:rPr>
            <w:rStyle w:val="Hyperlink"/>
            <w:noProof/>
          </w:rPr>
          <w:t>Create and Add Symbols to the top-level schematic.</w:t>
        </w:r>
        <w:r>
          <w:rPr>
            <w:noProof/>
            <w:webHidden/>
          </w:rPr>
          <w:tab/>
        </w:r>
        <w:r>
          <w:rPr>
            <w:noProof/>
            <w:webHidden/>
          </w:rPr>
          <w:fldChar w:fldCharType="begin"/>
        </w:r>
        <w:r>
          <w:rPr>
            <w:noProof/>
            <w:webHidden/>
          </w:rPr>
          <w:instrText xml:space="preserve"> PAGEREF _Toc494673841 \h </w:instrText>
        </w:r>
        <w:r>
          <w:rPr>
            <w:noProof/>
            <w:webHidden/>
          </w:rPr>
        </w:r>
        <w:r>
          <w:rPr>
            <w:noProof/>
            <w:webHidden/>
          </w:rPr>
          <w:fldChar w:fldCharType="separate"/>
        </w:r>
        <w:r>
          <w:rPr>
            <w:noProof/>
            <w:webHidden/>
          </w:rPr>
          <w:t>20</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42" w:history="1">
        <w:r w:rsidRPr="00001886">
          <w:rPr>
            <w:rStyle w:val="Hyperlink"/>
            <w:noProof/>
          </w:rPr>
          <w:t>3.4.</w:t>
        </w:r>
        <w:r>
          <w:rPr>
            <w:rFonts w:asciiTheme="minorHAnsi" w:eastAsiaTheme="minorEastAsia" w:hAnsiTheme="minorHAnsi" w:cstheme="minorBidi"/>
            <w:noProof/>
            <w:sz w:val="22"/>
            <w:szCs w:val="22"/>
            <w:lang w:eastAsia="en-US"/>
          </w:rPr>
          <w:tab/>
        </w:r>
        <w:r w:rsidRPr="00001886">
          <w:rPr>
            <w:rStyle w:val="Hyperlink"/>
            <w:noProof/>
          </w:rPr>
          <w:t>Complete the Schematic</w:t>
        </w:r>
        <w:r>
          <w:rPr>
            <w:noProof/>
            <w:webHidden/>
          </w:rPr>
          <w:tab/>
        </w:r>
        <w:r>
          <w:rPr>
            <w:noProof/>
            <w:webHidden/>
          </w:rPr>
          <w:fldChar w:fldCharType="begin"/>
        </w:r>
        <w:r>
          <w:rPr>
            <w:noProof/>
            <w:webHidden/>
          </w:rPr>
          <w:instrText xml:space="preserve"> PAGEREF _Toc494673842 \h </w:instrText>
        </w:r>
        <w:r>
          <w:rPr>
            <w:noProof/>
            <w:webHidden/>
          </w:rPr>
        </w:r>
        <w:r>
          <w:rPr>
            <w:noProof/>
            <w:webHidden/>
          </w:rPr>
          <w:fldChar w:fldCharType="separate"/>
        </w:r>
        <w:r>
          <w:rPr>
            <w:noProof/>
            <w:webHidden/>
          </w:rPr>
          <w:t>22</w:t>
        </w:r>
        <w:r>
          <w:rPr>
            <w:noProof/>
            <w:webHidden/>
          </w:rPr>
          <w:fldChar w:fldCharType="end"/>
        </w:r>
      </w:hyperlink>
    </w:p>
    <w:p w:rsidR="00DC1E4C" w:rsidRDefault="00DC1E4C">
      <w:pPr>
        <w:pStyle w:val="TOC1"/>
        <w:rPr>
          <w:rFonts w:asciiTheme="minorHAnsi" w:eastAsiaTheme="minorEastAsia" w:hAnsiTheme="minorHAnsi" w:cstheme="minorBidi"/>
          <w:b w:val="0"/>
          <w:noProof/>
          <w:lang w:eastAsia="en-US"/>
        </w:rPr>
      </w:pPr>
      <w:hyperlink w:anchor="_Toc494673843" w:history="1">
        <w:r w:rsidRPr="00001886">
          <w:rPr>
            <w:rStyle w:val="Hyperlink"/>
            <w:noProof/>
          </w:rPr>
          <w:t>4.</w:t>
        </w:r>
        <w:r>
          <w:rPr>
            <w:rFonts w:asciiTheme="minorHAnsi" w:eastAsiaTheme="minorEastAsia" w:hAnsiTheme="minorHAnsi" w:cstheme="minorBidi"/>
            <w:b w:val="0"/>
            <w:noProof/>
            <w:lang w:eastAsia="en-US"/>
          </w:rPr>
          <w:tab/>
        </w:r>
        <w:r w:rsidRPr="00001886">
          <w:rPr>
            <w:rStyle w:val="Hyperlink"/>
            <w:noProof/>
          </w:rPr>
          <w:t>Placing and Routing the Design</w:t>
        </w:r>
        <w:r>
          <w:rPr>
            <w:noProof/>
            <w:webHidden/>
          </w:rPr>
          <w:tab/>
        </w:r>
        <w:r>
          <w:rPr>
            <w:noProof/>
            <w:webHidden/>
          </w:rPr>
          <w:fldChar w:fldCharType="begin"/>
        </w:r>
        <w:r>
          <w:rPr>
            <w:noProof/>
            <w:webHidden/>
          </w:rPr>
          <w:instrText xml:space="preserve"> PAGEREF _Toc494673843 \h </w:instrText>
        </w:r>
        <w:r>
          <w:rPr>
            <w:noProof/>
            <w:webHidden/>
          </w:rPr>
        </w:r>
        <w:r>
          <w:rPr>
            <w:noProof/>
            <w:webHidden/>
          </w:rPr>
          <w:fldChar w:fldCharType="separate"/>
        </w:r>
        <w:r>
          <w:rPr>
            <w:noProof/>
            <w:webHidden/>
          </w:rPr>
          <w:t>26</w:t>
        </w:r>
        <w:r>
          <w:rPr>
            <w:noProof/>
            <w:webHidden/>
          </w:rPr>
          <w:fldChar w:fldCharType="end"/>
        </w:r>
      </w:hyperlink>
    </w:p>
    <w:p w:rsidR="00DC1E4C" w:rsidRDefault="00DC1E4C">
      <w:pPr>
        <w:pStyle w:val="TOC1"/>
        <w:rPr>
          <w:rFonts w:asciiTheme="minorHAnsi" w:eastAsiaTheme="minorEastAsia" w:hAnsiTheme="minorHAnsi" w:cstheme="minorBidi"/>
          <w:b w:val="0"/>
          <w:noProof/>
          <w:lang w:eastAsia="en-US"/>
        </w:rPr>
      </w:pPr>
      <w:hyperlink w:anchor="_Toc494673844" w:history="1">
        <w:r w:rsidRPr="00001886">
          <w:rPr>
            <w:rStyle w:val="Hyperlink"/>
            <w:noProof/>
          </w:rPr>
          <w:t>5.</w:t>
        </w:r>
        <w:r>
          <w:rPr>
            <w:rFonts w:asciiTheme="minorHAnsi" w:eastAsiaTheme="minorEastAsia" w:hAnsiTheme="minorHAnsi" w:cstheme="minorBidi"/>
            <w:b w:val="0"/>
            <w:noProof/>
            <w:lang w:eastAsia="en-US"/>
          </w:rPr>
          <w:tab/>
        </w:r>
        <w:r w:rsidRPr="00001886">
          <w:rPr>
            <w:rStyle w:val="Hyperlink"/>
            <w:noProof/>
          </w:rPr>
          <w:t>Programming the Hardware and Testing the Design</w:t>
        </w:r>
        <w:r>
          <w:rPr>
            <w:noProof/>
            <w:webHidden/>
          </w:rPr>
          <w:tab/>
        </w:r>
        <w:r>
          <w:rPr>
            <w:noProof/>
            <w:webHidden/>
          </w:rPr>
          <w:fldChar w:fldCharType="begin"/>
        </w:r>
        <w:r>
          <w:rPr>
            <w:noProof/>
            <w:webHidden/>
          </w:rPr>
          <w:instrText xml:space="preserve"> PAGEREF _Toc494673844 \h </w:instrText>
        </w:r>
        <w:r>
          <w:rPr>
            <w:noProof/>
            <w:webHidden/>
          </w:rPr>
        </w:r>
        <w:r>
          <w:rPr>
            <w:noProof/>
            <w:webHidden/>
          </w:rPr>
          <w:fldChar w:fldCharType="separate"/>
        </w:r>
        <w:r>
          <w:rPr>
            <w:noProof/>
            <w:webHidden/>
          </w:rPr>
          <w:t>27</w:t>
        </w:r>
        <w:r>
          <w:rPr>
            <w:noProof/>
            <w:webHidden/>
          </w:rPr>
          <w:fldChar w:fldCharType="end"/>
        </w:r>
      </w:hyperlink>
    </w:p>
    <w:p w:rsidR="00DC1E4C" w:rsidRDefault="00DC1E4C">
      <w:pPr>
        <w:pStyle w:val="TOC2"/>
        <w:rPr>
          <w:rFonts w:asciiTheme="minorHAnsi" w:eastAsiaTheme="minorEastAsia" w:hAnsiTheme="minorHAnsi" w:cstheme="minorBidi"/>
          <w:noProof/>
          <w:sz w:val="22"/>
          <w:szCs w:val="22"/>
          <w:lang w:eastAsia="en-US"/>
        </w:rPr>
      </w:pPr>
      <w:hyperlink w:anchor="_Toc494673845" w:history="1">
        <w:r w:rsidRPr="00001886">
          <w:rPr>
            <w:rStyle w:val="Hyperlink"/>
            <w:noProof/>
          </w:rPr>
          <w:t>5.1.</w:t>
        </w:r>
        <w:r>
          <w:rPr>
            <w:rFonts w:asciiTheme="minorHAnsi" w:eastAsiaTheme="minorEastAsia" w:hAnsiTheme="minorHAnsi" w:cstheme="minorBidi"/>
            <w:noProof/>
            <w:sz w:val="22"/>
            <w:szCs w:val="22"/>
            <w:lang w:eastAsia="en-US"/>
          </w:rPr>
          <w:tab/>
        </w:r>
        <w:r w:rsidRPr="00001886">
          <w:rPr>
            <w:rStyle w:val="Hyperlink"/>
            <w:noProof/>
          </w:rPr>
          <w:t>Programming the DE10-lite</w:t>
        </w:r>
        <w:r>
          <w:rPr>
            <w:noProof/>
            <w:webHidden/>
          </w:rPr>
          <w:tab/>
        </w:r>
        <w:r>
          <w:rPr>
            <w:noProof/>
            <w:webHidden/>
          </w:rPr>
          <w:fldChar w:fldCharType="begin"/>
        </w:r>
        <w:r>
          <w:rPr>
            <w:noProof/>
            <w:webHidden/>
          </w:rPr>
          <w:instrText xml:space="preserve"> PAGEREF _Toc494673845 \h </w:instrText>
        </w:r>
        <w:r>
          <w:rPr>
            <w:noProof/>
            <w:webHidden/>
          </w:rPr>
        </w:r>
        <w:r>
          <w:rPr>
            <w:noProof/>
            <w:webHidden/>
          </w:rPr>
          <w:fldChar w:fldCharType="separate"/>
        </w:r>
        <w:r>
          <w:rPr>
            <w:noProof/>
            <w:webHidden/>
          </w:rPr>
          <w:t>27</w:t>
        </w:r>
        <w:r>
          <w:rPr>
            <w:noProof/>
            <w:webHidden/>
          </w:rPr>
          <w:fldChar w:fldCharType="end"/>
        </w:r>
      </w:hyperlink>
    </w:p>
    <w:p w:rsidR="00745653" w:rsidRPr="00AC3452" w:rsidRDefault="00745653" w:rsidP="00DA21EB">
      <w:pPr>
        <w:pStyle w:val="figframewide"/>
        <w:tabs>
          <w:tab w:val="left" w:pos="8415"/>
        </w:tabs>
        <w:ind w:left="0"/>
        <w:rPr>
          <w:b/>
          <w:sz w:val="28"/>
          <w:szCs w:val="28"/>
        </w:rPr>
      </w:pPr>
      <w:r w:rsidRPr="00AC3452">
        <w:rPr>
          <w:rStyle w:val="Hotlink"/>
        </w:rPr>
        <w:fldChar w:fldCharType="end"/>
      </w:r>
    </w:p>
    <w:p w:rsidR="00745653" w:rsidRDefault="00745653" w:rsidP="00CE2FD5">
      <w:r>
        <w:rPr>
          <w:sz w:val="28"/>
          <w:szCs w:val="28"/>
        </w:rPr>
        <w:br w:type="page"/>
      </w:r>
    </w:p>
    <w:p w:rsidR="00745653" w:rsidRPr="004905C9" w:rsidRDefault="00745653" w:rsidP="004905C9">
      <w:pPr>
        <w:pStyle w:val="Heading1"/>
        <w:sectPr w:rsidR="00745653" w:rsidRPr="004905C9" w:rsidSect="00657DE4">
          <w:headerReference w:type="even" r:id="rId7"/>
          <w:headerReference w:type="default" r:id="rId8"/>
          <w:footerReference w:type="even" r:id="rId9"/>
          <w:footerReference w:type="default" r:id="rId10"/>
          <w:headerReference w:type="first" r:id="rId11"/>
          <w:footerReference w:type="first" r:id="rId12"/>
          <w:pgSz w:w="12240" w:h="15840" w:code="1"/>
          <w:pgMar w:top="1872" w:right="720" w:bottom="1440" w:left="720" w:header="720" w:footer="864" w:gutter="0"/>
          <w:cols w:space="720"/>
          <w:titlePg/>
          <w:docGrid w:linePitch="360"/>
        </w:sectPr>
      </w:pPr>
      <w:bookmarkStart w:id="0" w:name="_Toc352822204"/>
    </w:p>
    <w:p w:rsidR="00745653" w:rsidRPr="002D5B7A" w:rsidRDefault="00745653" w:rsidP="002D5B7A">
      <w:pPr>
        <w:rPr>
          <w:sz w:val="28"/>
          <w:szCs w:val="28"/>
        </w:rPr>
      </w:pPr>
      <w:r w:rsidRPr="002D5B7A">
        <w:rPr>
          <w:sz w:val="28"/>
          <w:szCs w:val="28"/>
        </w:rPr>
        <w:lastRenderedPageBreak/>
        <w:t>OVERVIEW</w:t>
      </w:r>
      <w:bookmarkEnd w:id="0"/>
    </w:p>
    <w:p w:rsidR="006E62BF" w:rsidRDefault="00CF2BF1" w:rsidP="006E62BF">
      <w:pPr>
        <w:pStyle w:val="NoSpacing"/>
      </w:pPr>
      <w:r>
        <w:t>Building on the PWM FPGA project, complete the design by using the ADC to read the PWM generated voltage and report the results on the 7-segment LEDs.</w:t>
      </w:r>
    </w:p>
    <w:p w:rsidR="00745653" w:rsidRDefault="00745653" w:rsidP="00897097">
      <w:pPr>
        <w:pStyle w:val="Default"/>
        <w:rPr>
          <w:rFonts w:ascii="Calibri" w:hAnsi="Calibri"/>
          <w:b/>
          <w:bCs/>
          <w:sz w:val="21"/>
          <w:szCs w:val="21"/>
        </w:rPr>
      </w:pPr>
      <w:r>
        <w:rPr>
          <w:rFonts w:ascii="Calibri" w:hAnsi="Calibri"/>
          <w:b/>
          <w:bCs/>
          <w:sz w:val="21"/>
          <w:szCs w:val="21"/>
        </w:rPr>
        <w:tab/>
        <w:t xml:space="preserve"> </w:t>
      </w:r>
    </w:p>
    <w:p w:rsidR="00745653" w:rsidRPr="00CB5645" w:rsidRDefault="006E62BF" w:rsidP="000F5501">
      <w:pPr>
        <w:pStyle w:val="NoSpacing"/>
      </w:pPr>
      <w:r>
        <w:t>Module</w:t>
      </w:r>
      <w:r w:rsidR="00745653" w:rsidRPr="00CB5645">
        <w:t xml:space="preserve"> Summary:</w:t>
      </w:r>
    </w:p>
    <w:p w:rsidR="00745653" w:rsidRDefault="00745653" w:rsidP="000F5501">
      <w:pPr>
        <w:pStyle w:val="NoSpacing"/>
      </w:pPr>
      <w:r>
        <w:t xml:space="preserve">The Hardware </w:t>
      </w:r>
      <w:r w:rsidRPr="00123DAE">
        <w:t>lab</w:t>
      </w:r>
      <w:r>
        <w:t>s are</w:t>
      </w:r>
      <w:r w:rsidRPr="00123DAE">
        <w:t xml:space="preserve"> based on </w:t>
      </w:r>
      <w:r>
        <w:t xml:space="preserve">completing </w:t>
      </w:r>
      <w:r w:rsidRPr="00123DAE">
        <w:t xml:space="preserve">the </w:t>
      </w:r>
      <w:r>
        <w:t xml:space="preserve">initial portion of the design of a </w:t>
      </w:r>
      <w:r w:rsidR="00B75E33">
        <w:t>simple voltmeter</w:t>
      </w:r>
      <w:r>
        <w:t>.</w:t>
      </w:r>
    </w:p>
    <w:p w:rsidR="00B75E33" w:rsidRDefault="00B75E33" w:rsidP="00B75E33">
      <w:pPr>
        <w:pStyle w:val="NoSpacing"/>
      </w:pPr>
      <w:r w:rsidRPr="00123DAE">
        <w:t xml:space="preserve">In </w:t>
      </w:r>
      <w:r>
        <w:rPr>
          <w:b/>
        </w:rPr>
        <w:t>Section</w:t>
      </w:r>
      <w:r w:rsidRPr="00123DAE">
        <w:rPr>
          <w:b/>
        </w:rPr>
        <w:t xml:space="preserve"> </w:t>
      </w:r>
      <w:r>
        <w:rPr>
          <w:b/>
        </w:rPr>
        <w:t>1</w:t>
      </w:r>
      <w:r w:rsidRPr="00123DAE">
        <w:t xml:space="preserve"> you will </w:t>
      </w:r>
      <w:r>
        <w:t>prepare for the project acquiring files and other resources.</w:t>
      </w:r>
    </w:p>
    <w:p w:rsidR="00B75E33" w:rsidRDefault="00B75E33" w:rsidP="00B75E33">
      <w:pPr>
        <w:pStyle w:val="NoSpacing"/>
      </w:pPr>
      <w:r w:rsidRPr="00123DAE">
        <w:t xml:space="preserve">In </w:t>
      </w:r>
      <w:r>
        <w:rPr>
          <w:b/>
        </w:rPr>
        <w:t>Section</w:t>
      </w:r>
      <w:r w:rsidRPr="00123DAE">
        <w:rPr>
          <w:b/>
        </w:rPr>
        <w:t xml:space="preserve"> </w:t>
      </w:r>
      <w:r>
        <w:rPr>
          <w:b/>
        </w:rPr>
        <w:t>2</w:t>
      </w:r>
      <w:r w:rsidRPr="00123DAE">
        <w:t xml:space="preserve"> you will </w:t>
      </w:r>
      <w:r>
        <w:t>examine the system design.</w:t>
      </w:r>
    </w:p>
    <w:p w:rsidR="00745653" w:rsidRDefault="00745653" w:rsidP="003B5589">
      <w:pPr>
        <w:pStyle w:val="NoSpacing"/>
      </w:pPr>
      <w:r w:rsidRPr="00123DAE">
        <w:t xml:space="preserve">In </w:t>
      </w:r>
      <w:r>
        <w:rPr>
          <w:b/>
        </w:rPr>
        <w:t>Section</w:t>
      </w:r>
      <w:r w:rsidRPr="00123DAE">
        <w:rPr>
          <w:b/>
        </w:rPr>
        <w:t xml:space="preserve"> 3</w:t>
      </w:r>
      <w:r w:rsidRPr="00123DAE">
        <w:t xml:space="preserve"> you will learn how </w:t>
      </w:r>
      <w:r w:rsidR="000F6EC0">
        <w:t>to</w:t>
      </w:r>
      <w:r>
        <w:t xml:space="preserve"> Create a system design using </w:t>
      </w:r>
      <w:r w:rsidR="00B75E33">
        <w:t>Quartus Prime</w:t>
      </w:r>
      <w:r w:rsidR="00DC1E4C">
        <w:t xml:space="preserve"> and Qsys</w:t>
      </w:r>
      <w:r w:rsidR="00B75E33">
        <w:t>.</w:t>
      </w:r>
    </w:p>
    <w:p w:rsidR="00745653" w:rsidRDefault="00745653" w:rsidP="003B5589">
      <w:pPr>
        <w:pStyle w:val="NoSpacing"/>
      </w:pPr>
      <w:r>
        <w:rPr>
          <w:b/>
        </w:rPr>
        <w:t>In Section</w:t>
      </w:r>
      <w:r w:rsidRPr="00317408">
        <w:rPr>
          <w:b/>
        </w:rPr>
        <w:t xml:space="preserve"> </w:t>
      </w:r>
      <w:r w:rsidR="00DC1E4C">
        <w:rPr>
          <w:b/>
        </w:rPr>
        <w:t>4</w:t>
      </w:r>
      <w:r w:rsidRPr="00123DAE">
        <w:t xml:space="preserve"> </w:t>
      </w:r>
      <w:r>
        <w:t>you will place and route the design.</w:t>
      </w:r>
    </w:p>
    <w:p w:rsidR="00745653" w:rsidRDefault="00745653" w:rsidP="003B5589">
      <w:pPr>
        <w:pStyle w:val="NoSpacing"/>
      </w:pPr>
      <w:r>
        <w:rPr>
          <w:b/>
        </w:rPr>
        <w:t>In Section</w:t>
      </w:r>
      <w:r w:rsidRPr="00317408">
        <w:rPr>
          <w:b/>
        </w:rPr>
        <w:t xml:space="preserve"> </w:t>
      </w:r>
      <w:r w:rsidR="00DC1E4C">
        <w:rPr>
          <w:b/>
        </w:rPr>
        <w:t>5</w:t>
      </w:r>
      <w:r w:rsidRPr="00123DAE">
        <w:t xml:space="preserve"> </w:t>
      </w:r>
      <w:r>
        <w:t>you</w:t>
      </w:r>
      <w:r w:rsidR="00DC1E4C">
        <w:t xml:space="preserve"> will create a programming file, program the FPGA, and then test the hardware design</w:t>
      </w:r>
      <w:r>
        <w:t>.</w:t>
      </w:r>
    </w:p>
    <w:p w:rsidR="00745653" w:rsidRDefault="00745653" w:rsidP="003B5589">
      <w:pPr>
        <w:pStyle w:val="NoSpacing"/>
      </w:pPr>
    </w:p>
    <w:p w:rsidR="00745653" w:rsidRDefault="00745653" w:rsidP="0044724E">
      <w:pPr>
        <w:pStyle w:val="Default"/>
        <w:rPr>
          <w:rFonts w:ascii="Calibri" w:hAnsi="Calibri"/>
          <w:b/>
          <w:sz w:val="21"/>
          <w:szCs w:val="21"/>
        </w:rPr>
      </w:pPr>
      <w:r>
        <w:rPr>
          <w:rFonts w:ascii="Calibri" w:hAnsi="Calibri"/>
          <w:b/>
          <w:sz w:val="21"/>
          <w:szCs w:val="21"/>
        </w:rPr>
        <w:t>Goal of this</w:t>
      </w:r>
      <w:r w:rsidRPr="006D7B25">
        <w:rPr>
          <w:rFonts w:ascii="Calibri" w:hAnsi="Calibri"/>
          <w:b/>
          <w:sz w:val="21"/>
          <w:szCs w:val="21"/>
        </w:rPr>
        <w:t xml:space="preserve"> Hardware Lab: </w:t>
      </w:r>
    </w:p>
    <w:p w:rsidR="00745653" w:rsidRDefault="00745653" w:rsidP="0044724E">
      <w:pPr>
        <w:pStyle w:val="Default"/>
        <w:rPr>
          <w:rFonts w:ascii="Calibri" w:hAnsi="Calibri"/>
          <w:sz w:val="21"/>
          <w:szCs w:val="21"/>
        </w:rPr>
      </w:pPr>
      <w:r>
        <w:rPr>
          <w:rFonts w:ascii="Calibri" w:hAnsi="Calibri"/>
          <w:sz w:val="21"/>
          <w:szCs w:val="21"/>
        </w:rPr>
        <w:t xml:space="preserve">The goal of this hardware lab is develop a working design, using most aspects of the </w:t>
      </w:r>
      <w:r w:rsidR="00B75E33">
        <w:rPr>
          <w:rFonts w:ascii="Calibri" w:hAnsi="Calibri"/>
          <w:sz w:val="21"/>
          <w:szCs w:val="21"/>
        </w:rPr>
        <w:t>Quartus Prime Design Flow</w:t>
      </w:r>
      <w:r w:rsidR="00DC1E4C">
        <w:rPr>
          <w:rFonts w:ascii="Calibri" w:hAnsi="Calibri"/>
          <w:sz w:val="21"/>
          <w:szCs w:val="21"/>
        </w:rPr>
        <w:t>, including Qsys</w:t>
      </w:r>
      <w:r>
        <w:rPr>
          <w:rFonts w:ascii="Calibri" w:hAnsi="Calibri"/>
          <w:sz w:val="21"/>
          <w:szCs w:val="21"/>
        </w:rPr>
        <w:t xml:space="preserve">. </w:t>
      </w:r>
    </w:p>
    <w:p w:rsidR="00745653" w:rsidRDefault="00745653" w:rsidP="0044724E">
      <w:pPr>
        <w:pStyle w:val="Default"/>
        <w:rPr>
          <w:rFonts w:ascii="Calibri" w:hAnsi="Calibri"/>
          <w:sz w:val="21"/>
          <w:szCs w:val="21"/>
        </w:rPr>
      </w:pPr>
    </w:p>
    <w:p w:rsidR="00745653" w:rsidRPr="00386A6C" w:rsidRDefault="00745653" w:rsidP="0044724E">
      <w:pPr>
        <w:pStyle w:val="Default"/>
        <w:rPr>
          <w:rFonts w:ascii="Calibri" w:hAnsi="Calibri"/>
          <w:sz w:val="21"/>
          <w:szCs w:val="21"/>
        </w:rPr>
      </w:pPr>
    </w:p>
    <w:p w:rsidR="00745653" w:rsidRPr="00100296" w:rsidRDefault="00745653" w:rsidP="003A5DFD">
      <w:pPr>
        <w:pStyle w:val="Default"/>
        <w:jc w:val="center"/>
        <w:rPr>
          <w:sz w:val="40"/>
          <w:szCs w:val="40"/>
        </w:rPr>
      </w:pPr>
      <w:r w:rsidRPr="00100296">
        <w:rPr>
          <w:b/>
          <w:color w:val="FF0000"/>
          <w:sz w:val="40"/>
          <w:szCs w:val="40"/>
        </w:rPr>
        <w:t>Caution:</w:t>
      </w:r>
    </w:p>
    <w:p w:rsidR="00745653" w:rsidRDefault="00745653" w:rsidP="003A5DFD">
      <w:pPr>
        <w:pStyle w:val="Default"/>
        <w:rPr>
          <w:sz w:val="21"/>
          <w:szCs w:val="21"/>
        </w:rPr>
      </w:pPr>
    </w:p>
    <w:p w:rsidR="00745653" w:rsidRPr="00E71C7C" w:rsidRDefault="00745653" w:rsidP="003A5DFD">
      <w:pPr>
        <w:pStyle w:val="Default"/>
        <w:jc w:val="center"/>
        <w:rPr>
          <w:b/>
          <w:color w:val="FF0000"/>
          <w:sz w:val="28"/>
          <w:szCs w:val="28"/>
        </w:rPr>
      </w:pPr>
      <w:r w:rsidRPr="00E71C7C">
        <w:rPr>
          <w:b/>
          <w:color w:val="FF0000"/>
          <w:sz w:val="28"/>
          <w:szCs w:val="28"/>
        </w:rPr>
        <w:t xml:space="preserve">Do not continue until you have </w:t>
      </w:r>
      <w:r>
        <w:rPr>
          <w:b/>
          <w:color w:val="FF0000"/>
          <w:sz w:val="28"/>
          <w:szCs w:val="28"/>
        </w:rPr>
        <w:t>read</w:t>
      </w:r>
      <w:r w:rsidRPr="00E71C7C">
        <w:rPr>
          <w:b/>
          <w:color w:val="FF0000"/>
          <w:sz w:val="28"/>
          <w:szCs w:val="28"/>
        </w:rPr>
        <w:t xml:space="preserve"> the following:</w:t>
      </w:r>
    </w:p>
    <w:p w:rsidR="00745653" w:rsidRPr="00386A6C" w:rsidRDefault="00745653" w:rsidP="0044724E">
      <w:pPr>
        <w:pStyle w:val="Default"/>
        <w:rPr>
          <w:rFonts w:ascii="Calibri" w:hAnsi="Calibri"/>
          <w:sz w:val="21"/>
          <w:szCs w:val="21"/>
        </w:rPr>
      </w:pPr>
      <w:r>
        <w:rPr>
          <w:rFonts w:ascii="Calibri" w:hAnsi="Calibri"/>
          <w:sz w:val="21"/>
          <w:szCs w:val="21"/>
        </w:rPr>
        <w:t>T</w:t>
      </w:r>
      <w:r w:rsidRPr="00386A6C">
        <w:rPr>
          <w:rFonts w:ascii="Calibri" w:hAnsi="Calibri"/>
          <w:sz w:val="21"/>
          <w:szCs w:val="21"/>
        </w:rPr>
        <w:t xml:space="preserve">he names that </w:t>
      </w:r>
      <w:r w:rsidR="006E62BF">
        <w:rPr>
          <w:rFonts w:ascii="Calibri" w:hAnsi="Calibri"/>
          <w:sz w:val="21"/>
          <w:szCs w:val="21"/>
        </w:rPr>
        <w:t>this</w:t>
      </w:r>
      <w:r w:rsidRPr="00386A6C">
        <w:rPr>
          <w:rFonts w:ascii="Calibri" w:hAnsi="Calibri"/>
          <w:sz w:val="21"/>
          <w:szCs w:val="21"/>
        </w:rPr>
        <w:t xml:space="preserve"> </w:t>
      </w:r>
      <w:r>
        <w:rPr>
          <w:rFonts w:ascii="Calibri" w:hAnsi="Calibri"/>
          <w:sz w:val="21"/>
          <w:szCs w:val="21"/>
        </w:rPr>
        <w:t xml:space="preserve">document directs </w:t>
      </w:r>
      <w:r w:rsidRPr="00386A6C">
        <w:rPr>
          <w:rFonts w:ascii="Calibri" w:hAnsi="Calibri"/>
          <w:sz w:val="21"/>
          <w:szCs w:val="21"/>
        </w:rPr>
        <w:t xml:space="preserve">you to choose for files, components, and other objects in this exercise </w:t>
      </w:r>
      <w:r w:rsidRPr="003A5DFD">
        <w:rPr>
          <w:rFonts w:ascii="Calibri" w:hAnsi="Calibri"/>
          <w:b/>
          <w:sz w:val="21"/>
          <w:szCs w:val="21"/>
        </w:rPr>
        <w:t xml:space="preserve">must be spelled </w:t>
      </w:r>
      <w:r w:rsidRPr="003A5DFD">
        <w:rPr>
          <w:rFonts w:ascii="Calibri" w:hAnsi="Calibri"/>
          <w:b/>
          <w:i/>
          <w:iCs/>
          <w:sz w:val="21"/>
          <w:szCs w:val="21"/>
        </w:rPr>
        <w:t xml:space="preserve">exactly </w:t>
      </w:r>
      <w:r w:rsidRPr="003A5DFD">
        <w:rPr>
          <w:rFonts w:ascii="Calibri" w:hAnsi="Calibri"/>
          <w:b/>
          <w:sz w:val="21"/>
          <w:szCs w:val="21"/>
        </w:rPr>
        <w:t xml:space="preserve">as directed. </w:t>
      </w:r>
      <w:r>
        <w:rPr>
          <w:rFonts w:ascii="Calibri" w:hAnsi="Calibri"/>
          <w:b/>
          <w:sz w:val="21"/>
          <w:szCs w:val="21"/>
        </w:rPr>
        <w:t xml:space="preserve"> </w:t>
      </w:r>
    </w:p>
    <w:p w:rsidR="00745653" w:rsidRDefault="00745653" w:rsidP="0044724E">
      <w:pPr>
        <w:pStyle w:val="Default"/>
        <w:rPr>
          <w:rFonts w:ascii="Calibri" w:hAnsi="Calibri"/>
          <w:sz w:val="21"/>
          <w:szCs w:val="21"/>
        </w:rPr>
      </w:pPr>
    </w:p>
    <w:p w:rsidR="00745653" w:rsidRDefault="00745653" w:rsidP="0044724E">
      <w:pPr>
        <w:rPr>
          <w:szCs w:val="21"/>
        </w:rPr>
      </w:pPr>
      <w:bookmarkStart w:id="1" w:name="_Toc345591930"/>
    </w:p>
    <w:p w:rsidR="00745653" w:rsidRPr="004763EA" w:rsidRDefault="00745653" w:rsidP="004B07A0">
      <w:pPr>
        <w:pStyle w:val="Heading1"/>
        <w:numPr>
          <w:ilvl w:val="0"/>
          <w:numId w:val="10"/>
        </w:numPr>
        <w:jc w:val="center"/>
      </w:pPr>
      <w:bookmarkStart w:id="2" w:name="_Toc352822205"/>
      <w:bookmarkStart w:id="3" w:name="_Toc494673831"/>
      <w:r w:rsidRPr="004763EA">
        <w:lastRenderedPageBreak/>
        <w:t>Getting Started</w:t>
      </w:r>
      <w:bookmarkEnd w:id="1"/>
      <w:bookmarkEnd w:id="2"/>
      <w:bookmarkEnd w:id="3"/>
    </w:p>
    <w:p w:rsidR="00745653" w:rsidRPr="000C66D9" w:rsidRDefault="00745653" w:rsidP="0044724E">
      <w:pPr>
        <w:rPr>
          <w:rFonts w:ascii="Calibri" w:hAnsi="Calibri"/>
          <w:szCs w:val="21"/>
        </w:rPr>
      </w:pPr>
      <w:r w:rsidRPr="000C66D9">
        <w:rPr>
          <w:rFonts w:ascii="Calibri" w:hAnsi="Calibri"/>
          <w:szCs w:val="21"/>
        </w:rPr>
        <w:t>Your first objective is to ensure that you have all of the items needed and to install the tools so that you are ready to create and run your design.</w:t>
      </w:r>
    </w:p>
    <w:p w:rsidR="00745653" w:rsidRPr="000C66D9" w:rsidRDefault="00745653" w:rsidP="005D0969">
      <w:pPr>
        <w:spacing w:after="0"/>
        <w:rPr>
          <w:rFonts w:ascii="Calibri" w:hAnsi="Calibri"/>
        </w:rPr>
      </w:pPr>
      <w:bookmarkStart w:id="4" w:name="_Toc345591931"/>
      <w:r w:rsidRPr="000C66D9">
        <w:rPr>
          <w:rFonts w:ascii="Calibri" w:hAnsi="Calibri"/>
        </w:rPr>
        <w:t>List of Required Items:</w:t>
      </w:r>
      <w:bookmarkEnd w:id="4"/>
      <w:r w:rsidRPr="000C66D9">
        <w:rPr>
          <w:rFonts w:ascii="Calibri" w:hAnsi="Calibri"/>
        </w:rPr>
        <w:tab/>
      </w:r>
    </w:p>
    <w:p w:rsidR="00745653" w:rsidRPr="000C66D9" w:rsidRDefault="00996A8D" w:rsidP="005D0969">
      <w:pPr>
        <w:pStyle w:val="ListParagraph"/>
        <w:numPr>
          <w:ilvl w:val="0"/>
          <w:numId w:val="4"/>
        </w:numPr>
        <w:rPr>
          <w:rFonts w:ascii="Calibri" w:hAnsi="Calibri"/>
          <w:sz w:val="21"/>
          <w:szCs w:val="21"/>
        </w:rPr>
      </w:pPr>
      <w:r>
        <w:rPr>
          <w:rFonts w:ascii="Calibri" w:hAnsi="Calibri"/>
          <w:sz w:val="21"/>
          <w:szCs w:val="21"/>
        </w:rPr>
        <w:t>Altera Quartus Prime Version 16.1 FPGA Development</w:t>
      </w:r>
      <w:r w:rsidR="00745653">
        <w:rPr>
          <w:rFonts w:ascii="Calibri" w:hAnsi="Calibri"/>
          <w:sz w:val="21"/>
          <w:szCs w:val="21"/>
        </w:rPr>
        <w:t xml:space="preserve"> Software</w:t>
      </w:r>
      <w:r>
        <w:rPr>
          <w:rFonts w:ascii="Calibri" w:hAnsi="Calibri"/>
          <w:sz w:val="21"/>
          <w:szCs w:val="21"/>
        </w:rPr>
        <w:t xml:space="preserve"> Tool</w:t>
      </w:r>
    </w:p>
    <w:p w:rsidR="00745653" w:rsidRPr="000E0103" w:rsidRDefault="00996A8D" w:rsidP="005D0969">
      <w:pPr>
        <w:pStyle w:val="ListParagraph"/>
        <w:numPr>
          <w:ilvl w:val="0"/>
          <w:numId w:val="4"/>
        </w:numPr>
        <w:rPr>
          <w:b/>
          <w:szCs w:val="21"/>
        </w:rPr>
      </w:pPr>
      <w:r>
        <w:rPr>
          <w:rFonts w:ascii="Calibri" w:hAnsi="Calibri"/>
          <w:b/>
          <w:sz w:val="21"/>
          <w:szCs w:val="21"/>
        </w:rPr>
        <w:t>Module</w:t>
      </w:r>
      <w:r w:rsidR="00745653" w:rsidRPr="000C66D9">
        <w:rPr>
          <w:rFonts w:ascii="Calibri" w:hAnsi="Calibri"/>
          <w:b/>
          <w:sz w:val="21"/>
          <w:szCs w:val="21"/>
        </w:rPr>
        <w:t xml:space="preserve"> Design Files</w:t>
      </w:r>
      <w:r>
        <w:rPr>
          <w:rFonts w:ascii="Calibri" w:hAnsi="Calibri"/>
          <w:b/>
          <w:sz w:val="21"/>
          <w:szCs w:val="21"/>
        </w:rPr>
        <w:t xml:space="preserve">:  </w:t>
      </w:r>
      <w:r w:rsidR="0093015B">
        <w:rPr>
          <w:rFonts w:ascii="Calibri" w:hAnsi="Calibri"/>
          <w:b/>
          <w:sz w:val="21"/>
          <w:szCs w:val="21"/>
        </w:rPr>
        <w:t xml:space="preserve">ADC_connect.vhd, SEG7_LUT_6.v, </w:t>
      </w:r>
      <w:r w:rsidR="004408EB">
        <w:rPr>
          <w:rFonts w:ascii="Calibri" w:hAnsi="Calibri"/>
          <w:b/>
          <w:sz w:val="21"/>
          <w:szCs w:val="21"/>
        </w:rPr>
        <w:t xml:space="preserve"> </w:t>
      </w:r>
      <w:r>
        <w:rPr>
          <w:rFonts w:ascii="Calibri" w:hAnsi="Calibri"/>
          <w:b/>
          <w:sz w:val="21"/>
          <w:szCs w:val="21"/>
        </w:rPr>
        <w:t>etc.</w:t>
      </w:r>
    </w:p>
    <w:p w:rsidR="00745653" w:rsidRPr="00B85E5A" w:rsidRDefault="00996A8D" w:rsidP="005D0969">
      <w:pPr>
        <w:pStyle w:val="ListParagraph"/>
        <w:numPr>
          <w:ilvl w:val="0"/>
          <w:numId w:val="4"/>
        </w:numPr>
        <w:rPr>
          <w:szCs w:val="21"/>
        </w:rPr>
      </w:pPr>
      <w:r>
        <w:rPr>
          <w:rFonts w:ascii="Calibri" w:hAnsi="Calibri"/>
          <w:sz w:val="21"/>
          <w:szCs w:val="21"/>
        </w:rPr>
        <w:t>Terasic DE10-Lite Development Kit</w:t>
      </w:r>
    </w:p>
    <w:p w:rsidR="005D0969" w:rsidRDefault="005D0969" w:rsidP="005D0969">
      <w:pPr>
        <w:spacing w:after="120"/>
        <w:rPr>
          <w:b/>
          <w:bCs/>
          <w:sz w:val="22"/>
          <w:szCs w:val="22"/>
        </w:rPr>
      </w:pPr>
    </w:p>
    <w:p w:rsidR="00B85E5A" w:rsidRDefault="00B85E5A" w:rsidP="005D0969">
      <w:pPr>
        <w:spacing w:after="120"/>
        <w:rPr>
          <w:szCs w:val="21"/>
        </w:rPr>
      </w:pPr>
      <w:r>
        <w:rPr>
          <w:b/>
          <w:bCs/>
          <w:sz w:val="22"/>
          <w:szCs w:val="22"/>
        </w:rPr>
        <w:t xml:space="preserve">Before continuing with this </w:t>
      </w:r>
      <w:r w:rsidR="005D0969">
        <w:rPr>
          <w:b/>
          <w:bCs/>
          <w:sz w:val="22"/>
          <w:szCs w:val="22"/>
        </w:rPr>
        <w:t>Module</w:t>
      </w:r>
      <w:r>
        <w:rPr>
          <w:b/>
          <w:bCs/>
          <w:sz w:val="22"/>
          <w:szCs w:val="22"/>
        </w:rPr>
        <w:t xml:space="preserve">, ensure that the Altera tools and drivers have been installed. </w:t>
      </w:r>
    </w:p>
    <w:p w:rsidR="00745653" w:rsidRPr="00EE5C56" w:rsidRDefault="00996A8D" w:rsidP="004B07A0">
      <w:pPr>
        <w:pStyle w:val="Heading2"/>
        <w:numPr>
          <w:ilvl w:val="1"/>
          <w:numId w:val="9"/>
        </w:numPr>
      </w:pPr>
      <w:bookmarkStart w:id="5" w:name="_Toc352822206"/>
      <w:bookmarkStart w:id="6" w:name="_Toc494673832"/>
      <w:r w:rsidRPr="00EE5C56">
        <w:t>DE10-Lite Development</w:t>
      </w:r>
      <w:r w:rsidR="00745653" w:rsidRPr="00EE5C56">
        <w:t xml:space="preserve"> Kit</w:t>
      </w:r>
      <w:bookmarkEnd w:id="5"/>
      <w:bookmarkEnd w:id="6"/>
    </w:p>
    <w:p w:rsidR="00707794" w:rsidRDefault="00996A8D" w:rsidP="000C66D9">
      <w:pPr>
        <w:rPr>
          <w:rFonts w:ascii="Calibri" w:hAnsi="Calibri"/>
        </w:rPr>
      </w:pPr>
      <w:r w:rsidRPr="00996A8D">
        <w:rPr>
          <w:rFonts w:ascii="Calibri" w:hAnsi="Calibri"/>
          <w:noProof/>
          <w:lang w:eastAsia="en-US"/>
        </w:rPr>
        <w:drawing>
          <wp:inline distT="0" distB="0" distL="0" distR="0">
            <wp:extent cx="6858000" cy="2859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859703"/>
                    </a:xfrm>
                    <a:prstGeom prst="rect">
                      <a:avLst/>
                    </a:prstGeom>
                    <a:noFill/>
                    <a:ln>
                      <a:noFill/>
                    </a:ln>
                  </pic:spPr>
                </pic:pic>
              </a:graphicData>
            </a:graphic>
          </wp:inline>
        </w:drawing>
      </w:r>
    </w:p>
    <w:p w:rsidR="00745653" w:rsidRDefault="00745653" w:rsidP="004B07A0">
      <w:pPr>
        <w:pStyle w:val="Heading2"/>
        <w:numPr>
          <w:ilvl w:val="1"/>
          <w:numId w:val="9"/>
        </w:numPr>
      </w:pPr>
      <w:bookmarkStart w:id="7" w:name="_Toc352822209"/>
      <w:bookmarkStart w:id="8" w:name="_Toc494673833"/>
      <w:r>
        <w:t>Extract the Lab Files.</w:t>
      </w:r>
      <w:bookmarkEnd w:id="7"/>
      <w:bookmarkEnd w:id="8"/>
    </w:p>
    <w:p w:rsidR="00745653" w:rsidRDefault="00745653" w:rsidP="004B07A0">
      <w:pPr>
        <w:pStyle w:val="BodyText"/>
        <w:numPr>
          <w:ilvl w:val="0"/>
          <w:numId w:val="5"/>
        </w:numPr>
        <w:contextualSpacing/>
        <w:rPr>
          <w:rFonts w:ascii="Calibri" w:hAnsi="Calibri"/>
        </w:rPr>
      </w:pPr>
      <w:r w:rsidRPr="009E674C">
        <w:rPr>
          <w:rFonts w:ascii="Calibri" w:hAnsi="Calibri"/>
        </w:rPr>
        <w:t xml:space="preserve">Create a folder </w:t>
      </w:r>
      <w:r w:rsidR="0018448A">
        <w:rPr>
          <w:rFonts w:ascii="Calibri" w:hAnsi="Calibri"/>
          <w:b/>
        </w:rPr>
        <w:t>C</w:t>
      </w:r>
      <w:r w:rsidRPr="009E674C">
        <w:rPr>
          <w:rFonts w:ascii="Calibri" w:hAnsi="Calibri"/>
          <w:b/>
        </w:rPr>
        <w:t>:\</w:t>
      </w:r>
      <w:r w:rsidR="0018448A">
        <w:rPr>
          <w:rFonts w:ascii="Calibri" w:hAnsi="Calibri"/>
          <w:b/>
        </w:rPr>
        <w:t>Altera</w:t>
      </w:r>
      <w:r w:rsidR="00613704">
        <w:rPr>
          <w:rFonts w:ascii="Calibri" w:hAnsi="Calibri"/>
          <w:b/>
        </w:rPr>
        <w:t>P</w:t>
      </w:r>
      <w:r>
        <w:rPr>
          <w:rFonts w:ascii="Calibri" w:hAnsi="Calibri"/>
          <w:b/>
        </w:rPr>
        <w:t>rj</w:t>
      </w:r>
      <w:r w:rsidR="003B3C67">
        <w:rPr>
          <w:rFonts w:ascii="Calibri" w:hAnsi="Calibri"/>
          <w:b/>
        </w:rPr>
        <w:t>\DE10lite</w:t>
      </w:r>
      <w:r w:rsidR="000C01D7">
        <w:rPr>
          <w:rFonts w:ascii="Calibri" w:hAnsi="Calibri"/>
          <w:b/>
        </w:rPr>
        <w:t>ADC</w:t>
      </w:r>
      <w:r w:rsidRPr="009E674C">
        <w:rPr>
          <w:rFonts w:ascii="Calibri" w:hAnsi="Calibri"/>
          <w:b/>
        </w:rPr>
        <w:t xml:space="preserve"> </w:t>
      </w:r>
      <w:r w:rsidRPr="009E674C">
        <w:rPr>
          <w:rFonts w:ascii="Calibri" w:hAnsi="Calibri"/>
        </w:rPr>
        <w:t>on your PC.</w:t>
      </w:r>
    </w:p>
    <w:p w:rsidR="00745653" w:rsidRDefault="00745653" w:rsidP="004B07A0">
      <w:pPr>
        <w:pStyle w:val="BodyText"/>
        <w:numPr>
          <w:ilvl w:val="0"/>
          <w:numId w:val="5"/>
        </w:numPr>
        <w:contextualSpacing/>
        <w:rPr>
          <w:rFonts w:ascii="Calibri" w:hAnsi="Calibri"/>
        </w:rPr>
      </w:pPr>
      <w:r>
        <w:rPr>
          <w:rFonts w:ascii="Calibri" w:hAnsi="Calibri"/>
        </w:rPr>
        <w:t xml:space="preserve">Copy </w:t>
      </w:r>
      <w:r w:rsidR="000C01D7">
        <w:rPr>
          <w:rFonts w:ascii="Calibri" w:hAnsi="Calibri"/>
        </w:rPr>
        <w:t>ADC</w:t>
      </w:r>
      <w:r>
        <w:rPr>
          <w:rFonts w:ascii="Calibri" w:hAnsi="Calibri"/>
        </w:rPr>
        <w:t>.zip to this directory</w:t>
      </w:r>
    </w:p>
    <w:p w:rsidR="00745653" w:rsidRPr="009E674C" w:rsidRDefault="00745653" w:rsidP="004B07A0">
      <w:pPr>
        <w:pStyle w:val="BodyText"/>
        <w:numPr>
          <w:ilvl w:val="0"/>
          <w:numId w:val="5"/>
        </w:numPr>
        <w:contextualSpacing/>
        <w:rPr>
          <w:rFonts w:ascii="Calibri" w:hAnsi="Calibri"/>
        </w:rPr>
      </w:pPr>
      <w:r>
        <w:rPr>
          <w:rFonts w:ascii="Calibri" w:hAnsi="Calibri"/>
        </w:rPr>
        <w:t xml:space="preserve">Extract to </w:t>
      </w:r>
      <w:r w:rsidR="0018448A">
        <w:rPr>
          <w:rFonts w:ascii="Calibri" w:hAnsi="Calibri"/>
        </w:rPr>
        <w:t>\</w:t>
      </w:r>
      <w:r w:rsidR="000C01D7">
        <w:rPr>
          <w:rFonts w:ascii="Calibri" w:hAnsi="Calibri"/>
        </w:rPr>
        <w:t>ADC</w:t>
      </w:r>
    </w:p>
    <w:p w:rsidR="00745653" w:rsidRDefault="00745653" w:rsidP="006B5D14">
      <w:pPr>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44724E">
      <w:pPr>
        <w:rPr>
          <w:rFonts w:ascii="Cambria" w:eastAsia="Times New Roman" w:hAnsi="Cambria"/>
          <w:b/>
          <w:bCs/>
          <w:color w:val="365F91"/>
          <w:sz w:val="28"/>
          <w:szCs w:val="28"/>
        </w:rPr>
      </w:pPr>
      <w:r w:rsidRPr="007C45D7">
        <w:rPr>
          <w:rFonts w:ascii="Comic Sans MS" w:hAnsi="Comic Sans MS" w:cs="Comic Sans MS"/>
          <w:b/>
          <w:bCs/>
          <w:color w:val="000000"/>
          <w:szCs w:val="21"/>
        </w:rPr>
        <w:t>You have just completed all the setup and installation requirements and are now ready to examine the system-level design.</w:t>
      </w:r>
      <w:r>
        <w:br w:type="page"/>
      </w:r>
    </w:p>
    <w:p w:rsidR="00745653" w:rsidRPr="004763EA" w:rsidRDefault="00745653" w:rsidP="004B07A0">
      <w:pPr>
        <w:pStyle w:val="Heading1"/>
        <w:numPr>
          <w:ilvl w:val="0"/>
          <w:numId w:val="9"/>
        </w:numPr>
        <w:jc w:val="center"/>
      </w:pPr>
      <w:bookmarkStart w:id="9" w:name="_Toc352822211"/>
      <w:bookmarkStart w:id="10" w:name="_Toc494673834"/>
      <w:r w:rsidRPr="004763EA">
        <w:lastRenderedPageBreak/>
        <w:t>System Design</w:t>
      </w:r>
      <w:bookmarkEnd w:id="9"/>
      <w:bookmarkEnd w:id="10"/>
    </w:p>
    <w:p w:rsidR="00745653" w:rsidRDefault="00745653" w:rsidP="0044724E">
      <w:pPr>
        <w:pStyle w:val="Default"/>
        <w:rPr>
          <w:b/>
          <w:bCs/>
          <w:sz w:val="21"/>
          <w:szCs w:val="21"/>
        </w:rPr>
      </w:pPr>
    </w:p>
    <w:p w:rsidR="00745653" w:rsidRPr="006F7043" w:rsidRDefault="00745653" w:rsidP="0044724E">
      <w:pPr>
        <w:pStyle w:val="Default"/>
        <w:rPr>
          <w:b/>
          <w:bCs/>
          <w:sz w:val="21"/>
          <w:szCs w:val="21"/>
        </w:rPr>
      </w:pPr>
      <w:r>
        <w:rPr>
          <w:b/>
          <w:bCs/>
          <w:sz w:val="21"/>
          <w:szCs w:val="21"/>
        </w:rPr>
        <w:t>Section</w:t>
      </w:r>
      <w:r w:rsidRPr="006F7043">
        <w:rPr>
          <w:b/>
          <w:bCs/>
          <w:sz w:val="21"/>
          <w:szCs w:val="21"/>
        </w:rPr>
        <w:t xml:space="preserve"> Objective </w:t>
      </w:r>
    </w:p>
    <w:p w:rsidR="00745653" w:rsidRDefault="00745653" w:rsidP="002262FC">
      <w:pPr>
        <w:rPr>
          <w:rFonts w:cs="Arial"/>
          <w:szCs w:val="21"/>
        </w:rPr>
      </w:pPr>
      <w:r w:rsidRPr="00D148D1">
        <w:rPr>
          <w:rFonts w:cs="Arial"/>
          <w:szCs w:val="21"/>
        </w:rPr>
        <w:t xml:space="preserve">In this </w:t>
      </w:r>
      <w:r>
        <w:rPr>
          <w:rFonts w:cs="Arial"/>
          <w:szCs w:val="21"/>
        </w:rPr>
        <w:t>Section</w:t>
      </w:r>
      <w:r w:rsidRPr="00D148D1">
        <w:rPr>
          <w:rFonts w:cs="Arial"/>
          <w:szCs w:val="21"/>
        </w:rPr>
        <w:t xml:space="preserve"> you will review the architecture of the design that will be created in </w:t>
      </w:r>
      <w:r w:rsidR="00A737DD">
        <w:rPr>
          <w:rFonts w:cs="Arial"/>
          <w:szCs w:val="21"/>
        </w:rPr>
        <w:t xml:space="preserve">Quartus Prime </w:t>
      </w:r>
      <w:r>
        <w:rPr>
          <w:rFonts w:cs="Arial"/>
          <w:szCs w:val="21"/>
        </w:rPr>
        <w:t xml:space="preserve">with the </w:t>
      </w:r>
      <w:r w:rsidR="00A737DD">
        <w:rPr>
          <w:rFonts w:cs="Arial"/>
          <w:szCs w:val="21"/>
        </w:rPr>
        <w:t xml:space="preserve">DE10-Lite </w:t>
      </w:r>
      <w:r>
        <w:rPr>
          <w:rFonts w:cs="Arial"/>
          <w:szCs w:val="21"/>
        </w:rPr>
        <w:t>Kit as the target</w:t>
      </w:r>
      <w:r w:rsidRPr="00D148D1">
        <w:rPr>
          <w:rFonts w:cs="Arial"/>
          <w:szCs w:val="21"/>
        </w:rPr>
        <w:t xml:space="preserve">.  Typically, a design starts with system requirements.  These system requirements become inputs to the system definition. </w:t>
      </w:r>
    </w:p>
    <w:p w:rsidR="007505B3" w:rsidRDefault="007505B3" w:rsidP="007505B3">
      <w:pPr>
        <w:spacing w:after="120"/>
      </w:pPr>
      <w:r>
        <w:t>After completing this Module you will be familiar with the following: </w:t>
      </w:r>
    </w:p>
    <w:p w:rsidR="007505B3" w:rsidRDefault="007505B3" w:rsidP="007505B3">
      <w:pPr>
        <w:spacing w:after="120"/>
      </w:pPr>
      <w:r>
        <w:t xml:space="preserve">• </w:t>
      </w:r>
      <w:r w:rsidR="00112BEB">
        <w:t>Using Qsys to create an IP block for use in your design</w:t>
      </w:r>
      <w:r>
        <w:t> </w:t>
      </w:r>
    </w:p>
    <w:p w:rsidR="00112BEB" w:rsidRDefault="007505B3" w:rsidP="007505B3">
      <w:pPr>
        <w:spacing w:after="120"/>
      </w:pPr>
      <w:r>
        <w:t>• Implementing a MAX 10 </w:t>
      </w:r>
      <w:r w:rsidR="00112BEB">
        <w:t>ADC subsystem</w:t>
      </w:r>
      <w:r>
        <w:t>.</w:t>
      </w:r>
    </w:p>
    <w:p w:rsidR="00112BEB" w:rsidRDefault="00112BEB" w:rsidP="007505B3">
      <w:pPr>
        <w:spacing w:after="120"/>
      </w:pPr>
      <w:r>
        <w:t>• Incorporating the MAX 10 ADC subsystem into the top level system design, by creating a block symbol from HDL source.</w:t>
      </w:r>
    </w:p>
    <w:p w:rsidR="00745653" w:rsidRPr="00E95C81" w:rsidRDefault="007505B3" w:rsidP="00E95C81">
      <w:pPr>
        <w:spacing w:after="120"/>
      </w:pPr>
      <w:r>
        <w:t xml:space="preserve">• </w:t>
      </w:r>
      <w:r w:rsidR="0093015B">
        <w:t>Implementing the design by r</w:t>
      </w:r>
      <w:r>
        <w:t>unning place and route, creating pin assignments and a programming file for the MAX10</w:t>
      </w:r>
      <w:r w:rsidR="00E95C81">
        <w:t> silicon</w:t>
      </w:r>
      <w:r w:rsidR="0093015B">
        <w:t>, and then analyzing and testing the design.</w:t>
      </w:r>
      <w:r w:rsidR="00E95C81">
        <w:t> </w:t>
      </w:r>
    </w:p>
    <w:p w:rsidR="00745653" w:rsidRPr="00E95C81" w:rsidRDefault="00745653" w:rsidP="004B07A0">
      <w:pPr>
        <w:pStyle w:val="Heading2"/>
        <w:numPr>
          <w:ilvl w:val="1"/>
          <w:numId w:val="9"/>
        </w:numPr>
      </w:pPr>
      <w:bookmarkStart w:id="11" w:name="_Toc494673835"/>
      <w:r w:rsidRPr="00E95C81">
        <w:t>System Requirements</w:t>
      </w:r>
      <w:bookmarkEnd w:id="11"/>
    </w:p>
    <w:p w:rsidR="00745653" w:rsidRDefault="00A737DD" w:rsidP="003D1934">
      <w:r>
        <w:rPr>
          <w:sz w:val="22"/>
          <w:szCs w:val="22"/>
        </w:rPr>
        <w:t xml:space="preserve">During this exercise, you will follow a step-by-step guide to create a simple design. To do this you will </w:t>
      </w:r>
      <w:r w:rsidR="00112BEB">
        <w:rPr>
          <w:sz w:val="22"/>
          <w:szCs w:val="22"/>
        </w:rPr>
        <w:t xml:space="preserve">create a design in Qsys, the Altera System Design Tool, which includes a </w:t>
      </w:r>
      <w:r>
        <w:rPr>
          <w:sz w:val="22"/>
          <w:szCs w:val="22"/>
        </w:rPr>
        <w:t xml:space="preserve">PLL block, </w:t>
      </w:r>
      <w:r w:rsidR="00112BEB">
        <w:rPr>
          <w:sz w:val="22"/>
          <w:szCs w:val="22"/>
        </w:rPr>
        <w:t xml:space="preserve">the ADC module, a JTAG Avalon bus master and Avalon bus bridge.  You will then create a block symbol of this Qsys system, and add it to your PWM system design schematic.   After </w:t>
      </w:r>
      <w:r>
        <w:rPr>
          <w:sz w:val="22"/>
          <w:szCs w:val="22"/>
        </w:rPr>
        <w:t>connect</w:t>
      </w:r>
      <w:r w:rsidR="00112BEB">
        <w:rPr>
          <w:sz w:val="22"/>
          <w:szCs w:val="22"/>
        </w:rPr>
        <w:t xml:space="preserve">ing the top level blocks together, the design will be compiled and </w:t>
      </w:r>
      <w:r>
        <w:rPr>
          <w:sz w:val="22"/>
          <w:szCs w:val="22"/>
        </w:rPr>
        <w:t>download</w:t>
      </w:r>
      <w:r w:rsidR="00112BEB">
        <w:rPr>
          <w:sz w:val="22"/>
          <w:szCs w:val="22"/>
        </w:rPr>
        <w:t>ed</w:t>
      </w:r>
      <w:r>
        <w:rPr>
          <w:sz w:val="22"/>
          <w:szCs w:val="22"/>
        </w:rPr>
        <w:t xml:space="preserve"> to the target board</w:t>
      </w:r>
      <w:r w:rsidR="00112BEB">
        <w:rPr>
          <w:sz w:val="22"/>
          <w:szCs w:val="22"/>
        </w:rPr>
        <w:t xml:space="preserve"> for testing</w:t>
      </w:r>
      <w:r>
        <w:rPr>
          <w:sz w:val="22"/>
          <w:szCs w:val="22"/>
        </w:rPr>
        <w:t xml:space="preserve">. </w:t>
      </w:r>
      <w:r w:rsidR="00745653">
        <w:t xml:space="preserve"> </w:t>
      </w:r>
      <w:r w:rsidR="00112BEB">
        <w:t xml:space="preserve">You </w:t>
      </w:r>
      <w:r w:rsidR="0093015B">
        <w:t xml:space="preserve">may be able to </w:t>
      </w:r>
      <w:r w:rsidR="00112BEB">
        <w:t xml:space="preserve">use the ADC toolkit to view waveforms as part of the test.  </w:t>
      </w:r>
      <w:r w:rsidR="007505B3">
        <w:t xml:space="preserve">The inputs are a System Clock at 50 MHz, </w:t>
      </w:r>
      <w:r w:rsidR="00112BEB">
        <w:t>3</w:t>
      </w:r>
      <w:r w:rsidR="007505B3">
        <w:t xml:space="preserve"> toggle switch inputs to encode the PWM duty cycle</w:t>
      </w:r>
      <w:r w:rsidR="00112BEB">
        <w:t>,</w:t>
      </w:r>
      <w:r w:rsidR="0093015B">
        <w:t xml:space="preserve"> a 10 MHz ADC clock</w:t>
      </w:r>
      <w:r w:rsidR="00B41BBA">
        <w:t xml:space="preserve">, and the ADC input from a pin on the Arduino </w:t>
      </w:r>
      <w:r w:rsidR="0093015B">
        <w:t>Analog</w:t>
      </w:r>
      <w:r w:rsidR="00B41BBA">
        <w:t xml:space="preserve"> Connect</w:t>
      </w:r>
      <w:r w:rsidR="0093015B">
        <w:t>or</w:t>
      </w:r>
      <w:r w:rsidR="007505B3">
        <w:t xml:space="preserve">.  The output is an LED, </w:t>
      </w:r>
      <w:r w:rsidR="00B41BBA">
        <w:t xml:space="preserve">the 7-segment LED displays, </w:t>
      </w:r>
      <w:r w:rsidR="007505B3">
        <w:t xml:space="preserve">and a pin on the Arduino GPIO Connector.   </w:t>
      </w:r>
    </w:p>
    <w:p w:rsidR="00745653" w:rsidRDefault="007505B3" w:rsidP="007505B3">
      <w:pPr>
        <w:pStyle w:val="Heading3"/>
      </w:pPr>
      <w:bookmarkStart w:id="12" w:name="_Toc494673836"/>
      <w:r>
        <w:lastRenderedPageBreak/>
        <w:t xml:space="preserve">2.1.1 </w:t>
      </w:r>
      <w:r w:rsidR="00745653">
        <w:t>System Block Diagram</w:t>
      </w:r>
      <w:bookmarkEnd w:id="12"/>
    </w:p>
    <w:p w:rsidR="00745653" w:rsidRDefault="0093015B" w:rsidP="008D3E6F">
      <w:pPr>
        <w:pStyle w:val="BodyText"/>
      </w:pPr>
      <w:r>
        <w:rPr>
          <w:noProof/>
          <w:lang w:eastAsia="en-US"/>
        </w:rPr>
        <w:drawing>
          <wp:inline distT="0" distB="0" distL="0" distR="0" wp14:anchorId="55557639" wp14:editId="4AA539C7">
            <wp:extent cx="6826183" cy="5179868"/>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9166"/>
                    <a:stretch/>
                  </pic:blipFill>
                  <pic:spPr bwMode="auto">
                    <a:xfrm>
                      <a:off x="0" y="0"/>
                      <a:ext cx="6846482" cy="5195271"/>
                    </a:xfrm>
                    <a:prstGeom prst="rect">
                      <a:avLst/>
                    </a:prstGeom>
                    <a:ln>
                      <a:noFill/>
                    </a:ln>
                    <a:extLst>
                      <a:ext uri="{53640926-AAD7-44D8-BBD7-CCE9431645EC}">
                        <a14:shadowObscured xmlns:a14="http://schemas.microsoft.com/office/drawing/2010/main"/>
                      </a:ext>
                    </a:extLst>
                  </pic:spPr>
                </pic:pic>
              </a:graphicData>
            </a:graphic>
          </wp:inline>
        </w:drawing>
      </w:r>
    </w:p>
    <w:p w:rsidR="00745653" w:rsidRDefault="00A737DD" w:rsidP="00B75E33">
      <w:pPr>
        <w:pStyle w:val="BodyText"/>
      </w:pPr>
      <w:r>
        <w:rPr>
          <w:sz w:val="22"/>
          <w:szCs w:val="22"/>
        </w:rPr>
        <w:t xml:space="preserve">The design above </w:t>
      </w:r>
      <w:r w:rsidR="0093015B">
        <w:rPr>
          <w:sz w:val="22"/>
          <w:szCs w:val="22"/>
        </w:rPr>
        <w:t xml:space="preserve">includes the previous PWM circuitry from the first part of the module, and adds an ADC module with channel sequencer, and a control module that connects to the ADC, starts the sampling, and generates outputs to a 7-segment LED driver.   </w:t>
      </w:r>
    </w:p>
    <w:p w:rsidR="00745653" w:rsidRPr="00062323" w:rsidRDefault="00745653" w:rsidP="007505B3">
      <w:pPr>
        <w:rPr>
          <w:rStyle w:val="SubtleEmphasis"/>
        </w:rPr>
      </w:pPr>
      <w:r w:rsidRPr="00062323">
        <w:rPr>
          <w:rStyle w:val="SubtleEmphasis"/>
        </w:rPr>
        <w:t>Components of </w:t>
      </w:r>
      <w:r w:rsidR="00ED2B6D">
        <w:rPr>
          <w:rStyle w:val="SubtleEmphasis"/>
        </w:rPr>
        <w:t xml:space="preserve">MAX10 </w:t>
      </w:r>
      <w:r w:rsidRPr="00062323">
        <w:rPr>
          <w:rStyle w:val="SubtleEmphasis"/>
        </w:rPr>
        <w:t>Device Used  </w:t>
      </w:r>
    </w:p>
    <w:p w:rsidR="00745653" w:rsidRPr="003D1934" w:rsidRDefault="00745653" w:rsidP="007505B3">
      <w:r>
        <w:t>This tutorial uses the </w:t>
      </w:r>
      <w:r w:rsidR="007505B3">
        <w:t>MAX10 pll block</w:t>
      </w:r>
      <w:r w:rsidR="00B41BBA">
        <w:t>, ADC module,</w:t>
      </w:r>
      <w:r w:rsidR="001A5D75">
        <w:t xml:space="preserve"> and logic fabric</w:t>
      </w:r>
      <w:r>
        <w:t>. </w:t>
      </w:r>
    </w:p>
    <w:p w:rsidR="00745653" w:rsidRDefault="00B41BBA" w:rsidP="004B07A0">
      <w:pPr>
        <w:pStyle w:val="Heading2"/>
        <w:numPr>
          <w:ilvl w:val="1"/>
          <w:numId w:val="9"/>
        </w:numPr>
      </w:pPr>
      <w:bookmarkStart w:id="13" w:name="_Toc494673837"/>
      <w:r>
        <w:lastRenderedPageBreak/>
        <w:t>MAX10 ADC</w:t>
      </w:r>
      <w:bookmarkEnd w:id="13"/>
    </w:p>
    <w:p w:rsidR="0093015B" w:rsidRPr="0093015B" w:rsidRDefault="0093015B" w:rsidP="0093015B">
      <w:pPr>
        <w:ind w:left="270"/>
        <w:rPr>
          <w:lang w:val="en-GB"/>
        </w:rPr>
      </w:pPr>
      <w:r w:rsidRPr="0093015B">
        <w:rPr>
          <w:lang w:val="en-GB"/>
        </w:rPr>
        <w:t>The MAX 10 ADC is a successive approximation register (SAR) ADC that converts one analog sample in one clock cycle.</w:t>
      </w:r>
    </w:p>
    <w:p w:rsidR="0093015B" w:rsidRPr="0093015B" w:rsidRDefault="0093015B" w:rsidP="0093015B">
      <w:pPr>
        <w:ind w:left="270"/>
        <w:rPr>
          <w:lang w:val="en-GB"/>
        </w:rPr>
      </w:pPr>
      <w:r w:rsidRPr="0093015B">
        <w:rPr>
          <w:lang w:val="en-GB"/>
        </w:rPr>
        <w:t>Each ADC block supports one dedicated analog input pin and up to 16 channels of dual function pins.</w:t>
      </w:r>
    </w:p>
    <w:p w:rsidR="0093015B" w:rsidRPr="0093015B" w:rsidRDefault="0093015B" w:rsidP="0093015B">
      <w:pPr>
        <w:ind w:left="270"/>
        <w:rPr>
          <w:lang w:val="en-GB"/>
        </w:rPr>
      </w:pPr>
      <w:r w:rsidRPr="0093015B">
        <w:rPr>
          <w:lang w:val="en-GB"/>
        </w:rPr>
        <w:t xml:space="preserve">You can use the built-in temperature sensing diode (TSD) to perform on-chip temperature measurement. </w:t>
      </w:r>
    </w:p>
    <w:p w:rsidR="0093015B" w:rsidRDefault="0093015B" w:rsidP="0093015B">
      <w:pPr>
        <w:rPr>
          <w:lang w:val="en-GB"/>
        </w:rPr>
      </w:pPr>
      <w:r w:rsidRPr="0048554A">
        <w:rPr>
          <w:noProof/>
          <w:lang w:eastAsia="en-US"/>
        </w:rPr>
        <w:drawing>
          <wp:inline distT="0" distB="0" distL="0" distR="0" wp14:anchorId="0454AB12" wp14:editId="3F337FB2">
            <wp:extent cx="6858000" cy="29419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2941955"/>
                    </a:xfrm>
                    <a:prstGeom prst="rect">
                      <a:avLst/>
                    </a:prstGeom>
                    <a:noFill/>
                    <a:ln>
                      <a:noFill/>
                    </a:ln>
                  </pic:spPr>
                </pic:pic>
              </a:graphicData>
            </a:graphic>
          </wp:inline>
        </w:drawing>
      </w:r>
    </w:p>
    <w:p w:rsidR="0093015B" w:rsidRDefault="0093015B" w:rsidP="0093015B">
      <w:pPr>
        <w:rPr>
          <w:lang w:val="en-GB"/>
        </w:rPr>
      </w:pPr>
    </w:p>
    <w:p w:rsidR="0093015B" w:rsidRDefault="0093015B" w:rsidP="0093015B">
      <w:pPr>
        <w:rPr>
          <w:lang w:val="en-GB"/>
        </w:rPr>
      </w:pPr>
    </w:p>
    <w:p w:rsidR="0093015B" w:rsidRPr="0093015B" w:rsidRDefault="0093015B" w:rsidP="0093015B">
      <w:pPr>
        <w:rPr>
          <w:lang w:val="en-GB"/>
        </w:rPr>
      </w:pPr>
    </w:p>
    <w:p w:rsidR="00745653" w:rsidRPr="007C45D7" w:rsidRDefault="00745653" w:rsidP="004573B8">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F5617A">
      <w:pPr>
        <w:pStyle w:val="BodyText"/>
      </w:pPr>
      <w:r w:rsidRPr="007C45D7">
        <w:rPr>
          <w:rFonts w:ascii="Comic Sans MS" w:hAnsi="Comic Sans MS" w:cs="Comic Sans MS"/>
          <w:b/>
          <w:bCs/>
          <w:color w:val="000000"/>
          <w:szCs w:val="21"/>
        </w:rPr>
        <w:t xml:space="preserve">You have just completed the </w:t>
      </w:r>
      <w:r>
        <w:rPr>
          <w:rFonts w:ascii="Comic Sans MS" w:hAnsi="Comic Sans MS" w:cs="Comic Sans MS"/>
          <w:b/>
          <w:bCs/>
          <w:color w:val="000000"/>
          <w:szCs w:val="21"/>
        </w:rPr>
        <w:t xml:space="preserve">examination of the </w:t>
      </w:r>
      <w:r w:rsidRPr="007C45D7">
        <w:rPr>
          <w:rFonts w:ascii="Comic Sans MS" w:hAnsi="Comic Sans MS" w:cs="Comic Sans MS"/>
          <w:b/>
          <w:bCs/>
          <w:color w:val="000000"/>
          <w:szCs w:val="21"/>
        </w:rPr>
        <w:t>system-level design</w:t>
      </w:r>
    </w:p>
    <w:p w:rsidR="00745653" w:rsidRPr="004905C9" w:rsidRDefault="00745653" w:rsidP="004B07A0">
      <w:pPr>
        <w:pStyle w:val="Heading1"/>
        <w:numPr>
          <w:ilvl w:val="0"/>
          <w:numId w:val="9"/>
        </w:numPr>
      </w:pPr>
      <w:bookmarkStart w:id="14" w:name="_Toc494673838"/>
      <w:r>
        <w:lastRenderedPageBreak/>
        <w:t>Creating the Design</w:t>
      </w:r>
      <w:bookmarkEnd w:id="14"/>
    </w:p>
    <w:p w:rsidR="00745653" w:rsidRPr="00E64D36" w:rsidRDefault="00745653" w:rsidP="002759D3">
      <w:pPr>
        <w:pStyle w:val="NoSpacing"/>
      </w:pPr>
      <w:r w:rsidRPr="00E64D36">
        <w:t>In this section you will create the </w:t>
      </w:r>
      <w:r w:rsidR="002759D3">
        <w:t xml:space="preserve">ADC module </w:t>
      </w:r>
      <w:r w:rsidRPr="00E64D36">
        <w:t>design using </w:t>
      </w:r>
      <w:r w:rsidR="002759D3">
        <w:t>Quartus Prime</w:t>
      </w:r>
      <w:r w:rsidRPr="00E64D36">
        <w:t>.  Some sourc</w:t>
      </w:r>
      <w:r w:rsidR="00E64D36">
        <w:t xml:space="preserve">e files have been provided in the </w:t>
      </w:r>
      <w:r w:rsidR="002759D3">
        <w:t>project</w:t>
      </w:r>
      <w:r w:rsidRPr="00E64D36">
        <w:t xml:space="preserve"> files, as the design is </w:t>
      </w:r>
      <w:r w:rsidR="002759D3">
        <w:t xml:space="preserve">a </w:t>
      </w:r>
      <w:r w:rsidRPr="00E64D36">
        <w:t>combination of HDL files, IP cores, and Macro Blocks.</w:t>
      </w:r>
    </w:p>
    <w:p w:rsidR="00A20B90" w:rsidRPr="004763EA" w:rsidRDefault="00A20B90" w:rsidP="004B07A0">
      <w:pPr>
        <w:pStyle w:val="Heading2"/>
        <w:numPr>
          <w:ilvl w:val="1"/>
          <w:numId w:val="9"/>
        </w:numPr>
      </w:pPr>
      <w:bookmarkStart w:id="15" w:name="_Toc494673839"/>
      <w:r w:rsidRPr="004763EA">
        <w:t xml:space="preserve">Create the </w:t>
      </w:r>
      <w:r w:rsidR="00290CE4">
        <w:t>Quartus</w:t>
      </w:r>
      <w:r w:rsidRPr="004763EA">
        <w:t xml:space="preserve"> Project</w:t>
      </w:r>
      <w:bookmarkEnd w:id="15"/>
      <w:r w:rsidRPr="004763EA">
        <w:t xml:space="preserve"> </w:t>
      </w:r>
    </w:p>
    <w:p w:rsidR="00A20B90" w:rsidRPr="00E64D36" w:rsidRDefault="00345F09" w:rsidP="00345F09">
      <w:pPr>
        <w:pStyle w:val="Default"/>
        <w:spacing w:after="120"/>
        <w:rPr>
          <w:sz w:val="22"/>
          <w:szCs w:val="22"/>
        </w:rPr>
      </w:pPr>
      <w:r>
        <w:rPr>
          <w:sz w:val="22"/>
          <w:szCs w:val="22"/>
        </w:rPr>
        <w:t xml:space="preserve">1) </w:t>
      </w:r>
      <w:r w:rsidR="00A20B90" w:rsidRPr="00E64D36">
        <w:rPr>
          <w:sz w:val="22"/>
          <w:szCs w:val="22"/>
        </w:rPr>
        <w:t xml:space="preserve">Launch Quartus </w:t>
      </w:r>
      <w:r w:rsidR="00282EE9" w:rsidRPr="00E64D36">
        <w:rPr>
          <w:sz w:val="22"/>
          <w:szCs w:val="22"/>
        </w:rPr>
        <w:t>Prime 16.1</w:t>
      </w:r>
      <w:r w:rsidR="00A20B90" w:rsidRPr="00E64D36">
        <w:rPr>
          <w:sz w:val="22"/>
          <w:szCs w:val="22"/>
        </w:rPr>
        <w:t xml:space="preserve"> (64-bit) </w:t>
      </w:r>
    </w:p>
    <w:p w:rsidR="00345F09" w:rsidRDefault="00A20B90" w:rsidP="00A20B90">
      <w:pPr>
        <w:pStyle w:val="Default"/>
        <w:rPr>
          <w:sz w:val="22"/>
          <w:szCs w:val="22"/>
        </w:rPr>
      </w:pPr>
      <w:r w:rsidRPr="00E64D36">
        <w:rPr>
          <w:sz w:val="22"/>
          <w:szCs w:val="22"/>
        </w:rPr>
        <w:t xml:space="preserve">2) </w:t>
      </w:r>
      <w:r w:rsidR="002759D3">
        <w:rPr>
          <w:sz w:val="22"/>
          <w:szCs w:val="22"/>
        </w:rPr>
        <w:t>Use Project -&gt; Open Project and select ADC.qpf from you C:\AlteraPrj\DE10liteADC directory</w:t>
      </w:r>
      <w:r w:rsidR="00345F09">
        <w:rPr>
          <w:sz w:val="22"/>
          <w:szCs w:val="22"/>
        </w:rPr>
        <w:t xml:space="preserve">.  </w:t>
      </w:r>
    </w:p>
    <w:p w:rsidR="00345F09" w:rsidRPr="00E64D36" w:rsidRDefault="002759D3" w:rsidP="00A20B90">
      <w:pPr>
        <w:pStyle w:val="Default"/>
        <w:rPr>
          <w:sz w:val="22"/>
          <w:szCs w:val="22"/>
        </w:rPr>
      </w:pPr>
      <w:r>
        <w:rPr>
          <w:noProof/>
        </w:rPr>
        <w:drawing>
          <wp:inline distT="0" distB="0" distL="0" distR="0" wp14:anchorId="6968A908" wp14:editId="2CB2053A">
            <wp:extent cx="4899314" cy="27685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5150" cy="2777515"/>
                    </a:xfrm>
                    <a:prstGeom prst="rect">
                      <a:avLst/>
                    </a:prstGeom>
                  </pic:spPr>
                </pic:pic>
              </a:graphicData>
            </a:graphic>
          </wp:inline>
        </w:drawing>
      </w:r>
    </w:p>
    <w:p w:rsidR="00A20B90" w:rsidRPr="00E64D36" w:rsidRDefault="00A20B90" w:rsidP="00A20B90">
      <w:pPr>
        <w:pStyle w:val="Default"/>
        <w:rPr>
          <w:sz w:val="22"/>
          <w:szCs w:val="22"/>
        </w:rPr>
      </w:pPr>
    </w:p>
    <w:p w:rsidR="00D92395" w:rsidRDefault="00A20B90" w:rsidP="002759D3">
      <w:pPr>
        <w:pStyle w:val="Default"/>
        <w:rPr>
          <w:sz w:val="22"/>
          <w:szCs w:val="22"/>
        </w:rPr>
      </w:pPr>
      <w:r w:rsidRPr="00E64D36">
        <w:rPr>
          <w:sz w:val="22"/>
          <w:szCs w:val="22"/>
        </w:rPr>
        <w:t xml:space="preserve">3) </w:t>
      </w:r>
      <w:r w:rsidR="002759D3">
        <w:rPr>
          <w:sz w:val="22"/>
          <w:szCs w:val="22"/>
        </w:rPr>
        <w:t xml:space="preserve">You may notice the top level is still pwm_led_top.  This is OK, as you will be adding the ADC module to this design.  If you double click on this and see pwm_led_top.v, then you will need to add the pwm_led_top.bdf and make it the top level entity in the design.  To do this, select Add/Remove Files from the Project menu, and use the browse button to browse to source and select pwm_led_top.bdf and Click Open.  </w:t>
      </w:r>
    </w:p>
    <w:p w:rsidR="002759D3" w:rsidRPr="00E64D36" w:rsidRDefault="002759D3" w:rsidP="002759D3">
      <w:pPr>
        <w:pStyle w:val="Default"/>
      </w:pPr>
      <w:r>
        <w:rPr>
          <w:noProof/>
        </w:rPr>
        <w:drawing>
          <wp:inline distT="0" distB="0" distL="0" distR="0" wp14:anchorId="0C92A357" wp14:editId="6E13E482">
            <wp:extent cx="4265468" cy="2410384"/>
            <wp:effectExtent l="0" t="0" r="190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0146" cy="2413028"/>
                    </a:xfrm>
                    <a:prstGeom prst="rect">
                      <a:avLst/>
                    </a:prstGeom>
                  </pic:spPr>
                </pic:pic>
              </a:graphicData>
            </a:graphic>
          </wp:inline>
        </w:drawing>
      </w:r>
    </w:p>
    <w:p w:rsidR="00A20B90" w:rsidRPr="00E64D36" w:rsidRDefault="00A20B90" w:rsidP="00A20B90">
      <w:pPr>
        <w:pStyle w:val="Default"/>
      </w:pPr>
    </w:p>
    <w:p w:rsidR="00345F09" w:rsidRDefault="00A20B90" w:rsidP="00A20B90">
      <w:pPr>
        <w:pStyle w:val="Default"/>
        <w:rPr>
          <w:sz w:val="22"/>
          <w:szCs w:val="22"/>
        </w:rPr>
      </w:pPr>
      <w:r w:rsidRPr="00E64D36">
        <w:rPr>
          <w:sz w:val="22"/>
          <w:szCs w:val="22"/>
        </w:rPr>
        <w:t xml:space="preserve">4) </w:t>
      </w:r>
      <w:r w:rsidR="002759D3">
        <w:rPr>
          <w:sz w:val="22"/>
          <w:szCs w:val="22"/>
        </w:rPr>
        <w:t>In the Settings dialog, select sourc</w:t>
      </w:r>
      <w:r w:rsidR="00F20566">
        <w:rPr>
          <w:sz w:val="22"/>
          <w:szCs w:val="22"/>
        </w:rPr>
        <w:t>e</w:t>
      </w:r>
      <w:r w:rsidR="002759D3">
        <w:rPr>
          <w:sz w:val="22"/>
          <w:szCs w:val="22"/>
        </w:rPr>
        <w:t>/pwm_led_top.v and click on Remove, and then OK</w:t>
      </w:r>
      <w:r w:rsidR="00345F09">
        <w:rPr>
          <w:sz w:val="22"/>
          <w:szCs w:val="22"/>
        </w:rPr>
        <w:t>.</w:t>
      </w:r>
      <w:r w:rsidR="00495A81">
        <w:rPr>
          <w:sz w:val="22"/>
          <w:szCs w:val="22"/>
        </w:rPr>
        <w:t xml:space="preserve">  </w:t>
      </w:r>
    </w:p>
    <w:p w:rsidR="00495A81" w:rsidRDefault="002759D3" w:rsidP="00A20B90">
      <w:pPr>
        <w:pStyle w:val="Default"/>
        <w:rPr>
          <w:sz w:val="22"/>
          <w:szCs w:val="22"/>
        </w:rPr>
      </w:pPr>
      <w:r>
        <w:rPr>
          <w:noProof/>
        </w:rPr>
        <w:drawing>
          <wp:inline distT="0" distB="0" distL="0" distR="0" wp14:anchorId="01A2D54A" wp14:editId="3BCF1C22">
            <wp:extent cx="4520045" cy="380060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27785" cy="3807113"/>
                    </a:xfrm>
                    <a:prstGeom prst="rect">
                      <a:avLst/>
                    </a:prstGeom>
                  </pic:spPr>
                </pic:pic>
              </a:graphicData>
            </a:graphic>
          </wp:inline>
        </w:drawing>
      </w:r>
    </w:p>
    <w:p w:rsidR="00495A81" w:rsidRDefault="00495A81" w:rsidP="00A20B90">
      <w:pPr>
        <w:pStyle w:val="Default"/>
        <w:rPr>
          <w:sz w:val="22"/>
          <w:szCs w:val="22"/>
        </w:rPr>
      </w:pPr>
    </w:p>
    <w:p w:rsidR="00A20B90" w:rsidRDefault="007E4041" w:rsidP="00A20B90">
      <w:pPr>
        <w:pStyle w:val="Default"/>
        <w:rPr>
          <w:sz w:val="22"/>
          <w:szCs w:val="22"/>
        </w:rPr>
      </w:pPr>
      <w:r>
        <w:rPr>
          <w:sz w:val="22"/>
          <w:szCs w:val="22"/>
        </w:rPr>
        <w:t xml:space="preserve">5) </w:t>
      </w:r>
      <w:r w:rsidR="00637463">
        <w:rPr>
          <w:sz w:val="22"/>
          <w:szCs w:val="22"/>
        </w:rPr>
        <w:t xml:space="preserve">In the Project Navigator on the files tab, right click on source/pwm_led_top.bdf and </w:t>
      </w:r>
      <w:r w:rsidR="00E33CE5">
        <w:rPr>
          <w:sz w:val="22"/>
          <w:szCs w:val="22"/>
        </w:rPr>
        <w:t>select Set as Top-Level Entity</w:t>
      </w:r>
      <w:r w:rsidR="00A20B90" w:rsidRPr="00E64D36">
        <w:rPr>
          <w:sz w:val="22"/>
          <w:szCs w:val="22"/>
        </w:rPr>
        <w:t xml:space="preserve">. </w:t>
      </w:r>
      <w:r w:rsidR="00E33CE5">
        <w:rPr>
          <w:sz w:val="22"/>
          <w:szCs w:val="22"/>
        </w:rPr>
        <w:t xml:space="preserve"> Double click on this file to see the block diagram of the design.</w:t>
      </w:r>
    </w:p>
    <w:p w:rsidR="00495A81" w:rsidRDefault="00495A81" w:rsidP="00A20B90">
      <w:pPr>
        <w:pStyle w:val="Default"/>
        <w:rPr>
          <w:sz w:val="22"/>
          <w:szCs w:val="22"/>
        </w:rPr>
      </w:pPr>
    </w:p>
    <w:p w:rsidR="00495A81" w:rsidRDefault="00637463" w:rsidP="00A20B90">
      <w:pPr>
        <w:pStyle w:val="Default"/>
        <w:rPr>
          <w:sz w:val="22"/>
          <w:szCs w:val="22"/>
        </w:rPr>
      </w:pPr>
      <w:r>
        <w:rPr>
          <w:noProof/>
        </w:rPr>
        <w:drawing>
          <wp:inline distT="0" distB="0" distL="0" distR="0" wp14:anchorId="5425753B" wp14:editId="08C91D4B">
            <wp:extent cx="5268191" cy="297462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0227"/>
                    <a:stretch/>
                  </pic:blipFill>
                  <pic:spPr bwMode="auto">
                    <a:xfrm>
                      <a:off x="0" y="0"/>
                      <a:ext cx="5294031" cy="2989215"/>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A20B90">
      <w:pPr>
        <w:pStyle w:val="Default"/>
        <w:rPr>
          <w:sz w:val="22"/>
          <w:szCs w:val="22"/>
        </w:rPr>
      </w:pPr>
    </w:p>
    <w:p w:rsidR="00D92395" w:rsidRPr="002D5B7A" w:rsidRDefault="000A171D" w:rsidP="004B07A0">
      <w:pPr>
        <w:pStyle w:val="Heading2"/>
        <w:numPr>
          <w:ilvl w:val="1"/>
          <w:numId w:val="9"/>
        </w:numPr>
      </w:pPr>
      <w:bookmarkStart w:id="16" w:name="_Toc494673840"/>
      <w:r>
        <w:lastRenderedPageBreak/>
        <w:t>C</w:t>
      </w:r>
      <w:r w:rsidR="00D92395" w:rsidRPr="002D5B7A">
        <w:t xml:space="preserve">reate </w:t>
      </w:r>
      <w:r>
        <w:t>the Qsys System</w:t>
      </w:r>
      <w:bookmarkEnd w:id="16"/>
    </w:p>
    <w:p w:rsidR="000A171D" w:rsidRDefault="000A171D" w:rsidP="000A171D">
      <w:pPr>
        <w:pStyle w:val="Default"/>
        <w:numPr>
          <w:ilvl w:val="0"/>
          <w:numId w:val="18"/>
        </w:numPr>
        <w:rPr>
          <w:sz w:val="22"/>
          <w:szCs w:val="22"/>
        </w:rPr>
      </w:pPr>
      <w:r>
        <w:rPr>
          <w:sz w:val="22"/>
          <w:szCs w:val="22"/>
        </w:rPr>
        <w:t xml:space="preserve">From the Tools menu, select Qsys.  After a moment or two, the Qsys design tool will open.  It begins assuming that you need a clock in the design.  </w:t>
      </w:r>
    </w:p>
    <w:p w:rsidR="000A171D" w:rsidRDefault="000A171D" w:rsidP="000A171D">
      <w:pPr>
        <w:pStyle w:val="Default"/>
        <w:rPr>
          <w:noProof/>
          <w:sz w:val="22"/>
          <w:szCs w:val="22"/>
        </w:rPr>
      </w:pPr>
      <w:r>
        <w:rPr>
          <w:noProof/>
        </w:rPr>
        <w:drawing>
          <wp:inline distT="0" distB="0" distL="0" distR="0" wp14:anchorId="039A04A6" wp14:editId="46B1156B">
            <wp:extent cx="6858000" cy="3686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686175"/>
                    </a:xfrm>
                    <a:prstGeom prst="rect">
                      <a:avLst/>
                    </a:prstGeom>
                  </pic:spPr>
                </pic:pic>
              </a:graphicData>
            </a:graphic>
          </wp:inline>
        </w:drawing>
      </w:r>
    </w:p>
    <w:p w:rsidR="000A171D" w:rsidRDefault="000A171D" w:rsidP="000A171D">
      <w:pPr>
        <w:pStyle w:val="Default"/>
        <w:rPr>
          <w:sz w:val="22"/>
          <w:szCs w:val="22"/>
        </w:rPr>
      </w:pPr>
    </w:p>
    <w:p w:rsidR="000A171D" w:rsidRDefault="000A171D" w:rsidP="000A171D">
      <w:pPr>
        <w:pStyle w:val="Default"/>
        <w:ind w:left="90"/>
        <w:rPr>
          <w:sz w:val="22"/>
          <w:szCs w:val="22"/>
        </w:rPr>
      </w:pPr>
      <w:r>
        <w:rPr>
          <w:sz w:val="22"/>
          <w:szCs w:val="22"/>
        </w:rPr>
        <w:t xml:space="preserve">2)  In the IP catalog in the upper left hand corner, type ADC in the search box.  Select the Altera Modular ADC core and then click add in the lower right corner of this window to add the ADC module.  </w:t>
      </w:r>
    </w:p>
    <w:p w:rsidR="000A171D" w:rsidRDefault="000A171D" w:rsidP="000A171D">
      <w:pPr>
        <w:pStyle w:val="Default"/>
        <w:ind w:left="90"/>
        <w:rPr>
          <w:sz w:val="22"/>
          <w:szCs w:val="22"/>
        </w:rPr>
      </w:pPr>
      <w:r>
        <w:rPr>
          <w:noProof/>
        </w:rPr>
        <w:drawing>
          <wp:inline distT="0" distB="0" distL="0" distR="0" wp14:anchorId="128F7DCB" wp14:editId="25D99902">
            <wp:extent cx="1870364" cy="23148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7349" b="47843"/>
                    <a:stretch/>
                  </pic:blipFill>
                  <pic:spPr bwMode="auto">
                    <a:xfrm>
                      <a:off x="0" y="0"/>
                      <a:ext cx="1884432" cy="2332252"/>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90"/>
        <w:rPr>
          <w:sz w:val="22"/>
          <w:szCs w:val="22"/>
        </w:rPr>
      </w:pPr>
    </w:p>
    <w:p w:rsidR="000A171D" w:rsidRDefault="000A171D" w:rsidP="000A171D">
      <w:pPr>
        <w:pStyle w:val="Default"/>
        <w:ind w:left="90"/>
        <w:rPr>
          <w:sz w:val="22"/>
          <w:szCs w:val="22"/>
        </w:rPr>
      </w:pPr>
      <w:r>
        <w:rPr>
          <w:sz w:val="22"/>
          <w:szCs w:val="22"/>
        </w:rPr>
        <w:t>The ADC core configuration window should appear:</w:t>
      </w:r>
    </w:p>
    <w:p w:rsidR="000A171D" w:rsidRDefault="000A171D" w:rsidP="000A171D">
      <w:pPr>
        <w:pStyle w:val="Default"/>
        <w:ind w:left="90"/>
        <w:rPr>
          <w:sz w:val="22"/>
          <w:szCs w:val="22"/>
        </w:rPr>
      </w:pPr>
      <w:r>
        <w:rPr>
          <w:noProof/>
        </w:rPr>
        <w:lastRenderedPageBreak/>
        <w:drawing>
          <wp:inline distT="0" distB="0" distL="0" distR="0" wp14:anchorId="27CFA769" wp14:editId="64563E22">
            <wp:extent cx="6858000" cy="388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3889375"/>
                    </a:xfrm>
                    <a:prstGeom prst="rect">
                      <a:avLst/>
                    </a:prstGeom>
                  </pic:spPr>
                </pic:pic>
              </a:graphicData>
            </a:graphic>
          </wp:inline>
        </w:drawing>
      </w:r>
    </w:p>
    <w:p w:rsidR="000A171D" w:rsidRDefault="000A171D" w:rsidP="000A171D">
      <w:pPr>
        <w:pStyle w:val="Default"/>
        <w:ind w:left="90"/>
        <w:rPr>
          <w:sz w:val="22"/>
          <w:szCs w:val="22"/>
        </w:rPr>
      </w:pPr>
    </w:p>
    <w:p w:rsidR="00D120B2" w:rsidRDefault="000A171D" w:rsidP="00D120B2">
      <w:pPr>
        <w:pStyle w:val="Default"/>
        <w:numPr>
          <w:ilvl w:val="0"/>
          <w:numId w:val="18"/>
        </w:numPr>
        <w:rPr>
          <w:sz w:val="22"/>
          <w:szCs w:val="22"/>
        </w:rPr>
      </w:pPr>
      <w:r>
        <w:rPr>
          <w:sz w:val="22"/>
          <w:szCs w:val="22"/>
        </w:rPr>
        <w:t xml:space="preserve">For the Core Configuration, select the Standard sequencer with </w:t>
      </w:r>
      <w:r w:rsidR="001F0C2D">
        <w:rPr>
          <w:sz w:val="22"/>
          <w:szCs w:val="22"/>
        </w:rPr>
        <w:t>external</w:t>
      </w:r>
      <w:r>
        <w:rPr>
          <w:sz w:val="22"/>
          <w:szCs w:val="22"/>
        </w:rPr>
        <w:t xml:space="preserve"> sample storage</w:t>
      </w:r>
      <w:r w:rsidR="001F0C2D">
        <w:rPr>
          <w:sz w:val="22"/>
          <w:szCs w:val="22"/>
        </w:rPr>
        <w:t xml:space="preserve"> (we need to be able to get the sample data in the top level)</w:t>
      </w:r>
      <w:r>
        <w:rPr>
          <w:sz w:val="22"/>
          <w:szCs w:val="22"/>
        </w:rPr>
        <w:t xml:space="preserve"> and Enable the Debug Path.   Accept the other defaults.   In Channels, select CH1 and check the box to use Channel 1 In the Sequencer, set the number of slots used to 1, and set Slot 1 to CH 1.  Click Finish.</w:t>
      </w:r>
    </w:p>
    <w:p w:rsidR="00D120B2" w:rsidRPr="00D120B2" w:rsidRDefault="00D120B2" w:rsidP="00D120B2">
      <w:pPr>
        <w:pStyle w:val="Default"/>
        <w:ind w:left="720"/>
        <w:rPr>
          <w:sz w:val="22"/>
          <w:szCs w:val="22"/>
        </w:rPr>
      </w:pPr>
      <w:r>
        <w:rPr>
          <w:noProof/>
        </w:rPr>
        <w:lastRenderedPageBreak/>
        <w:drawing>
          <wp:inline distT="0" distB="0" distL="0" distR="0" wp14:anchorId="4D6861DE" wp14:editId="71373A1A">
            <wp:extent cx="6858000" cy="3889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89375"/>
                    </a:xfrm>
                    <a:prstGeom prst="rect">
                      <a:avLst/>
                    </a:prstGeom>
                  </pic:spPr>
                </pic:pic>
              </a:graphicData>
            </a:graphic>
          </wp:inline>
        </w:drawing>
      </w:r>
    </w:p>
    <w:p w:rsidR="000A171D" w:rsidRDefault="000A171D" w:rsidP="000A171D">
      <w:pPr>
        <w:pStyle w:val="Default"/>
        <w:ind w:left="180"/>
        <w:rPr>
          <w:sz w:val="22"/>
          <w:szCs w:val="22"/>
        </w:rPr>
      </w:pPr>
    </w:p>
    <w:p w:rsidR="000A171D" w:rsidRDefault="000A171D" w:rsidP="000A171D">
      <w:pPr>
        <w:pStyle w:val="Default"/>
        <w:ind w:left="180"/>
        <w:rPr>
          <w:sz w:val="22"/>
          <w:szCs w:val="22"/>
        </w:rPr>
      </w:pPr>
    </w:p>
    <w:p w:rsidR="000A171D" w:rsidRDefault="000A171D" w:rsidP="000A171D">
      <w:pPr>
        <w:pStyle w:val="Default"/>
        <w:ind w:left="270"/>
        <w:rPr>
          <w:sz w:val="22"/>
          <w:szCs w:val="22"/>
        </w:rPr>
      </w:pPr>
      <w:r>
        <w:rPr>
          <w:sz w:val="22"/>
          <w:szCs w:val="22"/>
        </w:rPr>
        <w:t>You should see an addition to the Qsys system like this:</w:t>
      </w:r>
    </w:p>
    <w:p w:rsidR="000A171D" w:rsidRDefault="00D120B2" w:rsidP="000A171D">
      <w:pPr>
        <w:pStyle w:val="Default"/>
        <w:ind w:left="270"/>
        <w:rPr>
          <w:sz w:val="22"/>
          <w:szCs w:val="22"/>
        </w:rPr>
      </w:pPr>
      <w:r>
        <w:rPr>
          <w:noProof/>
        </w:rPr>
        <w:lastRenderedPageBreak/>
        <w:drawing>
          <wp:inline distT="0" distB="0" distL="0" distR="0" wp14:anchorId="69D8ABEF" wp14:editId="5B1DA13A">
            <wp:extent cx="6858000" cy="3686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86175"/>
                    </a:xfrm>
                    <a:prstGeom prst="rect">
                      <a:avLst/>
                    </a:prstGeom>
                  </pic:spPr>
                </pic:pic>
              </a:graphicData>
            </a:graphic>
          </wp:inline>
        </w:drawing>
      </w:r>
    </w:p>
    <w:p w:rsidR="000A171D" w:rsidRDefault="000A171D" w:rsidP="000A171D">
      <w:pPr>
        <w:pStyle w:val="Default"/>
        <w:ind w:left="270"/>
        <w:rPr>
          <w:rFonts w:ascii="Courier New" w:hAnsi="Courier New" w:cs="Courier New"/>
          <w:sz w:val="22"/>
          <w:szCs w:val="22"/>
        </w:rPr>
      </w:pPr>
    </w:p>
    <w:p w:rsidR="000A171D" w:rsidRDefault="000A171D" w:rsidP="000A171D">
      <w:pPr>
        <w:ind w:left="270"/>
      </w:pPr>
      <w:r>
        <w:t xml:space="preserve">Note that there are errors. We will address these as we continue the design.  At this point, we might want to save our work.   Click File and Save As, save the qsys file as ADC.qsys.  </w:t>
      </w:r>
    </w:p>
    <w:p w:rsidR="000A171D" w:rsidRDefault="00D120B2" w:rsidP="000A171D">
      <w:pPr>
        <w:ind w:left="270"/>
      </w:pPr>
      <w:r>
        <w:rPr>
          <w:noProof/>
          <w:lang w:eastAsia="en-US"/>
        </w:rPr>
        <w:drawing>
          <wp:inline distT="0" distB="0" distL="0" distR="0" wp14:anchorId="70687833" wp14:editId="6B2ECB29">
            <wp:extent cx="3912177" cy="270161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18704" cy="2706124"/>
                    </a:xfrm>
                    <a:prstGeom prst="rect">
                      <a:avLst/>
                    </a:prstGeom>
                  </pic:spPr>
                </pic:pic>
              </a:graphicData>
            </a:graphic>
          </wp:inline>
        </w:drawing>
      </w:r>
      <w:r w:rsidR="000A171D">
        <w:t xml:space="preserve">  </w:t>
      </w:r>
    </w:p>
    <w:p w:rsidR="000A171D" w:rsidRDefault="000A171D" w:rsidP="000A171D">
      <w:pPr>
        <w:ind w:left="270"/>
      </w:pPr>
      <w:r>
        <w:t>4)  Next you need to add an alt_pll to provide a clock for the ADC module.  In the IP catalog, click the x on the search box if it still has the ADC present.   Under Basic Functions, then Clocks, then PLL select Avalon ALTPLL:</w:t>
      </w:r>
    </w:p>
    <w:p w:rsidR="000A171D" w:rsidRDefault="000A171D" w:rsidP="000A171D">
      <w:pPr>
        <w:ind w:left="270"/>
      </w:pPr>
      <w:r>
        <w:rPr>
          <w:noProof/>
          <w:lang w:eastAsia="en-US"/>
        </w:rPr>
        <w:lastRenderedPageBreak/>
        <w:drawing>
          <wp:inline distT="0" distB="0" distL="0" distR="0" wp14:anchorId="68BDA67F" wp14:editId="4EA94BC6">
            <wp:extent cx="2421082" cy="296244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77273" b="48262"/>
                    <a:stretch/>
                  </pic:blipFill>
                  <pic:spPr bwMode="auto">
                    <a:xfrm>
                      <a:off x="0" y="0"/>
                      <a:ext cx="2432755" cy="2976731"/>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ind w:left="270"/>
      </w:pPr>
      <w:r>
        <w:t xml:space="preserve">Double click on the ALTPLL, the ALTPLL MegaWizard Plug-In Manager should appear.  Enter </w:t>
      </w:r>
      <w:r w:rsidR="00D120B2">
        <w:t>1</w:t>
      </w:r>
      <w:r>
        <w:t>0.000 MHz for the inclk0 input frequency and accept all other defaults:</w:t>
      </w:r>
    </w:p>
    <w:p w:rsidR="000A171D" w:rsidRDefault="00D120B2" w:rsidP="000A171D">
      <w:pPr>
        <w:ind w:left="270"/>
      </w:pPr>
      <w:r>
        <w:rPr>
          <w:noProof/>
          <w:lang w:eastAsia="en-US"/>
        </w:rPr>
        <w:drawing>
          <wp:inline distT="0" distB="0" distL="0" distR="0" wp14:anchorId="6F95EE6B" wp14:editId="414B9C83">
            <wp:extent cx="4570705" cy="3667991"/>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5743" cy="3672034"/>
                    </a:xfrm>
                    <a:prstGeom prst="rect">
                      <a:avLst/>
                    </a:prstGeom>
                  </pic:spPr>
                </pic:pic>
              </a:graphicData>
            </a:graphic>
          </wp:inline>
        </w:drawing>
      </w:r>
      <w:r w:rsidR="000A171D">
        <w:t xml:space="preserve">  </w:t>
      </w:r>
    </w:p>
    <w:p w:rsidR="000A171D" w:rsidRDefault="000A171D" w:rsidP="000A171D">
      <w:pPr>
        <w:pStyle w:val="Default"/>
        <w:ind w:left="270"/>
        <w:rPr>
          <w:b/>
          <w:bCs/>
          <w:sz w:val="22"/>
          <w:szCs w:val="22"/>
        </w:rPr>
      </w:pPr>
      <w:r>
        <w:rPr>
          <w:sz w:val="22"/>
          <w:szCs w:val="22"/>
        </w:rPr>
        <w:lastRenderedPageBreak/>
        <w:t xml:space="preserve">5) Next click on the Output Clocks tab and set the output clock frequency to 10 MHz.  This will be used to drive the ADC module. </w:t>
      </w:r>
      <w:r>
        <w:rPr>
          <w:b/>
          <w:bCs/>
          <w:sz w:val="22"/>
          <w:szCs w:val="22"/>
        </w:rPr>
        <w:t xml:space="preserve"> </w:t>
      </w:r>
    </w:p>
    <w:p w:rsidR="000A171D" w:rsidRDefault="000A171D" w:rsidP="000A171D">
      <w:pPr>
        <w:pStyle w:val="Default"/>
        <w:ind w:left="270"/>
        <w:rPr>
          <w:sz w:val="22"/>
          <w:szCs w:val="22"/>
        </w:rPr>
      </w:pPr>
    </w:p>
    <w:p w:rsidR="000A171D" w:rsidRDefault="000A171D" w:rsidP="000A171D">
      <w:pPr>
        <w:pStyle w:val="Default"/>
        <w:ind w:left="270"/>
        <w:rPr>
          <w:rFonts w:ascii="Courier New" w:hAnsi="Courier New" w:cs="Courier New"/>
          <w:sz w:val="22"/>
          <w:szCs w:val="22"/>
        </w:rPr>
      </w:pPr>
      <w:r>
        <w:rPr>
          <w:noProof/>
        </w:rPr>
        <w:drawing>
          <wp:inline distT="0" distB="0" distL="0" distR="0" wp14:anchorId="179CB6B6" wp14:editId="721A2DC5">
            <wp:extent cx="4810991" cy="3860820"/>
            <wp:effectExtent l="0" t="0" r="889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296" cy="3870694"/>
                    </a:xfrm>
                    <a:prstGeom prst="rect">
                      <a:avLst/>
                    </a:prstGeom>
                  </pic:spPr>
                </pic:pic>
              </a:graphicData>
            </a:graphic>
          </wp:inline>
        </w:drawing>
      </w:r>
    </w:p>
    <w:p w:rsidR="00204632" w:rsidRDefault="00204632" w:rsidP="00204632">
      <w:pPr>
        <w:pStyle w:val="Default"/>
      </w:pPr>
    </w:p>
    <w:p w:rsidR="00204632" w:rsidRDefault="00204632" w:rsidP="00204632">
      <w:pPr>
        <w:pStyle w:val="Default"/>
        <w:spacing w:after="262"/>
        <w:rPr>
          <w:sz w:val="22"/>
          <w:szCs w:val="22"/>
        </w:rPr>
      </w:pPr>
      <w:r>
        <w:rPr>
          <w:sz w:val="22"/>
          <w:szCs w:val="22"/>
        </w:rPr>
        <w:t xml:space="preserve">Click </w:t>
      </w:r>
      <w:r>
        <w:rPr>
          <w:b/>
          <w:bCs/>
          <w:sz w:val="22"/>
          <w:szCs w:val="22"/>
        </w:rPr>
        <w:t>Finish</w:t>
      </w:r>
      <w:r w:rsidR="000A171D">
        <w:rPr>
          <w:b/>
          <w:bCs/>
          <w:sz w:val="22"/>
          <w:szCs w:val="22"/>
        </w:rPr>
        <w:t>.</w:t>
      </w:r>
      <w:r>
        <w:rPr>
          <w:b/>
          <w:bCs/>
          <w:sz w:val="22"/>
          <w:szCs w:val="22"/>
        </w:rPr>
        <w:t xml:space="preserve"> </w:t>
      </w:r>
    </w:p>
    <w:p w:rsidR="00FD0A04" w:rsidRDefault="000A171D" w:rsidP="00204632">
      <w:pPr>
        <w:pStyle w:val="Default"/>
        <w:rPr>
          <w:sz w:val="22"/>
          <w:szCs w:val="22"/>
        </w:rPr>
      </w:pPr>
      <w:r>
        <w:rPr>
          <w:sz w:val="22"/>
          <w:szCs w:val="22"/>
        </w:rPr>
        <w:t>6)</w:t>
      </w:r>
      <w:r w:rsidR="00204632">
        <w:rPr>
          <w:sz w:val="22"/>
          <w:szCs w:val="22"/>
        </w:rPr>
        <w:t xml:space="preserve"> </w:t>
      </w:r>
      <w:r w:rsidR="00FD0A04">
        <w:rPr>
          <w:sz w:val="22"/>
          <w:szCs w:val="22"/>
        </w:rPr>
        <w:t xml:space="preserve">To use the built-in debugging features, you need to add a JTAG to Avalon Master Bridge.  </w:t>
      </w:r>
      <w:r w:rsidR="00D62313">
        <w:rPr>
          <w:sz w:val="22"/>
          <w:szCs w:val="22"/>
        </w:rPr>
        <w:t xml:space="preserve">This gives you a master interface to talk through with the “System Console” tool which is a part of the Quartus installation (Tools menu). </w:t>
      </w:r>
      <w:r w:rsidR="00FD0A04">
        <w:rPr>
          <w:sz w:val="22"/>
          <w:szCs w:val="22"/>
        </w:rPr>
        <w:t>Type JTAG in the IP Catalog search box.  Select and add the JTAG to Avalon Master Bridge:</w:t>
      </w:r>
    </w:p>
    <w:p w:rsidR="00FD0A04" w:rsidRDefault="00FD0A04" w:rsidP="00204632">
      <w:pPr>
        <w:pStyle w:val="Default"/>
        <w:rPr>
          <w:sz w:val="22"/>
          <w:szCs w:val="22"/>
        </w:rPr>
      </w:pPr>
      <w:r>
        <w:rPr>
          <w:noProof/>
        </w:rPr>
        <w:drawing>
          <wp:inline distT="0" distB="0" distL="0" distR="0" wp14:anchorId="23949811" wp14:editId="57E8B000">
            <wp:extent cx="1880755" cy="2317698"/>
            <wp:effectExtent l="0" t="0" r="571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77500" b="48414"/>
                    <a:stretch/>
                  </pic:blipFill>
                  <pic:spPr bwMode="auto">
                    <a:xfrm>
                      <a:off x="0" y="0"/>
                      <a:ext cx="1887534" cy="2326052"/>
                    </a:xfrm>
                    <a:prstGeom prst="rect">
                      <a:avLst/>
                    </a:prstGeom>
                    <a:ln>
                      <a:noFill/>
                    </a:ln>
                    <a:extLst>
                      <a:ext uri="{53640926-AAD7-44D8-BBD7-CCE9431645EC}">
                        <a14:shadowObscured xmlns:a14="http://schemas.microsoft.com/office/drawing/2010/main"/>
                      </a:ext>
                    </a:extLst>
                  </pic:spPr>
                </pic:pic>
              </a:graphicData>
            </a:graphic>
          </wp:inline>
        </w:drawing>
      </w:r>
    </w:p>
    <w:p w:rsidR="00FD0A04" w:rsidRDefault="00FD0A04" w:rsidP="00204632">
      <w:pPr>
        <w:pStyle w:val="Default"/>
        <w:rPr>
          <w:sz w:val="22"/>
          <w:szCs w:val="22"/>
        </w:rPr>
      </w:pPr>
    </w:p>
    <w:p w:rsidR="00FD0A04" w:rsidRDefault="00FD0A04" w:rsidP="00204632">
      <w:pPr>
        <w:pStyle w:val="Default"/>
        <w:rPr>
          <w:sz w:val="22"/>
          <w:szCs w:val="22"/>
        </w:rPr>
      </w:pPr>
      <w:r>
        <w:rPr>
          <w:sz w:val="22"/>
          <w:szCs w:val="22"/>
        </w:rPr>
        <w:lastRenderedPageBreak/>
        <w:t>No configuration is required, just click finish.</w:t>
      </w:r>
    </w:p>
    <w:p w:rsidR="00FD0A04" w:rsidRDefault="00FD0A04" w:rsidP="00204632">
      <w:pPr>
        <w:pStyle w:val="Default"/>
        <w:rPr>
          <w:sz w:val="22"/>
          <w:szCs w:val="22"/>
        </w:rPr>
      </w:pPr>
      <w:r>
        <w:rPr>
          <w:noProof/>
        </w:rPr>
        <w:drawing>
          <wp:inline distT="0" distB="0" distL="0" distR="0" wp14:anchorId="3B61E193" wp14:editId="7E8E21DC">
            <wp:extent cx="4613564" cy="3437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5372" cy="3446759"/>
                    </a:xfrm>
                    <a:prstGeom prst="rect">
                      <a:avLst/>
                    </a:prstGeom>
                  </pic:spPr>
                </pic:pic>
              </a:graphicData>
            </a:graphic>
          </wp:inline>
        </w:drawing>
      </w:r>
    </w:p>
    <w:p w:rsidR="00FD0A04" w:rsidRDefault="00FD0A04" w:rsidP="00204632">
      <w:pPr>
        <w:pStyle w:val="Default"/>
        <w:rPr>
          <w:sz w:val="22"/>
          <w:szCs w:val="22"/>
        </w:rPr>
      </w:pPr>
    </w:p>
    <w:p w:rsidR="00D62313" w:rsidRDefault="00D120B2" w:rsidP="00D62313">
      <w:pPr>
        <w:pStyle w:val="Default"/>
        <w:rPr>
          <w:sz w:val="22"/>
          <w:szCs w:val="22"/>
        </w:rPr>
      </w:pPr>
      <w:r>
        <w:rPr>
          <w:sz w:val="22"/>
          <w:szCs w:val="22"/>
        </w:rPr>
        <w:t>7</w:t>
      </w:r>
      <w:r w:rsidR="00D62313">
        <w:rPr>
          <w:sz w:val="22"/>
          <w:szCs w:val="22"/>
        </w:rPr>
        <w:t>) To communicate to the rest of the design elements, you need to add a</w:t>
      </w:r>
      <w:r>
        <w:rPr>
          <w:sz w:val="22"/>
          <w:szCs w:val="22"/>
        </w:rPr>
        <w:t>n</w:t>
      </w:r>
      <w:r w:rsidR="00D62313">
        <w:rPr>
          <w:sz w:val="22"/>
          <w:szCs w:val="22"/>
        </w:rPr>
        <w:t xml:space="preserve"> “Avalon-MM Pipeline Bridge” from the IP catalog to your Qsys system:</w:t>
      </w:r>
    </w:p>
    <w:p w:rsidR="00FD0A04" w:rsidRDefault="00D62313" w:rsidP="00204632">
      <w:pPr>
        <w:pStyle w:val="Default"/>
        <w:rPr>
          <w:sz w:val="22"/>
          <w:szCs w:val="22"/>
        </w:rPr>
      </w:pPr>
      <w:r>
        <w:rPr>
          <w:noProof/>
        </w:rPr>
        <w:drawing>
          <wp:inline distT="0" distB="0" distL="0" distR="0" wp14:anchorId="6BA697B3" wp14:editId="025C21D6">
            <wp:extent cx="2649682" cy="3306236"/>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77652" b="48119"/>
                    <a:stretch/>
                  </pic:blipFill>
                  <pic:spPr bwMode="auto">
                    <a:xfrm>
                      <a:off x="0" y="0"/>
                      <a:ext cx="2669745" cy="3331271"/>
                    </a:xfrm>
                    <a:prstGeom prst="rect">
                      <a:avLst/>
                    </a:prstGeom>
                    <a:ln>
                      <a:noFill/>
                    </a:ln>
                    <a:extLst>
                      <a:ext uri="{53640926-AAD7-44D8-BBD7-CCE9431645EC}">
                        <a14:shadowObscured xmlns:a14="http://schemas.microsoft.com/office/drawing/2010/main"/>
                      </a:ext>
                    </a:extLst>
                  </pic:spPr>
                </pic:pic>
              </a:graphicData>
            </a:graphic>
          </wp:inline>
        </w:drawing>
      </w:r>
    </w:p>
    <w:p w:rsidR="00C839ED" w:rsidRDefault="00C839ED" w:rsidP="00204632">
      <w:pPr>
        <w:pStyle w:val="Default"/>
        <w:rPr>
          <w:sz w:val="22"/>
          <w:szCs w:val="22"/>
        </w:rPr>
      </w:pPr>
      <w:r>
        <w:rPr>
          <w:sz w:val="22"/>
          <w:szCs w:val="22"/>
        </w:rPr>
        <w:t>Set the data width to 16 and hit Finish:</w:t>
      </w:r>
    </w:p>
    <w:p w:rsidR="00C839ED" w:rsidRDefault="00C839ED" w:rsidP="00204632">
      <w:pPr>
        <w:pStyle w:val="Default"/>
        <w:rPr>
          <w:sz w:val="22"/>
          <w:szCs w:val="22"/>
        </w:rPr>
      </w:pPr>
      <w:r>
        <w:rPr>
          <w:noProof/>
        </w:rPr>
        <w:lastRenderedPageBreak/>
        <w:drawing>
          <wp:inline distT="0" distB="0" distL="0" distR="0" wp14:anchorId="2BA5FFD1" wp14:editId="00032E5B">
            <wp:extent cx="5158096" cy="4436918"/>
            <wp:effectExtent l="0" t="0" r="508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4053" cy="4442042"/>
                    </a:xfrm>
                    <a:prstGeom prst="rect">
                      <a:avLst/>
                    </a:prstGeom>
                  </pic:spPr>
                </pic:pic>
              </a:graphicData>
            </a:graphic>
          </wp:inline>
        </w:drawing>
      </w:r>
    </w:p>
    <w:p w:rsidR="00C839ED" w:rsidRDefault="00C839ED" w:rsidP="00204632">
      <w:pPr>
        <w:pStyle w:val="Default"/>
        <w:rPr>
          <w:sz w:val="22"/>
          <w:szCs w:val="22"/>
        </w:rPr>
      </w:pPr>
    </w:p>
    <w:p w:rsidR="00C839ED" w:rsidRDefault="00C839ED" w:rsidP="00204632">
      <w:pPr>
        <w:pStyle w:val="Default"/>
        <w:rPr>
          <w:sz w:val="22"/>
          <w:szCs w:val="22"/>
        </w:rPr>
      </w:pPr>
      <w:r>
        <w:rPr>
          <w:sz w:val="22"/>
          <w:szCs w:val="22"/>
        </w:rPr>
        <w:t xml:space="preserve">This finishes the component </w:t>
      </w:r>
      <w:r w:rsidR="00C74F34">
        <w:rPr>
          <w:sz w:val="22"/>
          <w:szCs w:val="22"/>
        </w:rPr>
        <w:t>insertion</w:t>
      </w:r>
      <w:r>
        <w:rPr>
          <w:sz w:val="22"/>
          <w:szCs w:val="22"/>
        </w:rPr>
        <w:t xml:space="preserve"> portion of the Qsys design.  You will likely see 9 errors listed:</w:t>
      </w:r>
    </w:p>
    <w:p w:rsidR="00C839ED" w:rsidRDefault="00C74F34" w:rsidP="00204632">
      <w:pPr>
        <w:pStyle w:val="Default"/>
        <w:rPr>
          <w:sz w:val="22"/>
          <w:szCs w:val="22"/>
        </w:rPr>
      </w:pPr>
      <w:r>
        <w:rPr>
          <w:noProof/>
        </w:rPr>
        <w:lastRenderedPageBreak/>
        <w:drawing>
          <wp:inline distT="0" distB="0" distL="0" distR="0" wp14:anchorId="5A9FA7BC" wp14:editId="62BC8AFA">
            <wp:extent cx="6858000" cy="3686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686175"/>
                    </a:xfrm>
                    <a:prstGeom prst="rect">
                      <a:avLst/>
                    </a:prstGeom>
                  </pic:spPr>
                </pic:pic>
              </a:graphicData>
            </a:graphic>
          </wp:inline>
        </w:drawing>
      </w:r>
    </w:p>
    <w:p w:rsidR="00FD0A04" w:rsidRDefault="00FD0A04" w:rsidP="00204632">
      <w:pPr>
        <w:pStyle w:val="Default"/>
        <w:rPr>
          <w:sz w:val="22"/>
          <w:szCs w:val="22"/>
        </w:rPr>
      </w:pPr>
    </w:p>
    <w:p w:rsidR="00290CE4" w:rsidRDefault="00C3588D" w:rsidP="00204632">
      <w:pPr>
        <w:pStyle w:val="Default"/>
        <w:rPr>
          <w:sz w:val="22"/>
          <w:szCs w:val="22"/>
        </w:rPr>
      </w:pPr>
      <w:r>
        <w:rPr>
          <w:sz w:val="22"/>
          <w:szCs w:val="22"/>
        </w:rPr>
        <w:t>8</w:t>
      </w:r>
      <w:r w:rsidR="00C839ED">
        <w:rPr>
          <w:sz w:val="22"/>
          <w:szCs w:val="22"/>
        </w:rPr>
        <w:t xml:space="preserve">)  Now to interconnect all the Qsys components.  By clicking on the small circles to the left of the signal names, the interconnections are made.   Connect the clk_0 Clock Output to the modular_adc_clock input, </w:t>
      </w:r>
      <w:r w:rsidR="00ED676D">
        <w:rPr>
          <w:sz w:val="22"/>
          <w:szCs w:val="22"/>
        </w:rPr>
        <w:t xml:space="preserve">the altpll_0 clock input, the </w:t>
      </w:r>
      <w:r w:rsidR="00C839ED">
        <w:rPr>
          <w:sz w:val="22"/>
          <w:szCs w:val="22"/>
        </w:rPr>
        <w:t xml:space="preserve">master_0 clock input, and the mm_bridge_0 clock input.  </w:t>
      </w:r>
      <w:r w:rsidR="00ED676D">
        <w:rPr>
          <w:sz w:val="22"/>
          <w:szCs w:val="22"/>
        </w:rPr>
        <w:t>This should have eliminated several of the listed errors.  Connect the clk_0 clk_reset to modular_adc_0 reset sink, altpll_0 inclk_interface_reset, master_0 clk_reset, and mm_bridge_0 reset.  Only one error should be left.  Connect the alt_pll_0 c0 output to the adc_pll_clock input, and the altpll_0 locked conduit to the adc_pll_locked Conduit.  Now there should be no errors, and your design should look something like this:</w:t>
      </w:r>
    </w:p>
    <w:p w:rsidR="00ED676D" w:rsidRDefault="00ED676D" w:rsidP="00204632">
      <w:pPr>
        <w:pStyle w:val="Default"/>
        <w:rPr>
          <w:sz w:val="22"/>
          <w:szCs w:val="22"/>
        </w:rPr>
      </w:pPr>
    </w:p>
    <w:p w:rsidR="00ED676D" w:rsidRDefault="00ED676D" w:rsidP="00204632">
      <w:pPr>
        <w:pStyle w:val="Default"/>
        <w:rPr>
          <w:sz w:val="22"/>
          <w:szCs w:val="22"/>
        </w:rPr>
      </w:pPr>
    </w:p>
    <w:p w:rsidR="00C56D74" w:rsidRDefault="00C56D74" w:rsidP="00204632">
      <w:pPr>
        <w:pStyle w:val="Default"/>
        <w:rPr>
          <w:sz w:val="22"/>
          <w:szCs w:val="22"/>
        </w:rPr>
      </w:pPr>
    </w:p>
    <w:p w:rsidR="00C56D74" w:rsidRDefault="00C3588D" w:rsidP="00204632">
      <w:pPr>
        <w:pStyle w:val="Default"/>
        <w:rPr>
          <w:sz w:val="22"/>
          <w:szCs w:val="22"/>
        </w:rPr>
      </w:pPr>
      <w:r>
        <w:rPr>
          <w:sz w:val="22"/>
          <w:szCs w:val="22"/>
        </w:rPr>
        <w:t>9</w:t>
      </w:r>
      <w:r w:rsidR="00C56D74">
        <w:rPr>
          <w:sz w:val="22"/>
          <w:szCs w:val="22"/>
        </w:rPr>
        <w:t xml:space="preserve">) However, we are still not done.  Connect the sequencer_csr slave to the master_0 master and the mm_bridge_0 master. </w:t>
      </w:r>
      <w:r w:rsidR="003F496C">
        <w:rPr>
          <w:sz w:val="22"/>
          <w:szCs w:val="22"/>
        </w:rPr>
        <w:t xml:space="preserve"> Connect the modular_adc_0 adc_pll_locked to the atl_pll_0 locked conduit.  </w:t>
      </w:r>
      <w:r w:rsidR="00C56D74">
        <w:rPr>
          <w:sz w:val="22"/>
          <w:szCs w:val="22"/>
        </w:rPr>
        <w:t xml:space="preserve"> </w:t>
      </w:r>
      <w:r w:rsidR="00131995">
        <w:rPr>
          <w:sz w:val="22"/>
          <w:szCs w:val="22"/>
        </w:rPr>
        <w:t>At this point, you should see:</w:t>
      </w:r>
    </w:p>
    <w:p w:rsidR="00131995" w:rsidRDefault="003F496C" w:rsidP="00204632">
      <w:pPr>
        <w:pStyle w:val="Default"/>
        <w:rPr>
          <w:sz w:val="22"/>
          <w:szCs w:val="22"/>
        </w:rPr>
      </w:pPr>
      <w:r>
        <w:rPr>
          <w:noProof/>
        </w:rPr>
        <w:lastRenderedPageBreak/>
        <w:drawing>
          <wp:inline distT="0" distB="0" distL="0" distR="0" wp14:anchorId="6DC0149A" wp14:editId="047D455D">
            <wp:extent cx="6651840" cy="4239491"/>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500" b="8104"/>
                    <a:stretch/>
                  </pic:blipFill>
                  <pic:spPr bwMode="auto">
                    <a:xfrm>
                      <a:off x="0" y="0"/>
                      <a:ext cx="6675502" cy="4254572"/>
                    </a:xfrm>
                    <a:prstGeom prst="rect">
                      <a:avLst/>
                    </a:prstGeom>
                    <a:ln>
                      <a:noFill/>
                    </a:ln>
                    <a:extLst>
                      <a:ext uri="{53640926-AAD7-44D8-BBD7-CCE9431645EC}">
                        <a14:shadowObscured xmlns:a14="http://schemas.microsoft.com/office/drawing/2010/main"/>
                      </a:ext>
                    </a:extLst>
                  </pic:spPr>
                </pic:pic>
              </a:graphicData>
            </a:graphic>
          </wp:inline>
        </w:drawing>
      </w:r>
    </w:p>
    <w:p w:rsidR="00C56D74" w:rsidRDefault="00C56D74" w:rsidP="00204632">
      <w:pPr>
        <w:pStyle w:val="Default"/>
        <w:rPr>
          <w:sz w:val="22"/>
          <w:szCs w:val="22"/>
        </w:rPr>
      </w:pPr>
    </w:p>
    <w:p w:rsidR="00C56D74" w:rsidRDefault="00C56D74" w:rsidP="00204632">
      <w:pPr>
        <w:pStyle w:val="Default"/>
        <w:rPr>
          <w:sz w:val="22"/>
          <w:szCs w:val="22"/>
        </w:rPr>
      </w:pPr>
      <w:r>
        <w:rPr>
          <w:sz w:val="22"/>
          <w:szCs w:val="22"/>
        </w:rPr>
        <w:t>1</w:t>
      </w:r>
      <w:r w:rsidR="00C3588D">
        <w:rPr>
          <w:sz w:val="22"/>
          <w:szCs w:val="22"/>
        </w:rPr>
        <w:t>0</w:t>
      </w:r>
      <w:r>
        <w:rPr>
          <w:sz w:val="22"/>
          <w:szCs w:val="22"/>
        </w:rPr>
        <w:t>) To expose signals to the top level, they need to be exported.  Export them by double clicking in the export column for the signals adc response</w:t>
      </w:r>
      <w:r w:rsidR="00131995">
        <w:rPr>
          <w:sz w:val="22"/>
          <w:szCs w:val="22"/>
        </w:rPr>
        <w:t xml:space="preserve"> as well as mm_bridge_0 s0</w:t>
      </w:r>
      <w:r>
        <w:rPr>
          <w:sz w:val="22"/>
          <w:szCs w:val="22"/>
        </w:rPr>
        <w:t xml:space="preserve">.  </w:t>
      </w:r>
    </w:p>
    <w:p w:rsidR="00C839ED" w:rsidRDefault="00C3588D" w:rsidP="00204632">
      <w:pPr>
        <w:pStyle w:val="Default"/>
        <w:rPr>
          <w:sz w:val="22"/>
          <w:szCs w:val="22"/>
        </w:rPr>
      </w:pPr>
      <w:r>
        <w:rPr>
          <w:noProof/>
        </w:rPr>
        <w:drawing>
          <wp:inline distT="0" distB="0" distL="0" distR="0" wp14:anchorId="47E2697A" wp14:editId="4F367127">
            <wp:extent cx="6613814" cy="30866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27" b="32907"/>
                    <a:stretch/>
                  </pic:blipFill>
                  <pic:spPr bwMode="auto">
                    <a:xfrm>
                      <a:off x="0" y="0"/>
                      <a:ext cx="6670977" cy="3113292"/>
                    </a:xfrm>
                    <a:prstGeom prst="rect">
                      <a:avLst/>
                    </a:prstGeom>
                    <a:ln>
                      <a:noFill/>
                    </a:ln>
                    <a:extLst>
                      <a:ext uri="{53640926-AAD7-44D8-BBD7-CCE9431645EC}">
                        <a14:shadowObscured xmlns:a14="http://schemas.microsoft.com/office/drawing/2010/main"/>
                      </a:ext>
                    </a:extLst>
                  </pic:spPr>
                </pic:pic>
              </a:graphicData>
            </a:graphic>
          </wp:inline>
        </w:drawing>
      </w:r>
    </w:p>
    <w:p w:rsidR="003C47F7" w:rsidRDefault="003C47F7" w:rsidP="00204632">
      <w:pPr>
        <w:pStyle w:val="Default"/>
        <w:rPr>
          <w:sz w:val="22"/>
          <w:szCs w:val="22"/>
        </w:rPr>
      </w:pPr>
      <w:r>
        <w:rPr>
          <w:sz w:val="22"/>
          <w:szCs w:val="22"/>
        </w:rPr>
        <w:lastRenderedPageBreak/>
        <w:t>1</w:t>
      </w:r>
      <w:r w:rsidR="00C3588D">
        <w:rPr>
          <w:sz w:val="22"/>
          <w:szCs w:val="22"/>
        </w:rPr>
        <w:t>1</w:t>
      </w:r>
      <w:r>
        <w:rPr>
          <w:sz w:val="22"/>
          <w:szCs w:val="22"/>
        </w:rPr>
        <w:t xml:space="preserve">)  Before we generate the HDL, we select System and then Assign Base Addresses: </w:t>
      </w:r>
    </w:p>
    <w:p w:rsidR="003C47F7" w:rsidRDefault="003C47F7" w:rsidP="00204632">
      <w:pPr>
        <w:pStyle w:val="Default"/>
        <w:rPr>
          <w:sz w:val="22"/>
          <w:szCs w:val="22"/>
        </w:rPr>
      </w:pPr>
      <w:r>
        <w:rPr>
          <w:noProof/>
        </w:rPr>
        <w:drawing>
          <wp:inline distT="0" distB="0" distL="0" distR="0" wp14:anchorId="4BC379F2" wp14:editId="7ECB49E7">
            <wp:extent cx="2394008" cy="1631373"/>
            <wp:effectExtent l="0" t="0" r="635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076" r="46359" b="72612"/>
                    <a:stretch/>
                  </pic:blipFill>
                  <pic:spPr bwMode="auto">
                    <a:xfrm>
                      <a:off x="0" y="0"/>
                      <a:ext cx="2411605" cy="1643364"/>
                    </a:xfrm>
                    <a:prstGeom prst="rect">
                      <a:avLst/>
                    </a:prstGeom>
                    <a:ln>
                      <a:noFill/>
                    </a:ln>
                    <a:extLst>
                      <a:ext uri="{53640926-AAD7-44D8-BBD7-CCE9431645EC}">
                        <a14:shadowObscured xmlns:a14="http://schemas.microsoft.com/office/drawing/2010/main"/>
                      </a:ext>
                    </a:extLst>
                  </pic:spPr>
                </pic:pic>
              </a:graphicData>
            </a:graphic>
          </wp:inline>
        </w:drawing>
      </w:r>
    </w:p>
    <w:p w:rsidR="003C47F7" w:rsidRDefault="003C47F7" w:rsidP="00204632">
      <w:pPr>
        <w:pStyle w:val="Default"/>
        <w:rPr>
          <w:sz w:val="22"/>
          <w:szCs w:val="22"/>
        </w:rPr>
      </w:pPr>
    </w:p>
    <w:p w:rsidR="003C47F7" w:rsidRDefault="003C47F7" w:rsidP="00204632">
      <w:pPr>
        <w:pStyle w:val="Default"/>
        <w:rPr>
          <w:sz w:val="22"/>
          <w:szCs w:val="22"/>
        </w:rPr>
      </w:pPr>
      <w:r>
        <w:rPr>
          <w:sz w:val="22"/>
          <w:szCs w:val="22"/>
        </w:rPr>
        <w:t>1</w:t>
      </w:r>
      <w:r w:rsidR="00C3588D">
        <w:rPr>
          <w:sz w:val="22"/>
          <w:szCs w:val="22"/>
        </w:rPr>
        <w:t>2</w:t>
      </w:r>
      <w:r>
        <w:rPr>
          <w:sz w:val="22"/>
          <w:szCs w:val="22"/>
        </w:rPr>
        <w:t xml:space="preserve">) Click Generate HDL.  </w:t>
      </w:r>
      <w:r w:rsidR="00C3588D">
        <w:rPr>
          <w:sz w:val="22"/>
          <w:szCs w:val="22"/>
        </w:rPr>
        <w:t xml:space="preserve">Be sure the Create block symbol file box is checked.  </w:t>
      </w:r>
    </w:p>
    <w:p w:rsidR="00C3588D" w:rsidRDefault="00C3588D" w:rsidP="00204632">
      <w:pPr>
        <w:pStyle w:val="Default"/>
        <w:rPr>
          <w:sz w:val="22"/>
          <w:szCs w:val="22"/>
        </w:rPr>
      </w:pPr>
      <w:r>
        <w:rPr>
          <w:noProof/>
        </w:rPr>
        <w:drawing>
          <wp:inline distT="0" distB="0" distL="0" distR="0" wp14:anchorId="539D83F2" wp14:editId="28F0FC54">
            <wp:extent cx="4338205" cy="3062451"/>
            <wp:effectExtent l="0" t="0" r="571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5371" cy="3074569"/>
                    </a:xfrm>
                    <a:prstGeom prst="rect">
                      <a:avLst/>
                    </a:prstGeom>
                  </pic:spPr>
                </pic:pic>
              </a:graphicData>
            </a:graphic>
          </wp:inline>
        </w:drawing>
      </w:r>
    </w:p>
    <w:p w:rsidR="00C3588D" w:rsidRDefault="00C3588D" w:rsidP="00204632">
      <w:pPr>
        <w:pStyle w:val="Default"/>
        <w:rPr>
          <w:sz w:val="22"/>
          <w:szCs w:val="22"/>
        </w:rPr>
      </w:pPr>
    </w:p>
    <w:p w:rsidR="00C3588D" w:rsidRDefault="00C3588D" w:rsidP="00204632">
      <w:pPr>
        <w:pStyle w:val="Default"/>
        <w:rPr>
          <w:sz w:val="22"/>
          <w:szCs w:val="22"/>
        </w:rPr>
      </w:pPr>
      <w:r>
        <w:rPr>
          <w:noProof/>
        </w:rPr>
        <w:drawing>
          <wp:inline distT="0" distB="0" distL="0" distR="0" wp14:anchorId="5B457861" wp14:editId="03C052F0">
            <wp:extent cx="3351068" cy="2314134"/>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62416" cy="2321971"/>
                    </a:xfrm>
                    <a:prstGeom prst="rect">
                      <a:avLst/>
                    </a:prstGeom>
                  </pic:spPr>
                </pic:pic>
              </a:graphicData>
            </a:graphic>
          </wp:inline>
        </w:drawing>
      </w:r>
    </w:p>
    <w:p w:rsidR="00C3588D" w:rsidRDefault="00C3588D" w:rsidP="00204632">
      <w:pPr>
        <w:pStyle w:val="Default"/>
        <w:rPr>
          <w:sz w:val="22"/>
          <w:szCs w:val="22"/>
        </w:rPr>
      </w:pPr>
      <w:r>
        <w:rPr>
          <w:noProof/>
        </w:rPr>
        <w:lastRenderedPageBreak/>
        <w:drawing>
          <wp:inline distT="0" distB="0" distL="0" distR="0" wp14:anchorId="1C5D09F7" wp14:editId="0A02034A">
            <wp:extent cx="3310325" cy="22860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34853" cy="2302938"/>
                    </a:xfrm>
                    <a:prstGeom prst="rect">
                      <a:avLst/>
                    </a:prstGeom>
                  </pic:spPr>
                </pic:pic>
              </a:graphicData>
            </a:graphic>
          </wp:inline>
        </w:drawing>
      </w:r>
    </w:p>
    <w:p w:rsidR="00C3588D" w:rsidRDefault="00C3588D" w:rsidP="00204632">
      <w:pPr>
        <w:pStyle w:val="Default"/>
        <w:rPr>
          <w:sz w:val="22"/>
          <w:szCs w:val="22"/>
        </w:rPr>
      </w:pPr>
    </w:p>
    <w:p w:rsidR="00C3588D" w:rsidRDefault="00C3588D" w:rsidP="00204632">
      <w:pPr>
        <w:pStyle w:val="Default"/>
        <w:rPr>
          <w:sz w:val="22"/>
          <w:szCs w:val="22"/>
        </w:rPr>
      </w:pPr>
      <w:r>
        <w:rPr>
          <w:sz w:val="22"/>
          <w:szCs w:val="22"/>
        </w:rPr>
        <w:t>13)  Save the Qsys</w:t>
      </w:r>
      <w:r w:rsidR="0044115D">
        <w:rPr>
          <w:sz w:val="22"/>
          <w:szCs w:val="22"/>
        </w:rPr>
        <w:t xml:space="preserve"> system.  </w:t>
      </w:r>
    </w:p>
    <w:p w:rsidR="0044115D" w:rsidRDefault="0044115D" w:rsidP="00204632">
      <w:pPr>
        <w:pStyle w:val="Default"/>
        <w:rPr>
          <w:sz w:val="22"/>
          <w:szCs w:val="22"/>
        </w:rPr>
      </w:pPr>
    </w:p>
    <w:p w:rsidR="0044115D" w:rsidRDefault="0044115D" w:rsidP="00204632">
      <w:pPr>
        <w:pStyle w:val="Default"/>
        <w:rPr>
          <w:sz w:val="22"/>
          <w:szCs w:val="22"/>
        </w:rPr>
      </w:pPr>
      <w:r>
        <w:rPr>
          <w:sz w:val="22"/>
          <w:szCs w:val="22"/>
        </w:rPr>
        <w:t xml:space="preserve">14)  Back in Quartus, you may see a message to add the ADC.qip file.  Do so by selecting Project – Add/Remove Files, and browse to </w:t>
      </w:r>
    </w:p>
    <w:p w:rsidR="00C3588D" w:rsidRDefault="0044115D" w:rsidP="00204632">
      <w:pPr>
        <w:pStyle w:val="Default"/>
        <w:rPr>
          <w:sz w:val="22"/>
          <w:szCs w:val="22"/>
        </w:rPr>
      </w:pPr>
      <w:r>
        <w:rPr>
          <w:noProof/>
        </w:rPr>
        <w:drawing>
          <wp:inline distT="0" distB="0" distL="0" distR="0" wp14:anchorId="5EAB03D5" wp14:editId="768E29E8">
            <wp:extent cx="5366905" cy="3032798"/>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6302" cy="3038108"/>
                    </a:xfrm>
                    <a:prstGeom prst="rect">
                      <a:avLst/>
                    </a:prstGeom>
                  </pic:spPr>
                </pic:pic>
              </a:graphicData>
            </a:graphic>
          </wp:inline>
        </w:drawing>
      </w:r>
    </w:p>
    <w:p w:rsidR="0044115D" w:rsidRDefault="0044115D" w:rsidP="00204632">
      <w:pPr>
        <w:pStyle w:val="Default"/>
        <w:rPr>
          <w:sz w:val="22"/>
          <w:szCs w:val="22"/>
        </w:rPr>
      </w:pPr>
      <w:r>
        <w:rPr>
          <w:sz w:val="22"/>
          <w:szCs w:val="22"/>
        </w:rPr>
        <w:t xml:space="preserve">Click open, then apply and OK to add the .qip file. </w:t>
      </w:r>
    </w:p>
    <w:p w:rsidR="00204632" w:rsidRPr="002D5B7A" w:rsidRDefault="00204632" w:rsidP="004B07A0">
      <w:pPr>
        <w:pStyle w:val="Heading2"/>
        <w:numPr>
          <w:ilvl w:val="1"/>
          <w:numId w:val="9"/>
        </w:numPr>
      </w:pPr>
      <w:bookmarkStart w:id="17" w:name="_Toc494673841"/>
      <w:r w:rsidRPr="002D5B7A">
        <w:t xml:space="preserve">Create </w:t>
      </w:r>
      <w:r w:rsidR="00125929">
        <w:t xml:space="preserve">and Add </w:t>
      </w:r>
      <w:r w:rsidRPr="002D5B7A">
        <w:t xml:space="preserve">Symbols </w:t>
      </w:r>
      <w:r w:rsidR="0044115D">
        <w:t>to the top-level schematic</w:t>
      </w:r>
      <w:r w:rsidRPr="002D5B7A">
        <w:t>.</w:t>
      </w:r>
      <w:bookmarkEnd w:id="17"/>
      <w:r w:rsidRPr="002D5B7A">
        <w:t xml:space="preserve"> </w:t>
      </w:r>
    </w:p>
    <w:p w:rsidR="00204632" w:rsidRDefault="00204632" w:rsidP="00204632">
      <w:pPr>
        <w:pStyle w:val="Default"/>
        <w:rPr>
          <w:sz w:val="22"/>
          <w:szCs w:val="22"/>
        </w:rPr>
      </w:pPr>
      <w:r>
        <w:rPr>
          <w:sz w:val="22"/>
          <w:szCs w:val="22"/>
        </w:rPr>
        <w:t xml:space="preserve">The design uses several Verilog files which each define a design entity. The different design entities will need to be connected together to create our FPGA design. While the Verilog design entities can be connected together with Verilog code, another option exists in the </w:t>
      </w:r>
      <w:r w:rsidR="00290CE4">
        <w:rPr>
          <w:sz w:val="22"/>
          <w:szCs w:val="22"/>
        </w:rPr>
        <w:t>Quartus</w:t>
      </w:r>
      <w:r>
        <w:rPr>
          <w:sz w:val="22"/>
          <w:szCs w:val="22"/>
        </w:rPr>
        <w:t xml:space="preserve"> software. It is possible to create symbols for Verilog files and then the design entities can be placed onto a </w:t>
      </w:r>
      <w:r w:rsidR="00290CE4">
        <w:rPr>
          <w:sz w:val="22"/>
          <w:szCs w:val="22"/>
        </w:rPr>
        <w:t>Quartus</w:t>
      </w:r>
      <w:r>
        <w:rPr>
          <w:sz w:val="22"/>
          <w:szCs w:val="22"/>
        </w:rPr>
        <w:t xml:space="preserve"> block diagram file and can be</w:t>
      </w:r>
      <w:r w:rsidR="000C2C67">
        <w:rPr>
          <w:sz w:val="22"/>
          <w:szCs w:val="22"/>
        </w:rPr>
        <w:t xml:space="preserve"> </w:t>
      </w:r>
      <w:r>
        <w:rPr>
          <w:sz w:val="22"/>
          <w:szCs w:val="22"/>
        </w:rPr>
        <w:t xml:space="preserve">connected together using the </w:t>
      </w:r>
      <w:r w:rsidR="00290CE4">
        <w:rPr>
          <w:sz w:val="22"/>
          <w:szCs w:val="22"/>
        </w:rPr>
        <w:t>Quartus</w:t>
      </w:r>
      <w:r>
        <w:rPr>
          <w:sz w:val="22"/>
          <w:szCs w:val="22"/>
        </w:rPr>
        <w:t xml:space="preserve"> schematic editor. </w:t>
      </w:r>
    </w:p>
    <w:p w:rsidR="00125929" w:rsidRDefault="00125929" w:rsidP="00125929">
      <w:pPr>
        <w:pStyle w:val="Default"/>
        <w:numPr>
          <w:ilvl w:val="0"/>
          <w:numId w:val="19"/>
        </w:numPr>
        <w:rPr>
          <w:sz w:val="22"/>
          <w:szCs w:val="22"/>
        </w:rPr>
      </w:pPr>
      <w:r>
        <w:rPr>
          <w:sz w:val="22"/>
          <w:szCs w:val="22"/>
        </w:rPr>
        <w:lastRenderedPageBreak/>
        <w:t>Add the ADC module.  Right-click in the schematic, select insert symbol, under the project library select the ADC and place it below the debounce switches</w:t>
      </w:r>
    </w:p>
    <w:p w:rsidR="003D0305" w:rsidRDefault="003D0305" w:rsidP="00125929">
      <w:pPr>
        <w:pStyle w:val="Default"/>
        <w:numPr>
          <w:ilvl w:val="0"/>
          <w:numId w:val="19"/>
        </w:numPr>
        <w:rPr>
          <w:sz w:val="22"/>
          <w:szCs w:val="22"/>
        </w:rPr>
      </w:pPr>
      <w:r>
        <w:rPr>
          <w:sz w:val="22"/>
          <w:szCs w:val="22"/>
        </w:rPr>
        <w:t>In Project – Add/Remove files, add files from the source directory, including ADC_connect.vhd, adc_led7.vhd, adc_sequencer.vhd, SEG7_LUT.v and SEG7_LUT_6.v.  Note that we are mixing both Verilog and VHDL files in the same design.</w:t>
      </w:r>
    </w:p>
    <w:p w:rsidR="00D03FF3" w:rsidRDefault="00D03FF3" w:rsidP="00204632">
      <w:pPr>
        <w:pStyle w:val="Default"/>
        <w:numPr>
          <w:ilvl w:val="0"/>
          <w:numId w:val="19"/>
        </w:numPr>
        <w:rPr>
          <w:sz w:val="22"/>
          <w:szCs w:val="22"/>
        </w:rPr>
      </w:pPr>
      <w:r>
        <w:rPr>
          <w:sz w:val="22"/>
          <w:szCs w:val="22"/>
        </w:rPr>
        <w:t>For the new HDL files, ADC_connect.vhd and SEG7_LUT_6.v, create a block symbol for each and add to the schematic.  For each file, do the following:</w:t>
      </w:r>
    </w:p>
    <w:p w:rsidR="00204632" w:rsidRPr="00D03FF3" w:rsidRDefault="00204632" w:rsidP="00D03FF3">
      <w:pPr>
        <w:pStyle w:val="Default"/>
        <w:ind w:left="720"/>
        <w:rPr>
          <w:sz w:val="22"/>
          <w:szCs w:val="22"/>
        </w:rPr>
      </w:pPr>
      <w:r w:rsidRPr="00D03FF3">
        <w:rPr>
          <w:sz w:val="22"/>
          <w:szCs w:val="22"/>
        </w:rPr>
        <w:t xml:space="preserve"> </w:t>
      </w:r>
    </w:p>
    <w:p w:rsidR="00204632" w:rsidRDefault="00204632" w:rsidP="00204632">
      <w:pPr>
        <w:pStyle w:val="Default"/>
        <w:rPr>
          <w:sz w:val="22"/>
          <w:szCs w:val="22"/>
        </w:rPr>
      </w:pPr>
      <w:r>
        <w:rPr>
          <w:sz w:val="22"/>
          <w:szCs w:val="22"/>
        </w:rPr>
        <w:t xml:space="preserve">a. Open the </w:t>
      </w:r>
      <w:r w:rsidR="00D03FF3">
        <w:rPr>
          <w:sz w:val="22"/>
          <w:szCs w:val="22"/>
        </w:rPr>
        <w:t>HDL</w:t>
      </w:r>
      <w:r>
        <w:rPr>
          <w:sz w:val="22"/>
          <w:szCs w:val="22"/>
        </w:rPr>
        <w:t xml:space="preserve"> source file. </w:t>
      </w:r>
    </w:p>
    <w:p w:rsidR="00204632" w:rsidRDefault="00204632" w:rsidP="00204632">
      <w:pPr>
        <w:pStyle w:val="Default"/>
      </w:pPr>
    </w:p>
    <w:p w:rsidR="00204632" w:rsidRDefault="00204632" w:rsidP="00204632">
      <w:pPr>
        <w:pStyle w:val="Default"/>
        <w:rPr>
          <w:b/>
          <w:bCs/>
          <w:sz w:val="22"/>
          <w:szCs w:val="22"/>
        </w:rPr>
      </w:pPr>
      <w:r>
        <w:rPr>
          <w:sz w:val="22"/>
          <w:szCs w:val="22"/>
        </w:rPr>
        <w:t xml:space="preserve">b. From the </w:t>
      </w:r>
      <w:r>
        <w:rPr>
          <w:b/>
          <w:bCs/>
          <w:sz w:val="22"/>
          <w:szCs w:val="22"/>
        </w:rPr>
        <w:t xml:space="preserve">File </w:t>
      </w:r>
      <w:r>
        <w:rPr>
          <w:sz w:val="22"/>
          <w:szCs w:val="22"/>
        </w:rPr>
        <w:t xml:space="preserve">menu, select </w:t>
      </w:r>
      <w:r>
        <w:rPr>
          <w:b/>
          <w:bCs/>
          <w:sz w:val="22"/>
          <w:szCs w:val="22"/>
        </w:rPr>
        <w:t xml:space="preserve">Create / Update </w:t>
      </w:r>
      <w:r>
        <w:rPr>
          <w:sz w:val="22"/>
          <w:szCs w:val="22"/>
        </w:rPr>
        <w:t xml:space="preserve">-&gt; </w:t>
      </w:r>
      <w:r>
        <w:rPr>
          <w:b/>
          <w:bCs/>
          <w:sz w:val="22"/>
          <w:szCs w:val="22"/>
        </w:rPr>
        <w:t xml:space="preserve">Create Symbol Files for Current File </w:t>
      </w:r>
    </w:p>
    <w:p w:rsidR="00204632" w:rsidRDefault="002869DD" w:rsidP="00204632">
      <w:pPr>
        <w:pStyle w:val="Default"/>
        <w:rPr>
          <w:b/>
          <w:bCs/>
          <w:sz w:val="22"/>
          <w:szCs w:val="22"/>
        </w:rPr>
      </w:pPr>
      <w:r>
        <w:rPr>
          <w:noProof/>
        </w:rPr>
        <w:drawing>
          <wp:inline distT="0" distB="0" distL="0" distR="0" wp14:anchorId="39873E8A" wp14:editId="13787C74">
            <wp:extent cx="3951514" cy="45606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714" r="31044"/>
                    <a:stretch/>
                  </pic:blipFill>
                  <pic:spPr bwMode="auto">
                    <a:xfrm>
                      <a:off x="0" y="0"/>
                      <a:ext cx="3963004" cy="4573955"/>
                    </a:xfrm>
                    <a:prstGeom prst="rect">
                      <a:avLst/>
                    </a:prstGeom>
                    <a:ln>
                      <a:noFill/>
                    </a:ln>
                    <a:extLst>
                      <a:ext uri="{53640926-AAD7-44D8-BBD7-CCE9431645EC}">
                        <a14:shadowObscured xmlns:a14="http://schemas.microsoft.com/office/drawing/2010/main"/>
                      </a:ext>
                    </a:extLst>
                  </pic:spPr>
                </pic:pic>
              </a:graphicData>
            </a:graphic>
          </wp:inline>
        </w:drawing>
      </w:r>
    </w:p>
    <w:p w:rsidR="00204632" w:rsidRDefault="00204632" w:rsidP="00204632">
      <w:pPr>
        <w:pStyle w:val="Default"/>
      </w:pPr>
    </w:p>
    <w:p w:rsidR="00204632" w:rsidRDefault="00204632" w:rsidP="00204632">
      <w:pPr>
        <w:pStyle w:val="Default"/>
        <w:rPr>
          <w:sz w:val="22"/>
          <w:szCs w:val="22"/>
        </w:rPr>
      </w:pPr>
      <w:r>
        <w:rPr>
          <w:sz w:val="22"/>
          <w:szCs w:val="22"/>
        </w:rPr>
        <w:t xml:space="preserve">C. Confirm in the messages that the symbol file was created successfully: </w:t>
      </w:r>
    </w:p>
    <w:p w:rsidR="002869DD" w:rsidRDefault="002869DD" w:rsidP="00204632">
      <w:pPr>
        <w:pStyle w:val="Default"/>
        <w:rPr>
          <w:sz w:val="22"/>
          <w:szCs w:val="22"/>
        </w:rPr>
      </w:pPr>
      <w:r>
        <w:rPr>
          <w:noProof/>
        </w:rPr>
        <w:drawing>
          <wp:inline distT="0" distB="0" distL="0" distR="0" wp14:anchorId="1184D550" wp14:editId="54F718C0">
            <wp:extent cx="7135633" cy="1149532"/>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25" t="78848" r="28702"/>
                    <a:stretch/>
                  </pic:blipFill>
                  <pic:spPr bwMode="auto">
                    <a:xfrm>
                      <a:off x="0" y="0"/>
                      <a:ext cx="7292346" cy="1174778"/>
                    </a:xfrm>
                    <a:prstGeom prst="rect">
                      <a:avLst/>
                    </a:prstGeom>
                    <a:ln>
                      <a:noFill/>
                    </a:ln>
                    <a:extLst>
                      <a:ext uri="{53640926-AAD7-44D8-BBD7-CCE9431645EC}">
                        <a14:shadowObscured xmlns:a14="http://schemas.microsoft.com/office/drawing/2010/main"/>
                      </a:ext>
                    </a:extLst>
                  </pic:spPr>
                </pic:pic>
              </a:graphicData>
            </a:graphic>
          </wp:inline>
        </w:drawing>
      </w:r>
    </w:p>
    <w:p w:rsidR="00204632" w:rsidRDefault="00D03FF3" w:rsidP="00D03FF3">
      <w:pPr>
        <w:pStyle w:val="Default"/>
        <w:numPr>
          <w:ilvl w:val="0"/>
          <w:numId w:val="19"/>
        </w:numPr>
      </w:pPr>
      <w:r>
        <w:lastRenderedPageBreak/>
        <w:t xml:space="preserve">Insert the ADC_connect block below the ADC module.  </w:t>
      </w:r>
    </w:p>
    <w:p w:rsidR="00D03FF3" w:rsidRDefault="00D03FF3" w:rsidP="00D03FF3">
      <w:pPr>
        <w:pStyle w:val="Default"/>
        <w:numPr>
          <w:ilvl w:val="0"/>
          <w:numId w:val="19"/>
        </w:numPr>
      </w:pPr>
      <w:r>
        <w:t>Insert the SEG7 block to the right of the ADC_connect block.  Your schematic should then look something like this:</w:t>
      </w:r>
    </w:p>
    <w:p w:rsidR="00D03FF3" w:rsidRDefault="003211E2" w:rsidP="00D03FF3">
      <w:pPr>
        <w:pStyle w:val="Default"/>
        <w:ind w:left="720"/>
      </w:pPr>
      <w:r>
        <w:rPr>
          <w:noProof/>
        </w:rPr>
        <w:drawing>
          <wp:inline distT="0" distB="0" distL="0" distR="0" wp14:anchorId="2426706B" wp14:editId="496880C9">
            <wp:extent cx="6569691" cy="5465618"/>
            <wp:effectExtent l="0" t="0" r="317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5117" cy="5470132"/>
                    </a:xfrm>
                    <a:prstGeom prst="rect">
                      <a:avLst/>
                    </a:prstGeom>
                  </pic:spPr>
                </pic:pic>
              </a:graphicData>
            </a:graphic>
          </wp:inline>
        </w:drawing>
      </w:r>
    </w:p>
    <w:p w:rsidR="003211E2" w:rsidRDefault="003211E2" w:rsidP="00D03FF3">
      <w:pPr>
        <w:pStyle w:val="Default"/>
        <w:ind w:left="720"/>
      </w:pPr>
    </w:p>
    <w:p w:rsidR="00204632" w:rsidRPr="002D5B7A" w:rsidRDefault="00204632" w:rsidP="004B07A0">
      <w:pPr>
        <w:pStyle w:val="Heading2"/>
        <w:numPr>
          <w:ilvl w:val="1"/>
          <w:numId w:val="9"/>
        </w:numPr>
      </w:pPr>
      <w:bookmarkStart w:id="18" w:name="_Toc494673842"/>
      <w:r w:rsidRPr="002D5B7A">
        <w:t>Complete the Schematic</w:t>
      </w:r>
      <w:bookmarkEnd w:id="18"/>
    </w:p>
    <w:p w:rsidR="007D5931" w:rsidRDefault="003211E2" w:rsidP="00F05DED">
      <w:pPr>
        <w:pStyle w:val="Default"/>
        <w:rPr>
          <w:sz w:val="22"/>
          <w:szCs w:val="22"/>
        </w:rPr>
      </w:pPr>
      <w:r>
        <w:rPr>
          <w:sz w:val="22"/>
          <w:szCs w:val="22"/>
        </w:rPr>
        <w:t xml:space="preserve">Now that we have all the components, we need to wire them together.  </w:t>
      </w:r>
    </w:p>
    <w:p w:rsidR="007D5931" w:rsidRDefault="007D5931" w:rsidP="00F05DED">
      <w:pPr>
        <w:pStyle w:val="Default"/>
        <w:rPr>
          <w:sz w:val="22"/>
          <w:szCs w:val="22"/>
        </w:rPr>
      </w:pPr>
    </w:p>
    <w:p w:rsidR="003211E2" w:rsidRDefault="003211E2" w:rsidP="007D5931">
      <w:pPr>
        <w:pStyle w:val="Default"/>
        <w:numPr>
          <w:ilvl w:val="0"/>
          <w:numId w:val="20"/>
        </w:numPr>
        <w:rPr>
          <w:sz w:val="22"/>
          <w:szCs w:val="22"/>
        </w:rPr>
      </w:pPr>
      <w:r>
        <w:rPr>
          <w:sz w:val="22"/>
          <w:szCs w:val="22"/>
        </w:rPr>
        <w:t xml:space="preserve">For the ADC clock input, create </w:t>
      </w:r>
      <w:r w:rsidR="00F20566">
        <w:rPr>
          <w:sz w:val="22"/>
          <w:szCs w:val="22"/>
        </w:rPr>
        <w:t>an</w:t>
      </w:r>
      <w:r>
        <w:rPr>
          <w:sz w:val="22"/>
          <w:szCs w:val="22"/>
        </w:rPr>
        <w:t xml:space="preserve"> input port and name it </w:t>
      </w:r>
      <w:r w:rsidRPr="003211E2">
        <w:rPr>
          <w:sz w:val="22"/>
          <w:szCs w:val="22"/>
        </w:rPr>
        <w:t>ADC_CLK_10</w:t>
      </w:r>
      <w:r>
        <w:rPr>
          <w:sz w:val="22"/>
          <w:szCs w:val="22"/>
        </w:rPr>
        <w:t xml:space="preserve">.  This signal name comes from the .qsf file and the DE10lite schematic.  Connect this clock to the ADC clk_clk input and the ADC_connect clk input. Create another input port and name it </w:t>
      </w:r>
      <w:r w:rsidRPr="003211E2">
        <w:rPr>
          <w:sz w:val="22"/>
          <w:szCs w:val="22"/>
        </w:rPr>
        <w:t>ARDUINO_RESET_N</w:t>
      </w:r>
      <w:r>
        <w:rPr>
          <w:sz w:val="22"/>
          <w:szCs w:val="22"/>
        </w:rPr>
        <w:t xml:space="preserve">, and connect this to the ADC reset and ADC_connect reset.  </w:t>
      </w:r>
    </w:p>
    <w:p w:rsidR="007D5931" w:rsidRDefault="007D5931" w:rsidP="007D5931">
      <w:pPr>
        <w:pStyle w:val="Default"/>
        <w:numPr>
          <w:ilvl w:val="0"/>
          <w:numId w:val="20"/>
        </w:numPr>
        <w:rPr>
          <w:sz w:val="22"/>
          <w:szCs w:val="22"/>
        </w:rPr>
      </w:pPr>
      <w:r>
        <w:rPr>
          <w:sz w:val="22"/>
          <w:szCs w:val="22"/>
        </w:rPr>
        <w:lastRenderedPageBreak/>
        <w:t>Connect all the mm_bridge signals from the ADC to ADC_connect.</w:t>
      </w:r>
    </w:p>
    <w:p w:rsidR="007D5931" w:rsidRDefault="007D5931" w:rsidP="007D5931">
      <w:pPr>
        <w:pStyle w:val="Default"/>
        <w:numPr>
          <w:ilvl w:val="0"/>
          <w:numId w:val="20"/>
        </w:numPr>
        <w:rPr>
          <w:sz w:val="22"/>
          <w:szCs w:val="22"/>
        </w:rPr>
      </w:pPr>
      <w:r>
        <w:rPr>
          <w:sz w:val="22"/>
          <w:szCs w:val="22"/>
        </w:rPr>
        <w:t>Connect all the modular_adc signals from the ADC to ADC_connect.</w:t>
      </w:r>
    </w:p>
    <w:p w:rsidR="007D5931" w:rsidRDefault="007D5931" w:rsidP="007D5931">
      <w:pPr>
        <w:pStyle w:val="Default"/>
        <w:numPr>
          <w:ilvl w:val="0"/>
          <w:numId w:val="20"/>
        </w:numPr>
        <w:rPr>
          <w:sz w:val="22"/>
          <w:szCs w:val="22"/>
        </w:rPr>
      </w:pPr>
      <w:r>
        <w:rPr>
          <w:sz w:val="22"/>
          <w:szCs w:val="22"/>
        </w:rPr>
        <w:t xml:space="preserve">Connect ADC_connect led7 to SEG7_LUT iDIG[23..0].  </w:t>
      </w:r>
      <w:r w:rsidR="00D0713D">
        <w:rPr>
          <w:sz w:val="22"/>
          <w:szCs w:val="22"/>
        </w:rPr>
        <w:t xml:space="preserve"> At this point the schematic will look something like this:</w:t>
      </w:r>
    </w:p>
    <w:p w:rsidR="00D0713D" w:rsidRDefault="00D0713D" w:rsidP="00D0713D">
      <w:pPr>
        <w:pStyle w:val="Default"/>
        <w:ind w:left="720"/>
        <w:rPr>
          <w:sz w:val="22"/>
          <w:szCs w:val="22"/>
        </w:rPr>
      </w:pPr>
      <w:r>
        <w:rPr>
          <w:noProof/>
        </w:rPr>
        <w:drawing>
          <wp:inline distT="0" distB="0" distL="0" distR="0" wp14:anchorId="02CD01E1" wp14:editId="39CE1902">
            <wp:extent cx="6769350" cy="5143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33788" b="6401"/>
                    <a:stretch/>
                  </pic:blipFill>
                  <pic:spPr bwMode="auto">
                    <a:xfrm>
                      <a:off x="0" y="0"/>
                      <a:ext cx="6818551" cy="5180884"/>
                    </a:xfrm>
                    <a:prstGeom prst="rect">
                      <a:avLst/>
                    </a:prstGeom>
                    <a:ln>
                      <a:noFill/>
                    </a:ln>
                    <a:extLst>
                      <a:ext uri="{53640926-AAD7-44D8-BBD7-CCE9431645EC}">
                        <a14:shadowObscured xmlns:a14="http://schemas.microsoft.com/office/drawing/2010/main"/>
                      </a:ext>
                    </a:extLst>
                  </pic:spPr>
                </pic:pic>
              </a:graphicData>
            </a:graphic>
          </wp:inline>
        </w:drawing>
      </w:r>
    </w:p>
    <w:p w:rsidR="00D0713D" w:rsidRDefault="00D0713D" w:rsidP="00D0713D">
      <w:pPr>
        <w:pStyle w:val="Default"/>
        <w:ind w:left="720"/>
        <w:rPr>
          <w:sz w:val="22"/>
          <w:szCs w:val="22"/>
        </w:rPr>
      </w:pPr>
      <w:r>
        <w:rPr>
          <w:sz w:val="22"/>
          <w:szCs w:val="22"/>
        </w:rPr>
        <w:t xml:space="preserve"> </w:t>
      </w:r>
    </w:p>
    <w:p w:rsidR="00446D1F" w:rsidRDefault="00446D1F" w:rsidP="00446D1F">
      <w:pPr>
        <w:pStyle w:val="Default"/>
        <w:numPr>
          <w:ilvl w:val="0"/>
          <w:numId w:val="20"/>
        </w:numPr>
        <w:rPr>
          <w:sz w:val="22"/>
          <w:szCs w:val="22"/>
        </w:rPr>
      </w:pPr>
      <w:r>
        <w:rPr>
          <w:sz w:val="22"/>
          <w:szCs w:val="22"/>
        </w:rPr>
        <w:t>Next, wire up the 7-segment displays.   Create an output port, right-click on it and select properties.  Change the pin name to HEX0[6..0].   You must use this exact name from the .qsf file.  Do this for HEX1 through HEX5.  Connect the corresponding outputs from SEG7_LUT to the HEX output ports. Your schematic is now complete, and should look like this:</w:t>
      </w:r>
    </w:p>
    <w:p w:rsidR="00D0713D" w:rsidRPr="00446D1F" w:rsidRDefault="00446D1F" w:rsidP="00446D1F">
      <w:pPr>
        <w:pStyle w:val="Default"/>
        <w:ind w:left="720"/>
        <w:rPr>
          <w:sz w:val="22"/>
          <w:szCs w:val="22"/>
        </w:rPr>
      </w:pPr>
      <w:r>
        <w:rPr>
          <w:noProof/>
        </w:rPr>
        <w:lastRenderedPageBreak/>
        <w:drawing>
          <wp:inline distT="0" distB="0" distL="0" distR="0" wp14:anchorId="0B27DBCF" wp14:editId="39E58FA8">
            <wp:extent cx="6260523" cy="4509483"/>
            <wp:effectExtent l="0" t="0" r="698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25379"/>
                    <a:stretch/>
                  </pic:blipFill>
                  <pic:spPr bwMode="auto">
                    <a:xfrm>
                      <a:off x="0" y="0"/>
                      <a:ext cx="6274153" cy="4519301"/>
                    </a:xfrm>
                    <a:prstGeom prst="rect">
                      <a:avLst/>
                    </a:prstGeom>
                    <a:ln>
                      <a:noFill/>
                    </a:ln>
                    <a:extLst>
                      <a:ext uri="{53640926-AAD7-44D8-BBD7-CCE9431645EC}">
                        <a14:shadowObscured xmlns:a14="http://schemas.microsoft.com/office/drawing/2010/main"/>
                      </a:ext>
                    </a:extLst>
                  </pic:spPr>
                </pic:pic>
              </a:graphicData>
            </a:graphic>
          </wp:inline>
        </w:drawing>
      </w:r>
      <w:r w:rsidRPr="00446D1F">
        <w:rPr>
          <w:sz w:val="22"/>
          <w:szCs w:val="22"/>
        </w:rPr>
        <w:t xml:space="preserve"> </w:t>
      </w:r>
    </w:p>
    <w:p w:rsidR="005F6582" w:rsidRDefault="005F6582" w:rsidP="00F05DED">
      <w:pPr>
        <w:pStyle w:val="Default"/>
        <w:rPr>
          <w:sz w:val="22"/>
          <w:szCs w:val="22"/>
        </w:rPr>
      </w:pPr>
      <w:r>
        <w:rPr>
          <w:sz w:val="22"/>
          <w:szCs w:val="22"/>
        </w:rPr>
        <w:lastRenderedPageBreak/>
        <w:t xml:space="preserve"> </w:t>
      </w:r>
      <w:r w:rsidR="003D0305">
        <w:rPr>
          <w:sz w:val="22"/>
          <w:szCs w:val="22"/>
        </w:rPr>
        <w:t>Final Schematic:</w:t>
      </w:r>
      <w:r w:rsidR="00446D1F">
        <w:rPr>
          <w:noProof/>
        </w:rPr>
        <w:drawing>
          <wp:inline distT="0" distB="0" distL="0" distR="0" wp14:anchorId="1B935B72" wp14:editId="29AFDAFB">
            <wp:extent cx="6826183" cy="5179868"/>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9166"/>
                    <a:stretch/>
                  </pic:blipFill>
                  <pic:spPr bwMode="auto">
                    <a:xfrm>
                      <a:off x="0" y="0"/>
                      <a:ext cx="6846482" cy="5195271"/>
                    </a:xfrm>
                    <a:prstGeom prst="rect">
                      <a:avLst/>
                    </a:prstGeom>
                    <a:ln>
                      <a:noFill/>
                    </a:ln>
                    <a:extLst>
                      <a:ext uri="{53640926-AAD7-44D8-BBD7-CCE9431645EC}">
                        <a14:shadowObscured xmlns:a14="http://schemas.microsoft.com/office/drawing/2010/main"/>
                      </a:ext>
                    </a:extLst>
                  </pic:spPr>
                </pic:pic>
              </a:graphicData>
            </a:graphic>
          </wp:inline>
        </w:drawing>
      </w:r>
    </w:p>
    <w:p w:rsidR="005F6582" w:rsidRDefault="005F6582" w:rsidP="00F05DED">
      <w:pPr>
        <w:pStyle w:val="Default"/>
        <w:rPr>
          <w:sz w:val="22"/>
          <w:szCs w:val="22"/>
        </w:rPr>
      </w:pPr>
    </w:p>
    <w:p w:rsidR="00AC5593" w:rsidRDefault="00AC5593" w:rsidP="00F05DED">
      <w:pPr>
        <w:pStyle w:val="Default"/>
        <w:rPr>
          <w:sz w:val="22"/>
          <w:szCs w:val="22"/>
        </w:rPr>
      </w:pPr>
    </w:p>
    <w:p w:rsidR="00AC5593" w:rsidRDefault="00AC5593" w:rsidP="00F05DED">
      <w:pPr>
        <w:pStyle w:val="Default"/>
        <w:rPr>
          <w:sz w:val="22"/>
          <w:szCs w:val="22"/>
        </w:rPr>
      </w:pPr>
    </w:p>
    <w:p w:rsidR="00F05DED" w:rsidRDefault="00F05DED" w:rsidP="00446D1F">
      <w:pPr>
        <w:pStyle w:val="Default"/>
        <w:numPr>
          <w:ilvl w:val="0"/>
          <w:numId w:val="20"/>
        </w:numPr>
        <w:rPr>
          <w:sz w:val="22"/>
          <w:szCs w:val="22"/>
        </w:rPr>
      </w:pPr>
      <w:r>
        <w:rPr>
          <w:sz w:val="22"/>
          <w:szCs w:val="22"/>
        </w:rPr>
        <w:t xml:space="preserve"> Go to the </w:t>
      </w:r>
      <w:r>
        <w:rPr>
          <w:b/>
          <w:bCs/>
          <w:sz w:val="22"/>
          <w:szCs w:val="22"/>
        </w:rPr>
        <w:t xml:space="preserve">File </w:t>
      </w:r>
      <w:r>
        <w:rPr>
          <w:sz w:val="22"/>
          <w:szCs w:val="22"/>
        </w:rPr>
        <w:t xml:space="preserve">menu and select </w:t>
      </w:r>
      <w:r>
        <w:rPr>
          <w:b/>
          <w:bCs/>
          <w:sz w:val="22"/>
          <w:szCs w:val="22"/>
        </w:rPr>
        <w:t xml:space="preserve">Save </w:t>
      </w:r>
      <w:r>
        <w:rPr>
          <w:sz w:val="22"/>
          <w:szCs w:val="22"/>
        </w:rPr>
        <w:t xml:space="preserve">to save the changes you have made to the schematic block diagram file. </w:t>
      </w:r>
      <w:r w:rsidR="00D25F9E">
        <w:rPr>
          <w:sz w:val="22"/>
          <w:szCs w:val="22"/>
        </w:rPr>
        <w:t xml:space="preserve">  </w:t>
      </w:r>
      <w:r>
        <w:rPr>
          <w:sz w:val="22"/>
          <w:szCs w:val="22"/>
        </w:rPr>
        <w:t>Run an Analysis and Elaboration (or Analysis &amp; Synthesis</w:t>
      </w:r>
      <w:r w:rsidR="0077208A">
        <w:rPr>
          <w:sz w:val="22"/>
          <w:szCs w:val="22"/>
        </w:rPr>
        <w:t>).</w:t>
      </w:r>
    </w:p>
    <w:p w:rsidR="00F05DED" w:rsidRDefault="00F05DED" w:rsidP="00F05DED">
      <w:pPr>
        <w:pStyle w:val="Default"/>
        <w:rPr>
          <w:sz w:val="22"/>
          <w:szCs w:val="22"/>
        </w:rPr>
      </w:pPr>
    </w:p>
    <w:p w:rsidR="00DC1E4C" w:rsidRPr="007C45D7" w:rsidRDefault="00DC1E4C" w:rsidP="00DC1E4C">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DC1E4C" w:rsidRDefault="00DC1E4C" w:rsidP="00204632">
      <w:pPr>
        <w:pStyle w:val="Default"/>
        <w:rPr>
          <w:b/>
          <w:bCs/>
          <w:sz w:val="22"/>
          <w:szCs w:val="22"/>
        </w:rPr>
      </w:pPr>
    </w:p>
    <w:p w:rsidR="00204632" w:rsidRDefault="00DC1E4C" w:rsidP="00204632">
      <w:pPr>
        <w:pStyle w:val="Default"/>
        <w:rPr>
          <w:sz w:val="22"/>
          <w:szCs w:val="22"/>
        </w:rPr>
      </w:pPr>
      <w:r>
        <w:rPr>
          <w:b/>
          <w:bCs/>
          <w:sz w:val="22"/>
          <w:szCs w:val="22"/>
        </w:rPr>
        <w:t>Y</w:t>
      </w:r>
      <w:r w:rsidR="00F05DED">
        <w:rPr>
          <w:b/>
          <w:bCs/>
          <w:sz w:val="22"/>
          <w:szCs w:val="22"/>
        </w:rPr>
        <w:t xml:space="preserve">ou’ve completed </w:t>
      </w:r>
      <w:r w:rsidR="00D25F9E">
        <w:rPr>
          <w:b/>
          <w:bCs/>
          <w:sz w:val="22"/>
          <w:szCs w:val="22"/>
        </w:rPr>
        <w:t>the</w:t>
      </w:r>
      <w:r w:rsidR="00F05DED">
        <w:rPr>
          <w:b/>
          <w:bCs/>
          <w:sz w:val="22"/>
          <w:szCs w:val="22"/>
        </w:rPr>
        <w:t xml:space="preserve"> design</w:t>
      </w:r>
      <w:bookmarkStart w:id="19" w:name="_GoBack"/>
      <w:bookmarkEnd w:id="19"/>
      <w:r w:rsidR="00F05DED">
        <w:rPr>
          <w:b/>
          <w:bCs/>
          <w:sz w:val="22"/>
          <w:szCs w:val="22"/>
        </w:rPr>
        <w:t xml:space="preserve"> </w:t>
      </w:r>
      <w:r w:rsidR="00E9242D">
        <w:rPr>
          <w:b/>
          <w:bCs/>
          <w:sz w:val="22"/>
          <w:szCs w:val="22"/>
        </w:rPr>
        <w:t xml:space="preserve">entry of the </w:t>
      </w:r>
      <w:r w:rsidR="00446D1F">
        <w:rPr>
          <w:b/>
          <w:bCs/>
          <w:sz w:val="22"/>
          <w:szCs w:val="22"/>
        </w:rPr>
        <w:t>ADC</w:t>
      </w:r>
      <w:r w:rsidR="00E9242D">
        <w:rPr>
          <w:b/>
          <w:bCs/>
          <w:sz w:val="22"/>
          <w:szCs w:val="22"/>
        </w:rPr>
        <w:t xml:space="preserve"> circuit</w:t>
      </w:r>
      <w:r>
        <w:rPr>
          <w:b/>
          <w:bCs/>
          <w:sz w:val="22"/>
          <w:szCs w:val="22"/>
        </w:rPr>
        <w:t>!</w:t>
      </w:r>
    </w:p>
    <w:p w:rsidR="00745653" w:rsidRPr="004905C9" w:rsidRDefault="00745653" w:rsidP="00B75E33">
      <w:pPr>
        <w:pStyle w:val="Heading1"/>
        <w:numPr>
          <w:ilvl w:val="0"/>
          <w:numId w:val="14"/>
        </w:numPr>
      </w:pPr>
      <w:bookmarkStart w:id="20" w:name="_Toc494673843"/>
      <w:r>
        <w:lastRenderedPageBreak/>
        <w:t>Placing and Routing the Design</w:t>
      </w:r>
      <w:bookmarkEnd w:id="20"/>
    </w:p>
    <w:p w:rsidR="00745653" w:rsidRPr="0037131C" w:rsidRDefault="00745653" w:rsidP="00FD2A21">
      <w:pPr>
        <w:rPr>
          <w:sz w:val="22"/>
          <w:szCs w:val="22"/>
        </w:rPr>
      </w:pPr>
      <w:r w:rsidRPr="0037131C">
        <w:rPr>
          <w:rFonts w:ascii="Comic Sans MS" w:hAnsi="Comic Sans MS"/>
          <w:sz w:val="22"/>
          <w:szCs w:val="22"/>
        </w:rPr>
        <w:t xml:space="preserve"> </w:t>
      </w:r>
      <w:r w:rsidRPr="0037131C">
        <w:rPr>
          <w:sz w:val="22"/>
          <w:szCs w:val="22"/>
        </w:rPr>
        <w:t xml:space="preserve">Section Objective:  In this section you will </w:t>
      </w:r>
      <w:r w:rsidR="00C36514" w:rsidRPr="0037131C">
        <w:rPr>
          <w:sz w:val="22"/>
          <w:szCs w:val="22"/>
        </w:rPr>
        <w:t xml:space="preserve">do a full compilation on the </w:t>
      </w:r>
      <w:r w:rsidR="009351B3">
        <w:rPr>
          <w:sz w:val="22"/>
          <w:szCs w:val="22"/>
        </w:rPr>
        <w:t>ADC + PWM</w:t>
      </w:r>
      <w:r w:rsidR="00C36514" w:rsidRPr="0037131C">
        <w:rPr>
          <w:sz w:val="22"/>
          <w:szCs w:val="22"/>
        </w:rPr>
        <w:t xml:space="preserve"> design.  T</w:t>
      </w:r>
      <w:r w:rsidRPr="0037131C">
        <w:rPr>
          <w:sz w:val="22"/>
          <w:szCs w:val="22"/>
        </w:rPr>
        <w:t xml:space="preserve">his design runs with the fastest clock at </w:t>
      </w:r>
      <w:r w:rsidR="00F05DED" w:rsidRPr="0037131C">
        <w:rPr>
          <w:sz w:val="22"/>
          <w:szCs w:val="22"/>
        </w:rPr>
        <w:t>50</w:t>
      </w:r>
      <w:r w:rsidRPr="0037131C">
        <w:rPr>
          <w:sz w:val="22"/>
          <w:szCs w:val="22"/>
        </w:rPr>
        <w:t xml:space="preserve"> MHz, so we have not entered timing constraints as one normally would.  </w:t>
      </w:r>
    </w:p>
    <w:p w:rsidR="00F05DED" w:rsidRDefault="0037131C" w:rsidP="0037131C">
      <w:pPr>
        <w:pStyle w:val="Default"/>
        <w:numPr>
          <w:ilvl w:val="0"/>
          <w:numId w:val="12"/>
        </w:numPr>
        <w:rPr>
          <w:sz w:val="22"/>
          <w:szCs w:val="22"/>
        </w:rPr>
      </w:pPr>
      <w:r w:rsidRPr="0037131C">
        <w:rPr>
          <w:sz w:val="22"/>
          <w:szCs w:val="22"/>
        </w:rPr>
        <w:t>Double c</w:t>
      </w:r>
      <w:r w:rsidR="00C36514" w:rsidRPr="0037131C">
        <w:rPr>
          <w:sz w:val="22"/>
          <w:szCs w:val="22"/>
        </w:rPr>
        <w:t>lick o</w:t>
      </w:r>
      <w:r w:rsidRPr="0037131C">
        <w:rPr>
          <w:sz w:val="22"/>
          <w:szCs w:val="22"/>
        </w:rPr>
        <w:t>n Compile Design in the Task window.</w:t>
      </w:r>
      <w:r w:rsidR="00254251">
        <w:rPr>
          <w:sz w:val="22"/>
          <w:szCs w:val="22"/>
        </w:rPr>
        <w:t xml:space="preserve">  You should see a result something like this, with all the green checkmarks in the Task window:</w:t>
      </w:r>
    </w:p>
    <w:p w:rsidR="00254251" w:rsidRPr="0037131C" w:rsidRDefault="00A80812" w:rsidP="00254251">
      <w:pPr>
        <w:pStyle w:val="Default"/>
        <w:rPr>
          <w:sz w:val="22"/>
          <w:szCs w:val="22"/>
        </w:rPr>
      </w:pPr>
      <w:r>
        <w:rPr>
          <w:noProof/>
        </w:rPr>
        <w:drawing>
          <wp:inline distT="0" distB="0" distL="0" distR="0" wp14:anchorId="6860CFC7" wp14:editId="45E70FCD">
            <wp:extent cx="6858000" cy="3686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686175"/>
                    </a:xfrm>
                    <a:prstGeom prst="rect">
                      <a:avLst/>
                    </a:prstGeom>
                  </pic:spPr>
                </pic:pic>
              </a:graphicData>
            </a:graphic>
          </wp:inline>
        </w:drawing>
      </w:r>
    </w:p>
    <w:p w:rsidR="0037131C" w:rsidRPr="0037131C" w:rsidRDefault="0037131C" w:rsidP="0037131C">
      <w:pPr>
        <w:pStyle w:val="Default"/>
        <w:numPr>
          <w:ilvl w:val="0"/>
          <w:numId w:val="12"/>
        </w:numPr>
        <w:rPr>
          <w:sz w:val="22"/>
          <w:szCs w:val="22"/>
        </w:rPr>
      </w:pPr>
      <w:r w:rsidRPr="0037131C">
        <w:rPr>
          <w:sz w:val="22"/>
          <w:szCs w:val="22"/>
        </w:rPr>
        <w:t xml:space="preserve">When compilation complete, look at the </w:t>
      </w:r>
      <w:r>
        <w:rPr>
          <w:sz w:val="22"/>
          <w:szCs w:val="22"/>
        </w:rPr>
        <w:t>Flow Messages</w:t>
      </w:r>
      <w:r w:rsidRPr="0037131C">
        <w:rPr>
          <w:sz w:val="22"/>
          <w:szCs w:val="22"/>
        </w:rPr>
        <w:t xml:space="preserve">. Note that there are tabs at the </w:t>
      </w:r>
      <w:r>
        <w:rPr>
          <w:sz w:val="22"/>
          <w:szCs w:val="22"/>
        </w:rPr>
        <w:t>top</w:t>
      </w:r>
      <w:r w:rsidRPr="0037131C">
        <w:rPr>
          <w:sz w:val="22"/>
          <w:szCs w:val="22"/>
        </w:rPr>
        <w:t xml:space="preserve"> of the messages </w:t>
      </w:r>
      <w:r>
        <w:rPr>
          <w:sz w:val="22"/>
          <w:szCs w:val="22"/>
        </w:rPr>
        <w:t>window</w:t>
      </w:r>
      <w:r w:rsidRPr="0037131C">
        <w:rPr>
          <w:sz w:val="22"/>
          <w:szCs w:val="22"/>
        </w:rPr>
        <w:t xml:space="preserve"> that allow you to filter by message type. </w:t>
      </w:r>
    </w:p>
    <w:p w:rsidR="0037131C" w:rsidRDefault="0037131C" w:rsidP="0037131C">
      <w:pPr>
        <w:pStyle w:val="Default"/>
        <w:numPr>
          <w:ilvl w:val="0"/>
          <w:numId w:val="12"/>
        </w:numPr>
        <w:rPr>
          <w:sz w:val="22"/>
          <w:szCs w:val="22"/>
        </w:rPr>
      </w:pPr>
      <w:r>
        <w:rPr>
          <w:sz w:val="22"/>
          <w:szCs w:val="22"/>
        </w:rPr>
        <w:t>Look at the TimeQuest Timing Analyzer, Slow 1200mV 85</w:t>
      </w:r>
      <w:r w:rsidR="00254251">
        <w:rPr>
          <w:sz w:val="22"/>
          <w:szCs w:val="22"/>
        </w:rPr>
        <w:t xml:space="preserve">C Model, Fmax Summary to determine the Fmax.  Not that the TimeQuest result is in red because we have not yet constrained all the ports.  This is not a concern for now.  </w:t>
      </w:r>
    </w:p>
    <w:p w:rsidR="00254251" w:rsidRPr="0037131C" w:rsidRDefault="00254251" w:rsidP="0037131C">
      <w:pPr>
        <w:pStyle w:val="Default"/>
        <w:numPr>
          <w:ilvl w:val="0"/>
          <w:numId w:val="12"/>
        </w:numPr>
        <w:rPr>
          <w:sz w:val="22"/>
          <w:szCs w:val="22"/>
        </w:rPr>
      </w:pPr>
      <w:r>
        <w:rPr>
          <w:sz w:val="22"/>
          <w:szCs w:val="22"/>
        </w:rPr>
        <w:t xml:space="preserve">Look at the Flow summary to determine the total registers (Flip-Flops) and % utilization of logic elements. </w:t>
      </w:r>
    </w:p>
    <w:p w:rsidR="00F05DED" w:rsidRPr="0037131C" w:rsidRDefault="00F05DED" w:rsidP="00F05DED">
      <w:pPr>
        <w:pStyle w:val="NoSpacing"/>
      </w:pPr>
    </w:p>
    <w:p w:rsidR="00745653" w:rsidRDefault="00745653" w:rsidP="00A678BC">
      <w:pPr>
        <w:pStyle w:val="NoSpacing"/>
      </w:pPr>
    </w:p>
    <w:p w:rsidR="00745653" w:rsidRDefault="00745653" w:rsidP="00395199">
      <w:pPr>
        <w:pStyle w:val="Default"/>
        <w:rPr>
          <w:rFonts w:ascii="Comic Sans MS" w:hAnsi="Comic Sans MS" w:cs="Comic Sans MS"/>
          <w:b/>
          <w:bCs/>
          <w:color w:val="C0504D"/>
          <w:sz w:val="21"/>
          <w:szCs w:val="21"/>
        </w:rPr>
      </w:pPr>
      <w:r w:rsidRPr="008C26C1">
        <w:rPr>
          <w:rFonts w:ascii="Comic Sans MS" w:hAnsi="Comic Sans MS" w:cs="Comic Sans MS"/>
          <w:b/>
          <w:bCs/>
          <w:color w:val="C0504D"/>
          <w:sz w:val="21"/>
          <w:szCs w:val="21"/>
        </w:rPr>
        <w:t xml:space="preserve">CONGRATULATIONS!! </w:t>
      </w:r>
      <w:r>
        <w:rPr>
          <w:rFonts w:ascii="Comic Sans MS" w:hAnsi="Comic Sans MS" w:cs="Comic Sans MS"/>
          <w:b/>
          <w:bCs/>
          <w:color w:val="C0504D"/>
          <w:sz w:val="21"/>
          <w:szCs w:val="21"/>
        </w:rPr>
        <w:t xml:space="preserve"> </w:t>
      </w:r>
    </w:p>
    <w:p w:rsidR="00745653" w:rsidRDefault="00745653" w:rsidP="00395199">
      <w:pPr>
        <w:pStyle w:val="Default"/>
        <w:rPr>
          <w:rFonts w:ascii="Comic Sans MS" w:hAnsi="Comic Sans MS" w:cs="Comic Sans MS"/>
          <w:b/>
          <w:bCs/>
          <w:color w:val="C0504D"/>
          <w:sz w:val="21"/>
          <w:szCs w:val="21"/>
        </w:rPr>
      </w:pPr>
    </w:p>
    <w:p w:rsidR="00745653" w:rsidRDefault="00745653" w:rsidP="00395199">
      <w:pPr>
        <w:pStyle w:val="NoSpacing"/>
      </w:pPr>
      <w:r>
        <w:rPr>
          <w:rFonts w:ascii="Comic Sans MS" w:hAnsi="Comic Sans MS" w:cs="Comic Sans MS"/>
          <w:b/>
          <w:bCs/>
          <w:sz w:val="21"/>
          <w:szCs w:val="21"/>
        </w:rPr>
        <w:t xml:space="preserve">You have just </w:t>
      </w:r>
      <w:r w:rsidR="0037131C">
        <w:rPr>
          <w:rFonts w:ascii="Comic Sans MS" w:hAnsi="Comic Sans MS" w:cs="Comic Sans MS"/>
          <w:b/>
          <w:bCs/>
          <w:sz w:val="21"/>
          <w:szCs w:val="21"/>
        </w:rPr>
        <w:t>placed and routed</w:t>
      </w:r>
      <w:r>
        <w:rPr>
          <w:rFonts w:ascii="Comic Sans MS" w:hAnsi="Comic Sans MS" w:cs="Comic Sans MS"/>
          <w:b/>
          <w:bCs/>
          <w:sz w:val="21"/>
          <w:szCs w:val="21"/>
        </w:rPr>
        <w:t xml:space="preserve"> your </w:t>
      </w:r>
      <w:r w:rsidR="0037131C">
        <w:rPr>
          <w:rFonts w:ascii="Comic Sans MS" w:hAnsi="Comic Sans MS" w:cs="Comic Sans MS"/>
          <w:b/>
          <w:bCs/>
          <w:sz w:val="21"/>
          <w:szCs w:val="21"/>
        </w:rPr>
        <w:t>FPGA design.</w:t>
      </w:r>
    </w:p>
    <w:p w:rsidR="00745653" w:rsidRDefault="00745653" w:rsidP="00B75E33">
      <w:pPr>
        <w:pStyle w:val="Heading1"/>
        <w:numPr>
          <w:ilvl w:val="0"/>
          <w:numId w:val="14"/>
        </w:numPr>
      </w:pPr>
      <w:bookmarkStart w:id="21" w:name="_Toc494673844"/>
      <w:r>
        <w:lastRenderedPageBreak/>
        <w:t xml:space="preserve">Programming </w:t>
      </w:r>
      <w:r w:rsidR="003B1FCC">
        <w:t>the Hardware and Testing the Design</w:t>
      </w:r>
      <w:bookmarkEnd w:id="21"/>
    </w:p>
    <w:p w:rsidR="00745653" w:rsidRDefault="00745653" w:rsidP="00A60705">
      <w:pPr>
        <w:rPr>
          <w:sz w:val="22"/>
          <w:szCs w:val="22"/>
        </w:rPr>
      </w:pPr>
      <w:r w:rsidRPr="00254251">
        <w:rPr>
          <w:sz w:val="22"/>
          <w:szCs w:val="22"/>
        </w:rPr>
        <w:t xml:space="preserve">Section Objective:  In this section you will learn how to generate a programming file that can be handed off to production.  </w:t>
      </w:r>
    </w:p>
    <w:p w:rsidR="008716FD" w:rsidRDefault="008716FD" w:rsidP="008716FD">
      <w:r>
        <w:t xml:space="preserve">The MAX10 is unique to Altera in that it has internal FLASH memory for configuration, and so there are 2 ways to program it.   On is with JTAG as with other FPGAs using a .sof file directly to the SRAM configuration cells, and the other also uses JTAG but programs the configuration flash memory, which is transferred to the SRAM configuration cells on power up.    JTAG programming requires a programming cable, like a USB Blaster II or Ethernet Blaster II.  </w:t>
      </w:r>
    </w:p>
    <w:p w:rsidR="008716FD" w:rsidRDefault="008716FD" w:rsidP="008716FD">
      <w:r w:rsidRPr="00832195">
        <w:rPr>
          <w:noProof/>
          <w:lang w:eastAsia="en-US"/>
        </w:rPr>
        <w:drawing>
          <wp:inline distT="0" distB="0" distL="0" distR="0" wp14:anchorId="77888D5F" wp14:editId="4CA45E69">
            <wp:extent cx="5943600" cy="2350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rsidR="008716FD" w:rsidRDefault="008716FD" w:rsidP="008716FD"/>
    <w:p w:rsidR="008716FD" w:rsidRDefault="008716FD" w:rsidP="008716FD">
      <w:r w:rsidRPr="00B52257">
        <w:rPr>
          <w:noProof/>
          <w:lang w:eastAsia="en-US"/>
        </w:rPr>
        <w:drawing>
          <wp:inline distT="0" distB="0" distL="0" distR="0" wp14:anchorId="58C6C75F" wp14:editId="5CDB708F">
            <wp:extent cx="20955" cy="5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55" cy="5080"/>
                    </a:xfrm>
                    <a:prstGeom prst="rect">
                      <a:avLst/>
                    </a:prstGeom>
                    <a:noFill/>
                    <a:ln>
                      <a:noFill/>
                    </a:ln>
                  </pic:spPr>
                </pic:pic>
              </a:graphicData>
            </a:graphic>
          </wp:inline>
        </w:drawing>
      </w:r>
    </w:p>
    <w:p w:rsidR="008716FD" w:rsidRDefault="008716FD" w:rsidP="008716FD"/>
    <w:p w:rsidR="005B02C2" w:rsidRPr="00F95112" w:rsidRDefault="005B02C2" w:rsidP="005B02C2">
      <w:pPr>
        <w:pStyle w:val="Heading2"/>
        <w:numPr>
          <w:ilvl w:val="1"/>
          <w:numId w:val="14"/>
        </w:numPr>
      </w:pPr>
      <w:bookmarkStart w:id="22" w:name="_Toc494673845"/>
      <w:r>
        <w:t>Programming the DE10-lite</w:t>
      </w:r>
      <w:bookmarkEnd w:id="22"/>
    </w:p>
    <w:p w:rsidR="002158C8" w:rsidRDefault="002158C8" w:rsidP="002158C8">
      <w:pPr>
        <w:pStyle w:val="Default"/>
        <w:rPr>
          <w:sz w:val="22"/>
          <w:szCs w:val="22"/>
        </w:rPr>
      </w:pPr>
      <w:r>
        <w:rPr>
          <w:sz w:val="22"/>
          <w:szCs w:val="22"/>
        </w:rPr>
        <w:t xml:space="preserve">After Compilation, </w:t>
      </w:r>
      <w:r w:rsidR="008716FD">
        <w:rPr>
          <w:sz w:val="22"/>
          <w:szCs w:val="22"/>
        </w:rPr>
        <w:t>do the following to program the board:</w:t>
      </w:r>
      <w:r>
        <w:rPr>
          <w:sz w:val="22"/>
          <w:szCs w:val="22"/>
        </w:rPr>
        <w:t xml:space="preserve"> </w:t>
      </w:r>
    </w:p>
    <w:p w:rsidR="002158C8" w:rsidRDefault="002158C8" w:rsidP="002158C8">
      <w:pPr>
        <w:pStyle w:val="Default"/>
        <w:spacing w:after="14"/>
        <w:rPr>
          <w:sz w:val="22"/>
          <w:szCs w:val="22"/>
        </w:rPr>
      </w:pPr>
      <w:r>
        <w:rPr>
          <w:sz w:val="22"/>
          <w:szCs w:val="22"/>
        </w:rPr>
        <w:t xml:space="preserve">1) Connect the USB cable to your </w:t>
      </w:r>
      <w:r w:rsidR="007C51CE">
        <w:rPr>
          <w:sz w:val="22"/>
          <w:szCs w:val="22"/>
        </w:rPr>
        <w:t>DE10-Lite</w:t>
      </w:r>
      <w:r>
        <w:rPr>
          <w:sz w:val="22"/>
          <w:szCs w:val="22"/>
        </w:rPr>
        <w:t xml:space="preserve"> kit. </w:t>
      </w:r>
    </w:p>
    <w:p w:rsidR="002158C8" w:rsidRDefault="002158C8" w:rsidP="002158C8">
      <w:pPr>
        <w:pStyle w:val="Default"/>
        <w:spacing w:after="14"/>
        <w:rPr>
          <w:sz w:val="22"/>
          <w:szCs w:val="22"/>
        </w:rPr>
      </w:pPr>
      <w:r>
        <w:rPr>
          <w:sz w:val="22"/>
          <w:szCs w:val="22"/>
        </w:rPr>
        <w:t xml:space="preserve">2) Plug the other end of the USB cable to a USB port of your computer. </w:t>
      </w:r>
    </w:p>
    <w:p w:rsidR="002158C8" w:rsidRDefault="002158C8" w:rsidP="002158C8">
      <w:pPr>
        <w:pStyle w:val="Default"/>
        <w:rPr>
          <w:sz w:val="22"/>
          <w:szCs w:val="22"/>
        </w:rPr>
      </w:pPr>
      <w:r>
        <w:rPr>
          <w:sz w:val="22"/>
          <w:szCs w:val="22"/>
        </w:rPr>
        <w:t xml:space="preserve">3) Launch the </w:t>
      </w:r>
      <w:r w:rsidR="00290CE4">
        <w:rPr>
          <w:sz w:val="22"/>
          <w:szCs w:val="22"/>
        </w:rPr>
        <w:t>Quartus</w:t>
      </w:r>
      <w:r>
        <w:rPr>
          <w:sz w:val="22"/>
          <w:szCs w:val="22"/>
        </w:rPr>
        <w:t xml:space="preserve"> Programmer, </w:t>
      </w:r>
      <w:r w:rsidR="008716FD">
        <w:rPr>
          <w:sz w:val="22"/>
          <w:szCs w:val="22"/>
        </w:rPr>
        <w:t xml:space="preserve">via the </w:t>
      </w:r>
      <w:r>
        <w:rPr>
          <w:sz w:val="22"/>
          <w:szCs w:val="22"/>
        </w:rPr>
        <w:t>icon or through the Tools menu (</w:t>
      </w:r>
      <w:r>
        <w:rPr>
          <w:b/>
          <w:bCs/>
          <w:sz w:val="22"/>
          <w:szCs w:val="22"/>
        </w:rPr>
        <w:t>Tools -&gt; Programmer</w:t>
      </w:r>
      <w:r>
        <w:rPr>
          <w:sz w:val="22"/>
          <w:szCs w:val="22"/>
        </w:rPr>
        <w:t xml:space="preserve">) </w:t>
      </w:r>
    </w:p>
    <w:p w:rsidR="008716FD" w:rsidRDefault="008716FD" w:rsidP="002158C8">
      <w:pPr>
        <w:pStyle w:val="Default"/>
        <w:rPr>
          <w:sz w:val="22"/>
          <w:szCs w:val="22"/>
        </w:rPr>
      </w:pPr>
      <w:r>
        <w:rPr>
          <w:sz w:val="22"/>
          <w:szCs w:val="22"/>
        </w:rPr>
        <w:t>4) Setup the programming hardware.   To do this, click the hardware setup button in the upper left corner of the programmer, and select the hardware you want to use.  Choose USB Blaster in the Hardware Setup Dialog.</w:t>
      </w:r>
    </w:p>
    <w:p w:rsidR="008716FD" w:rsidRDefault="006B3BB6" w:rsidP="002158C8">
      <w:pPr>
        <w:pStyle w:val="Default"/>
        <w:rPr>
          <w:sz w:val="22"/>
          <w:szCs w:val="22"/>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-259773</wp:posOffset>
                </wp:positionH>
                <wp:positionV relativeFrom="paragraph">
                  <wp:posOffset>416675</wp:posOffset>
                </wp:positionV>
                <wp:extent cx="358256" cy="107431"/>
                <wp:effectExtent l="0" t="0" r="3810" b="6985"/>
                <wp:wrapNone/>
                <wp:docPr id="38" name="Right Arrow 38"/>
                <wp:cNvGraphicFramePr/>
                <a:graphic xmlns:a="http://schemas.openxmlformats.org/drawingml/2006/main">
                  <a:graphicData uri="http://schemas.microsoft.com/office/word/2010/wordprocessingShape">
                    <wps:wsp>
                      <wps:cNvSpPr/>
                      <wps:spPr>
                        <a:xfrm>
                          <a:off x="0" y="0"/>
                          <a:ext cx="358256" cy="1074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E0A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26" type="#_x0000_t13" style="position:absolute;margin-left:-20.45pt;margin-top:32.8pt;width:28.2pt;height: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" adj="18361" fillcolor="red" stroked="f" strokeweight="1pt"/>
            </w:pict>
          </mc:Fallback>
        </mc:AlternateContent>
      </w:r>
      <w:r w:rsidR="008716FD">
        <w:rPr>
          <w:noProof/>
        </w:rPr>
        <w:drawing>
          <wp:inline distT="0" distB="0" distL="0" distR="0" wp14:anchorId="4D3F767F" wp14:editId="529387E6">
            <wp:extent cx="3777095" cy="300593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2003" cy="3017802"/>
                    </a:xfrm>
                    <a:prstGeom prst="rect">
                      <a:avLst/>
                    </a:prstGeom>
                  </pic:spPr>
                </pic:pic>
              </a:graphicData>
            </a:graphic>
          </wp:inline>
        </w:drawing>
      </w:r>
    </w:p>
    <w:p w:rsidR="006B3BB6" w:rsidRDefault="006B3BB6" w:rsidP="002158C8">
      <w:pPr>
        <w:pStyle w:val="Default"/>
        <w:rPr>
          <w:sz w:val="22"/>
          <w:szCs w:val="22"/>
        </w:rPr>
      </w:pPr>
    </w:p>
    <w:p w:rsidR="006B3BB6" w:rsidRDefault="006B3BB6" w:rsidP="002158C8">
      <w:pPr>
        <w:pStyle w:val="Default"/>
        <w:rPr>
          <w:sz w:val="22"/>
          <w:szCs w:val="22"/>
        </w:rPr>
      </w:pPr>
      <w:r>
        <w:rPr>
          <w:noProof/>
        </w:rPr>
        <w:drawing>
          <wp:inline distT="0" distB="0" distL="0" distR="0" wp14:anchorId="1D042293" wp14:editId="352410D3">
            <wp:extent cx="3837104" cy="25925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62527" cy="2609709"/>
                    </a:xfrm>
                    <a:prstGeom prst="rect">
                      <a:avLst/>
                    </a:prstGeom>
                  </pic:spPr>
                </pic:pic>
              </a:graphicData>
            </a:graphic>
          </wp:inline>
        </w:drawing>
      </w:r>
    </w:p>
    <w:p w:rsidR="002158C8" w:rsidRDefault="002158C8" w:rsidP="008716FD">
      <w:pPr>
        <w:pStyle w:val="Default"/>
      </w:pPr>
    </w:p>
    <w:p w:rsidR="002158C8" w:rsidRDefault="002158C8" w:rsidP="00A60705">
      <w:pPr>
        <w:rPr>
          <w:sz w:val="22"/>
          <w:szCs w:val="22"/>
        </w:rPr>
      </w:pPr>
      <w:r>
        <w:rPr>
          <w:sz w:val="22"/>
          <w:szCs w:val="22"/>
        </w:rPr>
        <w:t>Close the Dialog Box and your setup should appear as this:</w:t>
      </w:r>
    </w:p>
    <w:p w:rsidR="002158C8" w:rsidRDefault="002158C8" w:rsidP="00A60705">
      <w:r w:rsidRPr="002158C8">
        <w:rPr>
          <w:noProof/>
          <w:lang w:eastAsia="en-US"/>
        </w:rPr>
        <w:drawing>
          <wp:inline distT="0" distB="0" distL="0" distR="0">
            <wp:extent cx="4747260" cy="220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7260" cy="220980"/>
                    </a:xfrm>
                    <a:prstGeom prst="rect">
                      <a:avLst/>
                    </a:prstGeom>
                    <a:noFill/>
                    <a:ln>
                      <a:noFill/>
                    </a:ln>
                  </pic:spPr>
                </pic:pic>
              </a:graphicData>
            </a:graphic>
          </wp:inline>
        </w:drawing>
      </w:r>
    </w:p>
    <w:p w:rsidR="006B3BB6" w:rsidRDefault="006B3BB6" w:rsidP="00A60705">
      <w:pPr>
        <w:rPr>
          <w:sz w:val="22"/>
          <w:szCs w:val="22"/>
        </w:rPr>
      </w:pPr>
      <w:r w:rsidRPr="006B3BB6">
        <w:rPr>
          <w:sz w:val="22"/>
          <w:szCs w:val="22"/>
        </w:rPr>
        <w:t>A programming device must have drivers installed and be detected correctly to be listed.  Next select the programming mode – the most common is JTAG.  The JTAG chain can consist of both non-Altera and Altera devices.</w:t>
      </w:r>
    </w:p>
    <w:p w:rsidR="006B3BB6" w:rsidRDefault="006B3BB6" w:rsidP="00A60705">
      <w:r>
        <w:lastRenderedPageBreak/>
        <w:t>Once the hardware is setup, a toolbar in the programmer provides all the commands needed to control the programming of devices.  For example, the order of programming devices on the chain can be arranged.    Other common operations include Auto detect, in which the chain is scanned and devices found is reported, and change file, which selects a new file to program into the selected target device.  Clicking on Auto Detect makes the programmer show the device chain:</w:t>
      </w:r>
    </w:p>
    <w:p w:rsidR="006B3BB6" w:rsidRDefault="006B3BB6" w:rsidP="00A60705">
      <w:pPr>
        <w:rPr>
          <w:sz w:val="22"/>
          <w:szCs w:val="22"/>
        </w:rPr>
      </w:pPr>
      <w:r>
        <w:rPr>
          <w:noProof/>
          <w:lang w:eastAsia="en-US"/>
        </w:rPr>
        <w:drawing>
          <wp:inline distT="0" distB="0" distL="0" distR="0" wp14:anchorId="6FC3D1CC" wp14:editId="0E188B8A">
            <wp:extent cx="4054086" cy="322637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5905" cy="3235783"/>
                    </a:xfrm>
                    <a:prstGeom prst="rect">
                      <a:avLst/>
                    </a:prstGeom>
                  </pic:spPr>
                </pic:pic>
              </a:graphicData>
            </a:graphic>
          </wp:inline>
        </w:drawing>
      </w:r>
    </w:p>
    <w:p w:rsidR="006B3BB6" w:rsidRDefault="006B3BB6" w:rsidP="006B3BB6">
      <w:r>
        <w:t xml:space="preserve">You can also verify a device after it has been programmed, or blank check a device, erase a device, or set a security bit if available.   </w:t>
      </w:r>
    </w:p>
    <w:p w:rsidR="00A13498" w:rsidRDefault="00A13498" w:rsidP="006B3BB6">
      <w:r>
        <w:t xml:space="preserve">5) </w:t>
      </w:r>
      <w:r w:rsidR="006B3BB6">
        <w:t>To select the programming file, click Add File, in this case pwm</w:t>
      </w:r>
      <w:r>
        <w:t>_led_top.s</w:t>
      </w:r>
      <w:r w:rsidR="006B3BB6">
        <w:t>of</w:t>
      </w:r>
      <w:r>
        <w:t>.</w:t>
      </w:r>
    </w:p>
    <w:p w:rsidR="00A13498" w:rsidRDefault="00A13498" w:rsidP="006B3BB6">
      <w:r>
        <w:rPr>
          <w:noProof/>
          <w:lang w:eastAsia="en-US"/>
        </w:rPr>
        <w:drawing>
          <wp:inline distT="0" distB="0" distL="0" distR="0" wp14:anchorId="0518FD16" wp14:editId="017A7339">
            <wp:extent cx="3221182" cy="2267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7039" cy="2271573"/>
                    </a:xfrm>
                    <a:prstGeom prst="rect">
                      <a:avLst/>
                    </a:prstGeom>
                  </pic:spPr>
                </pic:pic>
              </a:graphicData>
            </a:graphic>
          </wp:inline>
        </w:drawing>
      </w:r>
    </w:p>
    <w:p w:rsidR="00A13498" w:rsidRDefault="00A13498" w:rsidP="006B3BB6">
      <w:r>
        <w:lastRenderedPageBreak/>
        <w:t xml:space="preserve">Click Open.  </w:t>
      </w:r>
      <w:r w:rsidR="006B3BB6">
        <w:t xml:space="preserve"> </w:t>
      </w:r>
      <w:r>
        <w:t>Back in the programming window, y</w:t>
      </w:r>
      <w:r w:rsidR="006B3BB6">
        <w:t xml:space="preserve">ou may have to delete any other </w:t>
      </w:r>
      <w:r>
        <w:t>entries</w:t>
      </w:r>
      <w:r w:rsidR="006B3BB6">
        <w:t xml:space="preserve"> that are listed.  </w:t>
      </w:r>
    </w:p>
    <w:p w:rsidR="00A13498" w:rsidRDefault="00A13498" w:rsidP="006B3BB6">
      <w:r>
        <w:rPr>
          <w:noProof/>
          <w:lang w:eastAsia="en-US"/>
        </w:rPr>
        <w:drawing>
          <wp:inline distT="0" distB="0" distL="0" distR="0" wp14:anchorId="69FA135F" wp14:editId="60B5688D">
            <wp:extent cx="5077408" cy="2847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10619" cy="2865732"/>
                    </a:xfrm>
                    <a:prstGeom prst="rect">
                      <a:avLst/>
                    </a:prstGeom>
                  </pic:spPr>
                </pic:pic>
              </a:graphicData>
            </a:graphic>
          </wp:inline>
        </w:drawing>
      </w:r>
    </w:p>
    <w:p w:rsidR="00A13498" w:rsidRDefault="00A13498" w:rsidP="006B3BB6">
      <w:r>
        <w:rPr>
          <w:noProof/>
          <w:lang w:eastAsia="en-US"/>
        </w:rPr>
        <w:drawing>
          <wp:inline distT="0" distB="0" distL="0" distR="0" wp14:anchorId="6DEF98B8" wp14:editId="37CAC3AF">
            <wp:extent cx="4901883" cy="29302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1339" cy="2941867"/>
                    </a:xfrm>
                    <a:prstGeom prst="rect">
                      <a:avLst/>
                    </a:prstGeom>
                  </pic:spPr>
                </pic:pic>
              </a:graphicData>
            </a:graphic>
          </wp:inline>
        </w:drawing>
      </w:r>
    </w:p>
    <w:p w:rsidR="006B3BB6" w:rsidRDefault="00A13498" w:rsidP="006B3BB6">
      <w:pPr>
        <w:rPr>
          <w:sz w:val="22"/>
          <w:szCs w:val="22"/>
        </w:rPr>
      </w:pPr>
      <w:r>
        <w:t xml:space="preserve">6) </w:t>
      </w:r>
      <w:r w:rsidR="006B3BB6">
        <w:t>When all the devices are defined and options set correctly, click on Start in the upper left.   The progress bar shows the status of the programming and the messages windows provides detailed status, and information about any errors that may occur.   When the progress bar reaches 100%, the programming is complete.</w:t>
      </w:r>
    </w:p>
    <w:p w:rsidR="006B3BB6" w:rsidRPr="00A13498" w:rsidRDefault="00A13498" w:rsidP="00A60705">
      <w:pPr>
        <w:rPr>
          <w:b/>
          <w:sz w:val="22"/>
          <w:szCs w:val="22"/>
        </w:rPr>
      </w:pPr>
      <w:r>
        <w:rPr>
          <w:noProof/>
          <w:lang w:eastAsia="en-US"/>
        </w:rPr>
        <w:lastRenderedPageBreak/>
        <w:drawing>
          <wp:inline distT="0" distB="0" distL="0" distR="0" wp14:anchorId="22DE65DE" wp14:editId="6D2620D2">
            <wp:extent cx="4484702" cy="268085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3631" cy="2692170"/>
                    </a:xfrm>
                    <a:prstGeom prst="rect">
                      <a:avLst/>
                    </a:prstGeom>
                  </pic:spPr>
                </pic:pic>
              </a:graphicData>
            </a:graphic>
          </wp:inline>
        </w:drawing>
      </w:r>
    </w:p>
    <w:p w:rsidR="002158C8" w:rsidRDefault="00240781" w:rsidP="00240781">
      <w:pPr>
        <w:pStyle w:val="Default"/>
        <w:numPr>
          <w:ilvl w:val="0"/>
          <w:numId w:val="20"/>
        </w:numPr>
        <w:rPr>
          <w:sz w:val="22"/>
          <w:szCs w:val="22"/>
        </w:rPr>
      </w:pPr>
      <w:r>
        <w:rPr>
          <w:sz w:val="22"/>
          <w:szCs w:val="22"/>
        </w:rPr>
        <w:t xml:space="preserve">You should see the 7 segment LED display change.   The last 3 switches should still control the brightness of LED0.   If not, you may need to use the RTL viewer, etc. to debug the design. </w:t>
      </w:r>
    </w:p>
    <w:p w:rsidR="00240781" w:rsidRDefault="00240781" w:rsidP="00240781">
      <w:pPr>
        <w:pStyle w:val="Default"/>
        <w:numPr>
          <w:ilvl w:val="0"/>
          <w:numId w:val="20"/>
        </w:numPr>
        <w:rPr>
          <w:sz w:val="22"/>
          <w:szCs w:val="22"/>
        </w:rPr>
      </w:pPr>
      <w:r>
        <w:rPr>
          <w:sz w:val="22"/>
          <w:szCs w:val="22"/>
        </w:rPr>
        <w:t>Connect a jumper wire between pin 8 on JP3 and pin 1 of JP8.  See the picture below:</w:t>
      </w:r>
    </w:p>
    <w:p w:rsidR="00240781" w:rsidRDefault="00240781" w:rsidP="00240781">
      <w:pPr>
        <w:pStyle w:val="Default"/>
        <w:rPr>
          <w:sz w:val="22"/>
          <w:szCs w:val="22"/>
        </w:rPr>
      </w:pPr>
    </w:p>
    <w:p w:rsidR="00240781" w:rsidRDefault="00C06D40" w:rsidP="00240781">
      <w:pPr>
        <w:pStyle w:val="Default"/>
        <w:rPr>
          <w:sz w:val="22"/>
          <w:szCs w:val="22"/>
        </w:rPr>
      </w:pPr>
      <w:r>
        <w:rPr>
          <w:noProof/>
          <w:sz w:val="22"/>
          <w:szCs w:val="22"/>
        </w:rPr>
        <w:lastRenderedPageBreak/>
        <mc:AlternateContent>
          <mc:Choice Requires="wpi">
            <w:drawing>
              <wp:anchor distT="0" distB="0" distL="114300" distR="114300" simplePos="0" relativeHeight="251661312" behindDoc="0" locked="0" layoutInCell="1" allowOverlap="1">
                <wp:simplePos x="0" y="0"/>
                <wp:positionH relativeFrom="column">
                  <wp:posOffset>1000546</wp:posOffset>
                </wp:positionH>
                <wp:positionV relativeFrom="paragraph">
                  <wp:posOffset>3185959</wp:posOffset>
                </wp:positionV>
                <wp:extent cx="38880" cy="42480"/>
                <wp:effectExtent l="38100" t="57150" r="37465" b="53340"/>
                <wp:wrapNone/>
                <wp:docPr id="94" name="Ink 94"/>
                <wp:cNvGraphicFramePr/>
                <a:graphic xmlns:a="http://schemas.openxmlformats.org/drawingml/2006/main">
                  <a:graphicData uri="http://schemas.microsoft.com/office/word/2010/wordprocessingInk">
                    <w14:contentPart bwMode="auto" r:id="rId57">
                      <w14:nvContentPartPr>
                        <w14:cNvContentPartPr/>
                      </w14:nvContentPartPr>
                      <w14:xfrm>
                        <a:off x="0" y="0"/>
                        <a:ext cx="38880" cy="42480"/>
                      </w14:xfrm>
                    </w14:contentPart>
                  </a:graphicData>
                </a:graphic>
              </wp:anchor>
            </w:drawing>
          </mc:Choice>
          <mc:Fallback>
            <w:pict>
              <v:shapetype w14:anchorId="28939F4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4" o:spid="_x0000_s1026" type="#_x0000_t75" style="position:absolute;margin-left:77.6pt;margin-top:249.65pt;width:5.45pt;height:5.8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">
                <v:imagedata r:id="rId58" o:title=""/>
              </v:shape>
            </w:pict>
          </mc:Fallback>
        </mc:AlternateContent>
      </w:r>
      <w:r>
        <w:rPr>
          <w:noProof/>
          <w:sz w:val="22"/>
          <w:szCs w:val="22"/>
        </w:rPr>
        <mc:AlternateContent>
          <mc:Choice Requires="wpi">
            <w:drawing>
              <wp:anchor distT="0" distB="0" distL="114300" distR="114300" simplePos="0" relativeHeight="251660288" behindDoc="0" locked="0" layoutInCell="1" allowOverlap="1">
                <wp:simplePos x="0" y="0"/>
                <wp:positionH relativeFrom="column">
                  <wp:posOffset>1034026</wp:posOffset>
                </wp:positionH>
                <wp:positionV relativeFrom="paragraph">
                  <wp:posOffset>3201439</wp:posOffset>
                </wp:positionV>
                <wp:extent cx="2703960" cy="752760"/>
                <wp:effectExtent l="57150" t="57150" r="58420" b="66675"/>
                <wp:wrapNone/>
                <wp:docPr id="93" name="Ink 93"/>
                <wp:cNvGraphicFramePr/>
                <a:graphic xmlns:a="http://schemas.openxmlformats.org/drawingml/2006/main">
                  <a:graphicData uri="http://schemas.microsoft.com/office/word/2010/wordprocessingInk">
                    <w14:contentPart bwMode="auto" r:id="rId59">
                      <w14:nvContentPartPr>
                        <w14:cNvContentPartPr/>
                      </w14:nvContentPartPr>
                      <w14:xfrm>
                        <a:off x="0" y="0"/>
                        <a:ext cx="2703960" cy="752760"/>
                      </w14:xfrm>
                    </w14:contentPart>
                  </a:graphicData>
                </a:graphic>
              </wp:anchor>
            </w:drawing>
          </mc:Choice>
          <mc:Fallback>
            <w:pict>
              <v:shape w14:anchorId="6DC23453" id="Ink 93" o:spid="_x0000_s1026" type="#_x0000_t75" style="position:absolute;margin-left:80.2pt;margin-top:250.9pt;width:215.3pt;height:61.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">
                <v:imagedata r:id="rId60" o:title=""/>
              </v:shape>
            </w:pict>
          </mc:Fallback>
        </mc:AlternateContent>
      </w:r>
      <w:r w:rsidRPr="00C06D40">
        <w:rPr>
          <w:noProof/>
          <w:sz w:val="22"/>
          <w:szCs w:val="22"/>
        </w:rPr>
        <w:drawing>
          <wp:inline distT="0" distB="0" distL="0" distR="0">
            <wp:extent cx="4535805" cy="54654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5805" cy="5465445"/>
                    </a:xfrm>
                    <a:prstGeom prst="rect">
                      <a:avLst/>
                    </a:prstGeom>
                    <a:noFill/>
                    <a:ln>
                      <a:noFill/>
                    </a:ln>
                  </pic:spPr>
                </pic:pic>
              </a:graphicData>
            </a:graphic>
          </wp:inline>
        </w:drawing>
      </w:r>
    </w:p>
    <w:p w:rsidR="00240781" w:rsidRDefault="00240781" w:rsidP="00240781">
      <w:pPr>
        <w:pStyle w:val="Default"/>
        <w:rPr>
          <w:sz w:val="22"/>
          <w:szCs w:val="22"/>
        </w:rPr>
      </w:pPr>
    </w:p>
    <w:p w:rsidR="00240781" w:rsidRDefault="00C06D40" w:rsidP="00240781">
      <w:pPr>
        <w:pStyle w:val="Default"/>
        <w:numPr>
          <w:ilvl w:val="0"/>
          <w:numId w:val="20"/>
        </w:numPr>
        <w:rPr>
          <w:sz w:val="22"/>
          <w:szCs w:val="22"/>
        </w:rPr>
      </w:pPr>
      <w:r>
        <w:rPr>
          <w:sz w:val="22"/>
          <w:szCs w:val="22"/>
        </w:rPr>
        <w:t xml:space="preserve">Now when you change switches 0, 1, and/or 2 you should different values on the 7-segment display, proportional to the binary sum of your switch selections.  These are raw ADC values in 12 bits represented as 3 Hex numbers.  </w:t>
      </w:r>
    </w:p>
    <w:p w:rsidR="00C06D40" w:rsidRDefault="00C06D40" w:rsidP="00C06D40">
      <w:pPr>
        <w:pStyle w:val="Default"/>
        <w:ind w:left="720"/>
        <w:rPr>
          <w:sz w:val="22"/>
          <w:szCs w:val="22"/>
        </w:rPr>
      </w:pPr>
      <w:r>
        <w:rPr>
          <w:sz w:val="22"/>
          <w:szCs w:val="22"/>
        </w:rPr>
        <w:t>Optional BONUS points:  rewrite the added files to display the voltage instead of the raw ADC values.</w:t>
      </w:r>
    </w:p>
    <w:p w:rsidR="00C06D40" w:rsidRDefault="00C06D40" w:rsidP="00C06D40">
      <w:pPr>
        <w:pStyle w:val="Default"/>
        <w:ind w:left="720"/>
        <w:rPr>
          <w:sz w:val="22"/>
          <w:szCs w:val="22"/>
        </w:rPr>
      </w:pPr>
    </w:p>
    <w:p w:rsidR="00C06D40" w:rsidRDefault="00340DB6" w:rsidP="00240781">
      <w:pPr>
        <w:pStyle w:val="Default"/>
        <w:numPr>
          <w:ilvl w:val="0"/>
          <w:numId w:val="20"/>
        </w:numPr>
        <w:rPr>
          <w:sz w:val="22"/>
          <w:szCs w:val="22"/>
        </w:rPr>
      </w:pPr>
      <w:r>
        <w:rPr>
          <w:sz w:val="22"/>
          <w:szCs w:val="22"/>
        </w:rPr>
        <w:t xml:space="preserve">Additional analysis and debugging can be done using the ADC toolkit.   To use this, go back to Qsys, or start Qsys and load it with the ADC.qsys design.  In Qsys, select tools and then System Console.  If your board is still connected, you should see: </w:t>
      </w:r>
    </w:p>
    <w:p w:rsidR="00340DB6" w:rsidRDefault="00340DB6" w:rsidP="00340DB6">
      <w:pPr>
        <w:pStyle w:val="Default"/>
        <w:rPr>
          <w:sz w:val="22"/>
          <w:szCs w:val="22"/>
        </w:rPr>
      </w:pPr>
    </w:p>
    <w:p w:rsidR="00340DB6" w:rsidRDefault="00340DB6" w:rsidP="00340DB6">
      <w:pPr>
        <w:pStyle w:val="Default"/>
        <w:rPr>
          <w:sz w:val="22"/>
          <w:szCs w:val="22"/>
        </w:rPr>
      </w:pPr>
      <w:r>
        <w:rPr>
          <w:noProof/>
        </w:rPr>
        <w:lastRenderedPageBreak/>
        <w:drawing>
          <wp:inline distT="0" distB="0" distL="0" distR="0" wp14:anchorId="1E7CA19C" wp14:editId="7E2292D3">
            <wp:extent cx="6390409" cy="41940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4299" cy="4196555"/>
                    </a:xfrm>
                    <a:prstGeom prst="rect">
                      <a:avLst/>
                    </a:prstGeom>
                  </pic:spPr>
                </pic:pic>
              </a:graphicData>
            </a:graphic>
          </wp:inline>
        </w:drawing>
      </w:r>
    </w:p>
    <w:p w:rsidR="00340DB6" w:rsidRDefault="00340DB6" w:rsidP="00340DB6">
      <w:pPr>
        <w:pStyle w:val="Default"/>
        <w:rPr>
          <w:sz w:val="22"/>
          <w:szCs w:val="22"/>
        </w:rPr>
      </w:pPr>
    </w:p>
    <w:p w:rsidR="00340DB6" w:rsidRDefault="00340DB6" w:rsidP="00240781">
      <w:pPr>
        <w:pStyle w:val="Default"/>
        <w:numPr>
          <w:ilvl w:val="0"/>
          <w:numId w:val="20"/>
        </w:numPr>
        <w:rPr>
          <w:sz w:val="22"/>
          <w:szCs w:val="22"/>
        </w:rPr>
      </w:pPr>
      <w:r>
        <w:rPr>
          <w:sz w:val="22"/>
          <w:szCs w:val="22"/>
        </w:rPr>
        <w:t xml:space="preserve">  Click Launch on the ADC toolkit.  Retain the defaults as shown:</w:t>
      </w:r>
    </w:p>
    <w:p w:rsidR="00340DB6" w:rsidRDefault="00340DB6" w:rsidP="00340DB6">
      <w:pPr>
        <w:pStyle w:val="Default"/>
        <w:rPr>
          <w:sz w:val="22"/>
          <w:szCs w:val="22"/>
        </w:rPr>
      </w:pPr>
    </w:p>
    <w:p w:rsidR="00340DB6" w:rsidRDefault="00340DB6" w:rsidP="00340DB6">
      <w:pPr>
        <w:pStyle w:val="Default"/>
        <w:rPr>
          <w:sz w:val="22"/>
          <w:szCs w:val="22"/>
        </w:rPr>
      </w:pPr>
      <w:r>
        <w:rPr>
          <w:noProof/>
        </w:rPr>
        <w:drawing>
          <wp:inline distT="0" distB="0" distL="0" distR="0" wp14:anchorId="40BCDCDE" wp14:editId="32A02C7D">
            <wp:extent cx="6858000" cy="17196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61792"/>
                    <a:stretch/>
                  </pic:blipFill>
                  <pic:spPr bwMode="auto">
                    <a:xfrm>
                      <a:off x="0" y="0"/>
                      <a:ext cx="6858000" cy="1719696"/>
                    </a:xfrm>
                    <a:prstGeom prst="rect">
                      <a:avLst/>
                    </a:prstGeom>
                    <a:ln>
                      <a:noFill/>
                    </a:ln>
                    <a:extLst>
                      <a:ext uri="{53640926-AAD7-44D8-BBD7-CCE9431645EC}">
                        <a14:shadowObscured xmlns:a14="http://schemas.microsoft.com/office/drawing/2010/main"/>
                      </a:ext>
                    </a:extLst>
                  </pic:spPr>
                </pic:pic>
              </a:graphicData>
            </a:graphic>
          </wp:inline>
        </w:drawing>
      </w:r>
    </w:p>
    <w:p w:rsidR="00340DB6" w:rsidRDefault="00340DB6" w:rsidP="00340DB6">
      <w:pPr>
        <w:pStyle w:val="Default"/>
        <w:rPr>
          <w:sz w:val="22"/>
          <w:szCs w:val="22"/>
        </w:rPr>
      </w:pPr>
    </w:p>
    <w:p w:rsidR="00340DB6" w:rsidRDefault="00340DB6" w:rsidP="00340DB6">
      <w:pPr>
        <w:pStyle w:val="Default"/>
        <w:rPr>
          <w:sz w:val="22"/>
          <w:szCs w:val="22"/>
        </w:rPr>
      </w:pPr>
    </w:p>
    <w:p w:rsidR="00340DB6" w:rsidRDefault="0013597F" w:rsidP="00240781">
      <w:pPr>
        <w:pStyle w:val="Default"/>
        <w:numPr>
          <w:ilvl w:val="0"/>
          <w:numId w:val="20"/>
        </w:numPr>
        <w:rPr>
          <w:sz w:val="22"/>
          <w:szCs w:val="22"/>
        </w:rPr>
      </w:pPr>
      <w:r>
        <w:rPr>
          <w:sz w:val="22"/>
          <w:szCs w:val="22"/>
        </w:rPr>
        <w:t xml:space="preserve"> Select Scope and record what you see.  There is a limit as to the signal that can be displayed, if the frequency desired is not seen it will be undetected.  </w:t>
      </w:r>
      <w:r w:rsidR="00186085">
        <w:rPr>
          <w:sz w:val="22"/>
          <w:szCs w:val="22"/>
        </w:rPr>
        <w:t xml:space="preserve">The toolkit may also not be able to acquire data because of the presence of another master on the ADC control bus. </w:t>
      </w:r>
    </w:p>
    <w:p w:rsidR="002158C8" w:rsidRDefault="002158C8" w:rsidP="002158C8">
      <w:pPr>
        <w:pStyle w:val="Default"/>
        <w:rPr>
          <w:sz w:val="22"/>
          <w:szCs w:val="22"/>
        </w:rPr>
      </w:pPr>
    </w:p>
    <w:p w:rsidR="002158C8" w:rsidRDefault="002158C8" w:rsidP="002158C8">
      <w:pPr>
        <w:pStyle w:val="Default"/>
        <w:rPr>
          <w:sz w:val="22"/>
          <w:szCs w:val="22"/>
        </w:rPr>
      </w:pPr>
    </w:p>
    <w:p w:rsidR="00745653" w:rsidRPr="004B4854" w:rsidRDefault="00745653" w:rsidP="00E652D3">
      <w:pPr>
        <w:pStyle w:val="NoSpacing"/>
      </w:pPr>
      <w:r w:rsidRPr="008C26C1">
        <w:rPr>
          <w:rFonts w:ascii="Comic Sans MS" w:hAnsi="Comic Sans MS" w:cs="Comic Sans MS"/>
          <w:b/>
          <w:bCs/>
          <w:color w:val="C0504D"/>
          <w:sz w:val="21"/>
          <w:szCs w:val="21"/>
        </w:rPr>
        <w:t>CONGRATULATIONS!!</w:t>
      </w:r>
      <w:r>
        <w:rPr>
          <w:rFonts w:ascii="Comic Sans MS" w:hAnsi="Comic Sans MS" w:cs="Comic Sans MS"/>
          <w:b/>
          <w:bCs/>
          <w:color w:val="C0504D"/>
          <w:sz w:val="21"/>
          <w:szCs w:val="21"/>
        </w:rPr>
        <w:t xml:space="preserve">  You are done.</w:t>
      </w:r>
      <w:r w:rsidR="002158C8">
        <w:rPr>
          <w:rFonts w:ascii="Comic Sans MS" w:hAnsi="Comic Sans MS" w:cs="Comic Sans MS"/>
          <w:b/>
          <w:bCs/>
          <w:color w:val="C0504D"/>
          <w:sz w:val="21"/>
          <w:szCs w:val="21"/>
        </w:rPr>
        <w:t xml:space="preserve">  You’ve complete</w:t>
      </w:r>
      <w:r w:rsidR="00A13498">
        <w:rPr>
          <w:rFonts w:ascii="Comic Sans MS" w:hAnsi="Comic Sans MS" w:cs="Comic Sans MS"/>
          <w:b/>
          <w:bCs/>
          <w:color w:val="C0504D"/>
          <w:sz w:val="21"/>
          <w:szCs w:val="21"/>
        </w:rPr>
        <w:t>d</w:t>
      </w:r>
      <w:r w:rsidR="002158C8">
        <w:rPr>
          <w:rFonts w:ascii="Comic Sans MS" w:hAnsi="Comic Sans MS" w:cs="Comic Sans MS"/>
          <w:b/>
          <w:bCs/>
          <w:color w:val="C0504D"/>
          <w:sz w:val="21"/>
          <w:szCs w:val="21"/>
        </w:rPr>
        <w:t xml:space="preserve"> </w:t>
      </w:r>
      <w:r w:rsidR="00240781">
        <w:rPr>
          <w:rFonts w:ascii="Comic Sans MS" w:hAnsi="Comic Sans MS" w:cs="Comic Sans MS"/>
          <w:b/>
          <w:bCs/>
          <w:color w:val="C0504D"/>
          <w:sz w:val="21"/>
          <w:szCs w:val="21"/>
        </w:rPr>
        <w:t xml:space="preserve">this </w:t>
      </w:r>
      <w:r w:rsidR="002158C8">
        <w:rPr>
          <w:rFonts w:ascii="Comic Sans MS" w:hAnsi="Comic Sans MS" w:cs="Comic Sans MS"/>
          <w:b/>
          <w:bCs/>
          <w:color w:val="C0504D"/>
          <w:sz w:val="21"/>
          <w:szCs w:val="21"/>
        </w:rPr>
        <w:t>FPGA design</w:t>
      </w:r>
    </w:p>
    <w:sectPr w:rsidR="00745653" w:rsidRPr="004B4854" w:rsidSect="008673D9">
      <w:pgSz w:w="12240" w:h="15840" w:code="1"/>
      <w:pgMar w:top="1872" w:right="720" w:bottom="1440" w:left="720" w:header="720" w:footer="86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3D4D" w:rsidRDefault="00483D4D">
      <w:r>
        <w:separator/>
      </w:r>
    </w:p>
    <w:p w:rsidR="00483D4D" w:rsidRDefault="00483D4D"/>
  </w:endnote>
  <w:endnote w:type="continuationSeparator" w:id="0">
    <w:p w:rsidR="00483D4D" w:rsidRDefault="00483D4D">
      <w:r>
        <w:continuationSeparator/>
      </w:r>
    </w:p>
    <w:p w:rsidR="00483D4D" w:rsidRDefault="00483D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Default="00C3588D" w:rsidP="00866829">
    <w:pPr>
      <w:pStyle w:val="Footer"/>
      <w:tabs>
        <w:tab w:val="clear" w:pos="4320"/>
        <w:tab w:val="clear" w:pos="8280"/>
        <w:tab w:val="center" w:pos="5400"/>
        <w:tab w:val="right" w:pos="11160"/>
      </w:tabs>
      <w:ind w:left="-360" w:right="-1080"/>
    </w:pPr>
    <w:r>
      <w:tab/>
    </w:r>
    <w:r>
      <w:tab/>
      <w:t xml:space="preserve"> Lab Instructions</w:t>
    </w:r>
  </w:p>
  <w:p w:rsidR="00C3588D" w:rsidRPr="003B34B3" w:rsidRDefault="00C3588D" w:rsidP="00866829">
    <w:pPr>
      <w:pStyle w:val="Footer"/>
      <w:tabs>
        <w:tab w:val="clear" w:pos="4320"/>
        <w:tab w:val="clear" w:pos="8280"/>
        <w:tab w:val="center" w:pos="5400"/>
        <w:tab w:val="right" w:pos="11160"/>
      </w:tabs>
      <w:ind w:left="-360" w:right="-1080"/>
    </w:pPr>
    <w:r>
      <w:t>Arrow Electronics, Inc.</w:t>
    </w:r>
    <w:r>
      <w:tab/>
    </w:r>
    <w:r>
      <w:fldChar w:fldCharType="begin"/>
    </w:r>
    <w:r>
      <w:instrText xml:space="preserve"> PAGE </w:instrText>
    </w:r>
    <w:r>
      <w:fldChar w:fldCharType="separate"/>
    </w:r>
    <w:r>
      <w:rPr>
        <w:noProof/>
      </w:rPr>
      <w:t>2</w:t>
    </w:r>
    <w:r>
      <w:fldChar w:fldCharType="end"/>
    </w:r>
    <w:r>
      <w:tab/>
      <w:t xml:space="preserve"> May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Pr="00E01977" w:rsidRDefault="00C3588D" w:rsidP="008673D9">
    <w:pPr>
      <w:pStyle w:val="Footer"/>
      <w:tabs>
        <w:tab w:val="clear" w:pos="4320"/>
        <w:tab w:val="clear" w:pos="8280"/>
        <w:tab w:val="right" w:pos="10800"/>
      </w:tabs>
      <w:ind w:left="0"/>
    </w:pPr>
    <w:r w:rsidRPr="00657DE4">
      <w:rPr>
        <w:rFonts w:ascii="Calibri" w:eastAsia="Times New Roman" w:hAnsi="Calibri" w:cs="Mangal"/>
        <w:b w:val="0"/>
        <w:noProof/>
        <w:sz w:val="20"/>
        <w:szCs w:val="20"/>
        <w:lang w:eastAsia="en-US"/>
      </w:rPr>
      <w:drawing>
        <wp:anchor distT="0" distB="0" distL="114300" distR="114300" simplePos="0" relativeHeight="251665408" behindDoc="0" locked="0" layoutInCell="1" allowOverlap="1" wp14:anchorId="6988F46A" wp14:editId="461573AE">
          <wp:simplePos x="0" y="0"/>
          <wp:positionH relativeFrom="column">
            <wp:posOffset>-145473</wp:posOffset>
          </wp:positionH>
          <wp:positionV relativeFrom="paragraph">
            <wp:posOffset>221673</wp:posOffset>
          </wp:positionV>
          <wp:extent cx="3017520" cy="320510"/>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r w:rsidRPr="00996A8D">
      <w:t xml:space="preserve"> </w:t>
    </w:r>
    <w:r>
      <w:t>Project 1 Module 1b Instructions</w:t>
    </w:r>
    <w:r>
      <w:rPr>
        <w:noProof/>
        <w:lang w:eastAsia="en-US"/>
      </w:rPr>
      <w:t>, Version 1.0</w:t>
    </w:r>
    <w:r>
      <w:tab/>
    </w:r>
    <w:r>
      <w:fldChar w:fldCharType="begin"/>
    </w:r>
    <w:r>
      <w:instrText xml:space="preserve"> PAGE </w:instrText>
    </w:r>
    <w:r>
      <w:fldChar w:fldCharType="separate"/>
    </w:r>
    <w:r w:rsidR="00DC1E4C">
      <w:rPr>
        <w:noProof/>
      </w:rPr>
      <w:t>33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Pr="00E01977" w:rsidRDefault="00C3588D" w:rsidP="00AD4D01">
    <w:pPr>
      <w:pStyle w:val="Footer"/>
      <w:tabs>
        <w:tab w:val="clear" w:pos="4320"/>
        <w:tab w:val="clear" w:pos="8280"/>
        <w:tab w:val="right" w:pos="10800"/>
      </w:tabs>
      <w:ind w:left="0"/>
    </w:pPr>
    <w:r>
      <w:t>Project 1 Module 1 Instructions</w:t>
    </w:r>
    <w:r>
      <w:rPr>
        <w:noProof/>
        <w:lang w:eastAsia="en-US"/>
      </w:rPr>
      <w:t>, Version 1.0</w:t>
    </w:r>
    <w:r>
      <w:tab/>
    </w:r>
    <w:r>
      <w:fldChar w:fldCharType="begin"/>
    </w:r>
    <w:r>
      <w:instrText xml:space="preserve"> PAGE </w:instrText>
    </w:r>
    <w:r>
      <w:fldChar w:fldCharType="separate"/>
    </w:r>
    <w:r w:rsidR="00DC1E4C">
      <w:rPr>
        <w:noProof/>
      </w:rPr>
      <w:t>2</w:t>
    </w:r>
    <w:r>
      <w:fldChar w:fldCharType="end"/>
    </w:r>
  </w:p>
  <w:p w:rsidR="00C3588D" w:rsidRPr="00AD4D01" w:rsidRDefault="00C3588D" w:rsidP="00AD4D01">
    <w:pPr>
      <w:pStyle w:val="Footer"/>
    </w:pPr>
    <w:r w:rsidRPr="00657DE4">
      <w:rPr>
        <w:rFonts w:ascii="Calibri" w:eastAsia="Times New Roman" w:hAnsi="Calibri" w:cs="Mangal"/>
        <w:b w:val="0"/>
        <w:noProof/>
        <w:sz w:val="20"/>
        <w:szCs w:val="20"/>
        <w:lang w:eastAsia="en-US"/>
      </w:rPr>
      <w:drawing>
        <wp:anchor distT="0" distB="0" distL="114300" distR="114300" simplePos="0" relativeHeight="251663360" behindDoc="0" locked="0" layoutInCell="1" allowOverlap="1">
          <wp:simplePos x="0" y="0"/>
          <wp:positionH relativeFrom="column">
            <wp:posOffset>-91440</wp:posOffset>
          </wp:positionH>
          <wp:positionV relativeFrom="paragraph">
            <wp:posOffset>182880</wp:posOffset>
          </wp:positionV>
          <wp:extent cx="3017520" cy="32051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3D4D" w:rsidRDefault="00483D4D">
      <w:r>
        <w:separator/>
      </w:r>
    </w:p>
    <w:p w:rsidR="00483D4D" w:rsidRDefault="00483D4D"/>
  </w:footnote>
  <w:footnote w:type="continuationSeparator" w:id="0">
    <w:p w:rsidR="00483D4D" w:rsidRDefault="00483D4D">
      <w:r>
        <w:continuationSeparator/>
      </w:r>
    </w:p>
    <w:p w:rsidR="00483D4D" w:rsidRDefault="00483D4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Default="00C3588D" w:rsidP="009B39A0">
    <w:pPr>
      <w:pStyle w:val="Header"/>
      <w:ind w:left="0"/>
    </w:pPr>
    <w:r>
      <w:rPr>
        <w:noProof/>
        <w:lang w:eastAsia="en-US"/>
      </w:rPr>
      <mc:AlternateContent>
        <mc:Choice Requires="wps">
          <w:drawing>
            <wp:anchor distT="0" distB="0" distL="114300" distR="114300" simplePos="0" relativeHeight="251654144" behindDoc="0" locked="0" layoutInCell="1" allowOverlap="1">
              <wp:simplePos x="0" y="0"/>
              <wp:positionH relativeFrom="page">
                <wp:posOffset>457200</wp:posOffset>
              </wp:positionH>
              <wp:positionV relativeFrom="paragraph">
                <wp:posOffset>238125</wp:posOffset>
              </wp:positionV>
              <wp:extent cx="6858000" cy="50165"/>
              <wp:effectExtent l="0" t="0" r="0" b="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FDBB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CD657" id="Rectangle 1" o:spid="_x0000_s1026" style="position:absolute;margin-left:36pt;margin-top:18.75pt;width:540pt;height:3.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" fillcolor="#fdbb30" stroked="f">
              <w10:wrap anchorx="page"/>
            </v:rect>
          </w:pict>
        </mc:Fallback>
      </mc:AlternateContent>
    </w:r>
    <w:r>
      <w:fldChar w:fldCharType="begin"/>
    </w:r>
    <w:r>
      <w:instrText xml:space="preserve"> STYLEREF  "Heading 1"  \* MERGEFORMAT </w:instrText>
    </w:r>
    <w:r>
      <w:fldChar w:fldCharType="end"/>
    </w:r>
  </w:p>
  <w:p w:rsidR="00C3588D" w:rsidRDefault="00C3588D"/>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Pr="00AD4D01" w:rsidRDefault="00C3588D" w:rsidP="007F3528">
    <w:pPr>
      <w:pStyle w:val="Header"/>
      <w:ind w:left="0"/>
      <w:rPr>
        <w:sz w:val="20"/>
      </w:rPr>
    </w:pPr>
    <w:fldSimple w:instr=" STYLEREF  &quot;Heading 1&quot;  \* MERGEFORMAT ">
      <w:r w:rsidR="00DC1E4C">
        <w:rPr>
          <w:noProof/>
        </w:rPr>
        <w:t>Programming the Hardware and Testing the Design</w:t>
      </w:r>
    </w:fldSimple>
  </w:p>
  <w:p w:rsidR="00C3588D" w:rsidRDefault="00C3588D" w:rsidP="007F1F85">
    <w:pPr>
      <w:tabs>
        <w:tab w:val="left" w:pos="8280"/>
        <w:tab w:val="left" w:pos="9000"/>
      </w:tabs>
    </w:pPr>
    <w:r>
      <w:rPr>
        <w:noProof/>
        <w:lang w:eastAsia="en-US"/>
      </w:rPr>
      <mc:AlternateContent>
        <mc:Choice Requires="wps">
          <w:drawing>
            <wp:anchor distT="0" distB="0" distL="114300" distR="114300" simplePos="0" relativeHeight="251655168" behindDoc="0" locked="0" layoutInCell="1" allowOverlap="1">
              <wp:simplePos x="0" y="0"/>
              <wp:positionH relativeFrom="page">
                <wp:posOffset>476250</wp:posOffset>
              </wp:positionH>
              <wp:positionV relativeFrom="paragraph">
                <wp:posOffset>113030</wp:posOffset>
              </wp:positionV>
              <wp:extent cx="6858000" cy="50165"/>
              <wp:effectExtent l="0" t="0" r="0" b="698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D0B55E"/>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A6442" id="Rectangle 2" o:spid="_x0000_s1026" style="position:absolute;margin-left:37.5pt;margin-top:8.9pt;width:540pt;height:3.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" fillcolor="#d0b55e" stroked="f">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88D" w:rsidRPr="001458FB" w:rsidRDefault="00C3588D" w:rsidP="004A056C">
    <w:pPr>
      <w:pStyle w:val="chaptertitle"/>
      <w:spacing w:line="240" w:lineRule="auto"/>
      <w:ind w:left="-1080"/>
      <w:jc w:val="center"/>
      <w:rPr>
        <w:sz w:val="20"/>
        <w:szCs w:val="20"/>
      </w:rPr>
    </w:pPr>
    <w:r w:rsidRPr="001458FB">
      <w:rPr>
        <w:noProof/>
        <w:sz w:val="20"/>
        <w:szCs w:val="20"/>
        <w:lang w:eastAsia="en-US"/>
      </w:rPr>
      <w:drawing>
        <wp:anchor distT="0" distB="0" distL="114300" distR="114300" simplePos="0" relativeHeight="251662336" behindDoc="0" locked="0" layoutInCell="1" allowOverlap="1">
          <wp:simplePos x="0" y="0"/>
          <wp:positionH relativeFrom="column">
            <wp:posOffset>4558837</wp:posOffset>
          </wp:positionH>
          <wp:positionV relativeFrom="paragraph">
            <wp:posOffset>-270165</wp:posOffset>
          </wp:positionV>
          <wp:extent cx="2493819" cy="831273"/>
          <wp:effectExtent l="0" t="0" r="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520014" cy="8400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537E3"/>
    <w:multiLevelType w:val="multilevel"/>
    <w:tmpl w:val="E99C81CC"/>
    <w:lvl w:ilvl="0">
      <w:start w:val="1"/>
      <w:numFmt w:val="decimal"/>
      <w:pStyle w:val="AppendixSub-heading1"/>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 w15:restartNumberingAfterBreak="0">
    <w:nsid w:val="05AC38FA"/>
    <w:multiLevelType w:val="hybridMultilevel"/>
    <w:tmpl w:val="F97E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29F3"/>
    <w:multiLevelType w:val="hybridMultilevel"/>
    <w:tmpl w:val="46688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211194"/>
    <w:multiLevelType w:val="multilevel"/>
    <w:tmpl w:val="58E6FC3C"/>
    <w:lvl w:ilvl="0">
      <w:start w:val="1"/>
      <w:numFmt w:val="decimal"/>
      <w:pStyle w:val="AppendixSub-heading2"/>
      <w:lvlText w:val="%1."/>
      <w:lvlJc w:val="left"/>
      <w:pPr>
        <w:tabs>
          <w:tab w:val="num" w:pos="360"/>
        </w:tabs>
        <w:ind w:left="360" w:hanging="360"/>
      </w:pPr>
      <w:rPr>
        <w:rFonts w:cs="Times New Roman" w:hint="default"/>
        <w:b/>
        <w:i w:val="0"/>
        <w:sz w:val="28"/>
        <w:szCs w:val="28"/>
      </w:rPr>
    </w:lvl>
    <w:lvl w:ilvl="1">
      <w:start w:val="1"/>
      <w:numFmt w:val="decimal"/>
      <w:pStyle w:val="AppendixSub-heading2"/>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4" w15:restartNumberingAfterBreak="0">
    <w:nsid w:val="23A34A25"/>
    <w:multiLevelType w:val="multilevel"/>
    <w:tmpl w:val="3B98A4CA"/>
    <w:lvl w:ilvl="0">
      <w:start w:val="1"/>
      <w:numFmt w:val="decimal"/>
      <w:pStyle w:val="StyleHeading2h2Before5ptAfter5ptLinespacingsing"/>
      <w:lvlText w:val="%1."/>
      <w:lvlJc w:val="left"/>
      <w:pPr>
        <w:tabs>
          <w:tab w:val="num" w:pos="360"/>
        </w:tabs>
        <w:ind w:left="360" w:hanging="360"/>
      </w:pPr>
      <w:rPr>
        <w:rFonts w:cs="Times New Roman"/>
      </w:rPr>
    </w:lvl>
    <w:lvl w:ilvl="1">
      <w:start w:val="1"/>
      <w:numFmt w:val="decimal"/>
      <w:pStyle w:val="StyleHeading2h2Before5ptAfter5ptLinespacingsing"/>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5" w15:restartNumberingAfterBreak="0">
    <w:nsid w:val="256B2FC7"/>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68A442A"/>
    <w:multiLevelType w:val="hybridMultilevel"/>
    <w:tmpl w:val="AC189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491F33"/>
    <w:multiLevelType w:val="hybridMultilevel"/>
    <w:tmpl w:val="6268A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3E24B9"/>
    <w:multiLevelType w:val="hybridMultilevel"/>
    <w:tmpl w:val="4338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991BAB"/>
    <w:multiLevelType w:val="hybridMultilevel"/>
    <w:tmpl w:val="EB1AF8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F0758"/>
    <w:multiLevelType w:val="hybridMultilevel"/>
    <w:tmpl w:val="95FA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077135"/>
    <w:multiLevelType w:val="hybridMultilevel"/>
    <w:tmpl w:val="98F6B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E75A89"/>
    <w:multiLevelType w:val="hybridMultilevel"/>
    <w:tmpl w:val="F8A6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651BA3"/>
    <w:multiLevelType w:val="hybridMultilevel"/>
    <w:tmpl w:val="63B0F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435583"/>
    <w:multiLevelType w:val="hybridMultilevel"/>
    <w:tmpl w:val="5718AC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45179D"/>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B6C6543"/>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C1F30A6"/>
    <w:multiLevelType w:val="multilevel"/>
    <w:tmpl w:val="0409001F"/>
    <w:lvl w:ilvl="0">
      <w:start w:val="1"/>
      <w:numFmt w:val="decimal"/>
      <w:lvlText w:val="%1."/>
      <w:lvlJc w:val="left"/>
      <w:pPr>
        <w:ind w:left="63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63819A1"/>
    <w:multiLevelType w:val="hybridMultilevel"/>
    <w:tmpl w:val="F04E6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9D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4"/>
  </w:num>
  <w:num w:numId="4">
    <w:abstractNumId w:val="12"/>
  </w:num>
  <w:num w:numId="5">
    <w:abstractNumId w:val="6"/>
  </w:num>
  <w:num w:numId="6">
    <w:abstractNumId w:val="18"/>
  </w:num>
  <w:num w:numId="7">
    <w:abstractNumId w:val="1"/>
  </w:num>
  <w:num w:numId="8">
    <w:abstractNumId w:val="11"/>
  </w:num>
  <w:num w:numId="9">
    <w:abstractNumId w:val="17"/>
  </w:num>
  <w:num w:numId="10">
    <w:abstractNumId w:val="19"/>
  </w:num>
  <w:num w:numId="11">
    <w:abstractNumId w:val="8"/>
  </w:num>
  <w:num w:numId="12">
    <w:abstractNumId w:val="10"/>
  </w:num>
  <w:num w:numId="13">
    <w:abstractNumId w:val="13"/>
  </w:num>
  <w:num w:numId="14">
    <w:abstractNumId w:val="5"/>
  </w:num>
  <w:num w:numId="15">
    <w:abstractNumId w:val="16"/>
  </w:num>
  <w:num w:numId="16">
    <w:abstractNumId w:val="15"/>
  </w:num>
  <w:num w:numId="17">
    <w:abstractNumId w:val="7"/>
  </w:num>
  <w:num w:numId="18">
    <w:abstractNumId w:val="2"/>
  </w:num>
  <w:num w:numId="19">
    <w:abstractNumId w:val="9"/>
  </w:num>
  <w:num w:numId="20">
    <w:abstractNumId w:val="1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7"/>
  <w:displayBackgroundShape/>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0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9EA"/>
    <w:rsid w:val="000005B4"/>
    <w:rsid w:val="000008F7"/>
    <w:rsid w:val="00000B11"/>
    <w:rsid w:val="000016BA"/>
    <w:rsid w:val="00001B3C"/>
    <w:rsid w:val="00001CA8"/>
    <w:rsid w:val="00002307"/>
    <w:rsid w:val="000032B6"/>
    <w:rsid w:val="00003A44"/>
    <w:rsid w:val="00004166"/>
    <w:rsid w:val="00004DF2"/>
    <w:rsid w:val="0000526B"/>
    <w:rsid w:val="00005953"/>
    <w:rsid w:val="0000618A"/>
    <w:rsid w:val="00007BDA"/>
    <w:rsid w:val="0001015A"/>
    <w:rsid w:val="000126A9"/>
    <w:rsid w:val="00012D7A"/>
    <w:rsid w:val="00012F5B"/>
    <w:rsid w:val="000138FB"/>
    <w:rsid w:val="00013C81"/>
    <w:rsid w:val="0001494D"/>
    <w:rsid w:val="000159AE"/>
    <w:rsid w:val="00015C3C"/>
    <w:rsid w:val="00015E85"/>
    <w:rsid w:val="000164CC"/>
    <w:rsid w:val="000178E9"/>
    <w:rsid w:val="00020001"/>
    <w:rsid w:val="00020250"/>
    <w:rsid w:val="00020323"/>
    <w:rsid w:val="00020F4C"/>
    <w:rsid w:val="00021056"/>
    <w:rsid w:val="00021EB6"/>
    <w:rsid w:val="00022CB3"/>
    <w:rsid w:val="000236DA"/>
    <w:rsid w:val="00023B3C"/>
    <w:rsid w:val="00023EBB"/>
    <w:rsid w:val="00024230"/>
    <w:rsid w:val="00024274"/>
    <w:rsid w:val="00024980"/>
    <w:rsid w:val="00024A68"/>
    <w:rsid w:val="00025396"/>
    <w:rsid w:val="00025DF0"/>
    <w:rsid w:val="00026223"/>
    <w:rsid w:val="000267F6"/>
    <w:rsid w:val="000271AB"/>
    <w:rsid w:val="00027BB2"/>
    <w:rsid w:val="000301EE"/>
    <w:rsid w:val="00030755"/>
    <w:rsid w:val="00032059"/>
    <w:rsid w:val="000326AE"/>
    <w:rsid w:val="00032874"/>
    <w:rsid w:val="00033C83"/>
    <w:rsid w:val="00033F4F"/>
    <w:rsid w:val="00034814"/>
    <w:rsid w:val="000349E6"/>
    <w:rsid w:val="00034DBE"/>
    <w:rsid w:val="00035469"/>
    <w:rsid w:val="00036FA7"/>
    <w:rsid w:val="00037089"/>
    <w:rsid w:val="00037CAF"/>
    <w:rsid w:val="00040B6B"/>
    <w:rsid w:val="0004175E"/>
    <w:rsid w:val="00041C74"/>
    <w:rsid w:val="00042B3A"/>
    <w:rsid w:val="00042C7C"/>
    <w:rsid w:val="0004381A"/>
    <w:rsid w:val="00044FC3"/>
    <w:rsid w:val="00045E7C"/>
    <w:rsid w:val="000465BD"/>
    <w:rsid w:val="00047A72"/>
    <w:rsid w:val="000504AA"/>
    <w:rsid w:val="0005121F"/>
    <w:rsid w:val="0005123F"/>
    <w:rsid w:val="00051A1A"/>
    <w:rsid w:val="00051BE4"/>
    <w:rsid w:val="00051D0B"/>
    <w:rsid w:val="00052897"/>
    <w:rsid w:val="00053B1B"/>
    <w:rsid w:val="000540BE"/>
    <w:rsid w:val="00054284"/>
    <w:rsid w:val="00054D06"/>
    <w:rsid w:val="00056372"/>
    <w:rsid w:val="00056942"/>
    <w:rsid w:val="000569DF"/>
    <w:rsid w:val="00056FD7"/>
    <w:rsid w:val="0005732D"/>
    <w:rsid w:val="00057DF6"/>
    <w:rsid w:val="000600D1"/>
    <w:rsid w:val="00060213"/>
    <w:rsid w:val="00060286"/>
    <w:rsid w:val="00060DB5"/>
    <w:rsid w:val="00061BDC"/>
    <w:rsid w:val="000620D0"/>
    <w:rsid w:val="00062323"/>
    <w:rsid w:val="0006249A"/>
    <w:rsid w:val="00062AA1"/>
    <w:rsid w:val="00063426"/>
    <w:rsid w:val="00063688"/>
    <w:rsid w:val="0006474A"/>
    <w:rsid w:val="00064DFA"/>
    <w:rsid w:val="00065155"/>
    <w:rsid w:val="00065733"/>
    <w:rsid w:val="00066BED"/>
    <w:rsid w:val="000670C9"/>
    <w:rsid w:val="00067C81"/>
    <w:rsid w:val="00070250"/>
    <w:rsid w:val="0007101C"/>
    <w:rsid w:val="0007197A"/>
    <w:rsid w:val="0007246C"/>
    <w:rsid w:val="00072B8C"/>
    <w:rsid w:val="0007312F"/>
    <w:rsid w:val="000736BF"/>
    <w:rsid w:val="00075C88"/>
    <w:rsid w:val="00075CA6"/>
    <w:rsid w:val="00076BAC"/>
    <w:rsid w:val="00076EEB"/>
    <w:rsid w:val="00081008"/>
    <w:rsid w:val="0008238B"/>
    <w:rsid w:val="00082CCF"/>
    <w:rsid w:val="00083232"/>
    <w:rsid w:val="00083F30"/>
    <w:rsid w:val="000841B7"/>
    <w:rsid w:val="0008534E"/>
    <w:rsid w:val="00085388"/>
    <w:rsid w:val="00085ADC"/>
    <w:rsid w:val="000861A7"/>
    <w:rsid w:val="00086E03"/>
    <w:rsid w:val="00086EBA"/>
    <w:rsid w:val="00087690"/>
    <w:rsid w:val="00087BB8"/>
    <w:rsid w:val="00087C31"/>
    <w:rsid w:val="00090351"/>
    <w:rsid w:val="00090597"/>
    <w:rsid w:val="00090903"/>
    <w:rsid w:val="00091460"/>
    <w:rsid w:val="00091554"/>
    <w:rsid w:val="00092321"/>
    <w:rsid w:val="0009290E"/>
    <w:rsid w:val="00092F45"/>
    <w:rsid w:val="000954B8"/>
    <w:rsid w:val="000955B8"/>
    <w:rsid w:val="000956E2"/>
    <w:rsid w:val="00095B24"/>
    <w:rsid w:val="00095F15"/>
    <w:rsid w:val="00095FE0"/>
    <w:rsid w:val="0009649F"/>
    <w:rsid w:val="00096D11"/>
    <w:rsid w:val="000977D6"/>
    <w:rsid w:val="000A02BB"/>
    <w:rsid w:val="000A15DF"/>
    <w:rsid w:val="000A171D"/>
    <w:rsid w:val="000A1742"/>
    <w:rsid w:val="000A18D1"/>
    <w:rsid w:val="000A2187"/>
    <w:rsid w:val="000A26BB"/>
    <w:rsid w:val="000A28BB"/>
    <w:rsid w:val="000A3280"/>
    <w:rsid w:val="000A33FE"/>
    <w:rsid w:val="000A35F8"/>
    <w:rsid w:val="000A3A8A"/>
    <w:rsid w:val="000A3DD7"/>
    <w:rsid w:val="000A41A4"/>
    <w:rsid w:val="000A4AFF"/>
    <w:rsid w:val="000A5A63"/>
    <w:rsid w:val="000A65A0"/>
    <w:rsid w:val="000A7B22"/>
    <w:rsid w:val="000B2D1B"/>
    <w:rsid w:val="000B3608"/>
    <w:rsid w:val="000B387C"/>
    <w:rsid w:val="000B3D03"/>
    <w:rsid w:val="000B43EF"/>
    <w:rsid w:val="000B5705"/>
    <w:rsid w:val="000B59BE"/>
    <w:rsid w:val="000B66D6"/>
    <w:rsid w:val="000B6E2F"/>
    <w:rsid w:val="000B77A3"/>
    <w:rsid w:val="000B78EF"/>
    <w:rsid w:val="000B7DDD"/>
    <w:rsid w:val="000C01D7"/>
    <w:rsid w:val="000C06F7"/>
    <w:rsid w:val="000C1884"/>
    <w:rsid w:val="000C2C67"/>
    <w:rsid w:val="000C2E47"/>
    <w:rsid w:val="000C365C"/>
    <w:rsid w:val="000C48DB"/>
    <w:rsid w:val="000C4C64"/>
    <w:rsid w:val="000C527B"/>
    <w:rsid w:val="000C56D6"/>
    <w:rsid w:val="000C594E"/>
    <w:rsid w:val="000C5FF1"/>
    <w:rsid w:val="000C66D9"/>
    <w:rsid w:val="000C6A2E"/>
    <w:rsid w:val="000C6E4D"/>
    <w:rsid w:val="000C75B9"/>
    <w:rsid w:val="000C775A"/>
    <w:rsid w:val="000C77BE"/>
    <w:rsid w:val="000C7C03"/>
    <w:rsid w:val="000D062E"/>
    <w:rsid w:val="000D07C1"/>
    <w:rsid w:val="000D09E3"/>
    <w:rsid w:val="000D1035"/>
    <w:rsid w:val="000D124D"/>
    <w:rsid w:val="000D184D"/>
    <w:rsid w:val="000D1947"/>
    <w:rsid w:val="000D1978"/>
    <w:rsid w:val="000D257D"/>
    <w:rsid w:val="000D32D5"/>
    <w:rsid w:val="000D38AF"/>
    <w:rsid w:val="000D4885"/>
    <w:rsid w:val="000D5392"/>
    <w:rsid w:val="000D5BC1"/>
    <w:rsid w:val="000D5ECC"/>
    <w:rsid w:val="000D621A"/>
    <w:rsid w:val="000D7097"/>
    <w:rsid w:val="000D780B"/>
    <w:rsid w:val="000D7831"/>
    <w:rsid w:val="000E0103"/>
    <w:rsid w:val="000E0F82"/>
    <w:rsid w:val="000E10C3"/>
    <w:rsid w:val="000E164E"/>
    <w:rsid w:val="000E18C0"/>
    <w:rsid w:val="000E1930"/>
    <w:rsid w:val="000E21D0"/>
    <w:rsid w:val="000E277A"/>
    <w:rsid w:val="000E51C7"/>
    <w:rsid w:val="000E5531"/>
    <w:rsid w:val="000F0BDC"/>
    <w:rsid w:val="000F1061"/>
    <w:rsid w:val="000F1557"/>
    <w:rsid w:val="000F1E3E"/>
    <w:rsid w:val="000F2510"/>
    <w:rsid w:val="000F271D"/>
    <w:rsid w:val="000F3484"/>
    <w:rsid w:val="000F44D9"/>
    <w:rsid w:val="000F4617"/>
    <w:rsid w:val="000F484D"/>
    <w:rsid w:val="000F5468"/>
    <w:rsid w:val="000F5501"/>
    <w:rsid w:val="000F577E"/>
    <w:rsid w:val="000F5AB9"/>
    <w:rsid w:val="000F600F"/>
    <w:rsid w:val="000F6EC0"/>
    <w:rsid w:val="000F7054"/>
    <w:rsid w:val="000F749D"/>
    <w:rsid w:val="00100296"/>
    <w:rsid w:val="001002AF"/>
    <w:rsid w:val="00100820"/>
    <w:rsid w:val="00100A17"/>
    <w:rsid w:val="00102869"/>
    <w:rsid w:val="001028DE"/>
    <w:rsid w:val="00102AD7"/>
    <w:rsid w:val="00103651"/>
    <w:rsid w:val="00103D17"/>
    <w:rsid w:val="00103EEB"/>
    <w:rsid w:val="00104046"/>
    <w:rsid w:val="001044DB"/>
    <w:rsid w:val="001059EB"/>
    <w:rsid w:val="00105AEC"/>
    <w:rsid w:val="00106514"/>
    <w:rsid w:val="0010673F"/>
    <w:rsid w:val="00106C9A"/>
    <w:rsid w:val="00106DEB"/>
    <w:rsid w:val="00106FF7"/>
    <w:rsid w:val="00107146"/>
    <w:rsid w:val="00107AE6"/>
    <w:rsid w:val="001100E9"/>
    <w:rsid w:val="00110141"/>
    <w:rsid w:val="00110F6B"/>
    <w:rsid w:val="001115C2"/>
    <w:rsid w:val="001116D3"/>
    <w:rsid w:val="0011235F"/>
    <w:rsid w:val="00112999"/>
    <w:rsid w:val="00112BEB"/>
    <w:rsid w:val="00113EEA"/>
    <w:rsid w:val="00114CF5"/>
    <w:rsid w:val="00115F42"/>
    <w:rsid w:val="00116C92"/>
    <w:rsid w:val="001173C3"/>
    <w:rsid w:val="00120079"/>
    <w:rsid w:val="00120280"/>
    <w:rsid w:val="00121B13"/>
    <w:rsid w:val="00122FAE"/>
    <w:rsid w:val="00123534"/>
    <w:rsid w:val="001237F2"/>
    <w:rsid w:val="00123D9E"/>
    <w:rsid w:val="00123DAE"/>
    <w:rsid w:val="001247D5"/>
    <w:rsid w:val="00125211"/>
    <w:rsid w:val="00125929"/>
    <w:rsid w:val="001261A5"/>
    <w:rsid w:val="0012667B"/>
    <w:rsid w:val="00126C64"/>
    <w:rsid w:val="00126D2D"/>
    <w:rsid w:val="00127D91"/>
    <w:rsid w:val="001301EF"/>
    <w:rsid w:val="001312ED"/>
    <w:rsid w:val="00131568"/>
    <w:rsid w:val="001317B1"/>
    <w:rsid w:val="001318EB"/>
    <w:rsid w:val="00131995"/>
    <w:rsid w:val="00131E42"/>
    <w:rsid w:val="00132507"/>
    <w:rsid w:val="0013259B"/>
    <w:rsid w:val="001329D5"/>
    <w:rsid w:val="00132B4E"/>
    <w:rsid w:val="00133155"/>
    <w:rsid w:val="00133423"/>
    <w:rsid w:val="001337F0"/>
    <w:rsid w:val="0013468F"/>
    <w:rsid w:val="0013543C"/>
    <w:rsid w:val="0013597F"/>
    <w:rsid w:val="00135E40"/>
    <w:rsid w:val="0013652F"/>
    <w:rsid w:val="00136D64"/>
    <w:rsid w:val="00141629"/>
    <w:rsid w:val="0014213A"/>
    <w:rsid w:val="00142A3D"/>
    <w:rsid w:val="00142DDB"/>
    <w:rsid w:val="00143241"/>
    <w:rsid w:val="0014327C"/>
    <w:rsid w:val="001450EE"/>
    <w:rsid w:val="001454E9"/>
    <w:rsid w:val="001458FB"/>
    <w:rsid w:val="00145B15"/>
    <w:rsid w:val="00146E8E"/>
    <w:rsid w:val="0014710D"/>
    <w:rsid w:val="0014732E"/>
    <w:rsid w:val="00150CD1"/>
    <w:rsid w:val="00151364"/>
    <w:rsid w:val="00152533"/>
    <w:rsid w:val="0015263B"/>
    <w:rsid w:val="001532FD"/>
    <w:rsid w:val="0015366E"/>
    <w:rsid w:val="0015415A"/>
    <w:rsid w:val="00154939"/>
    <w:rsid w:val="00155361"/>
    <w:rsid w:val="00155719"/>
    <w:rsid w:val="0015639D"/>
    <w:rsid w:val="00156809"/>
    <w:rsid w:val="00156AFF"/>
    <w:rsid w:val="00156E37"/>
    <w:rsid w:val="00160906"/>
    <w:rsid w:val="00160F02"/>
    <w:rsid w:val="001611A2"/>
    <w:rsid w:val="00162B25"/>
    <w:rsid w:val="001631B8"/>
    <w:rsid w:val="00163482"/>
    <w:rsid w:val="00165258"/>
    <w:rsid w:val="00165CE7"/>
    <w:rsid w:val="00165EFD"/>
    <w:rsid w:val="0017067B"/>
    <w:rsid w:val="001711D5"/>
    <w:rsid w:val="001719BA"/>
    <w:rsid w:val="00172F3A"/>
    <w:rsid w:val="00174981"/>
    <w:rsid w:val="00175004"/>
    <w:rsid w:val="001754C2"/>
    <w:rsid w:val="001756A4"/>
    <w:rsid w:val="00176869"/>
    <w:rsid w:val="001768F7"/>
    <w:rsid w:val="00177576"/>
    <w:rsid w:val="001777E0"/>
    <w:rsid w:val="001802AA"/>
    <w:rsid w:val="00180595"/>
    <w:rsid w:val="00180ACF"/>
    <w:rsid w:val="00180BE8"/>
    <w:rsid w:val="00180FB0"/>
    <w:rsid w:val="001816CA"/>
    <w:rsid w:val="0018176D"/>
    <w:rsid w:val="001824E8"/>
    <w:rsid w:val="001827E8"/>
    <w:rsid w:val="00182F6E"/>
    <w:rsid w:val="00183055"/>
    <w:rsid w:val="00184464"/>
    <w:rsid w:val="0018448A"/>
    <w:rsid w:val="00185D0B"/>
    <w:rsid w:val="00185E08"/>
    <w:rsid w:val="00186085"/>
    <w:rsid w:val="00186883"/>
    <w:rsid w:val="00190189"/>
    <w:rsid w:val="00190AAA"/>
    <w:rsid w:val="001911E5"/>
    <w:rsid w:val="00191C15"/>
    <w:rsid w:val="00192F19"/>
    <w:rsid w:val="001943CD"/>
    <w:rsid w:val="00194472"/>
    <w:rsid w:val="001946B6"/>
    <w:rsid w:val="0019509C"/>
    <w:rsid w:val="0019536D"/>
    <w:rsid w:val="00195555"/>
    <w:rsid w:val="00195951"/>
    <w:rsid w:val="00197DB1"/>
    <w:rsid w:val="001A1880"/>
    <w:rsid w:val="001A1C2B"/>
    <w:rsid w:val="001A231A"/>
    <w:rsid w:val="001A2E69"/>
    <w:rsid w:val="001A3AFF"/>
    <w:rsid w:val="001A4C2F"/>
    <w:rsid w:val="001A4DD3"/>
    <w:rsid w:val="001A5905"/>
    <w:rsid w:val="001A5D75"/>
    <w:rsid w:val="001A603C"/>
    <w:rsid w:val="001A619C"/>
    <w:rsid w:val="001A62AA"/>
    <w:rsid w:val="001A6880"/>
    <w:rsid w:val="001A6E9D"/>
    <w:rsid w:val="001B0F74"/>
    <w:rsid w:val="001B1264"/>
    <w:rsid w:val="001B15EC"/>
    <w:rsid w:val="001B17CA"/>
    <w:rsid w:val="001B19B8"/>
    <w:rsid w:val="001B1AF7"/>
    <w:rsid w:val="001B20EC"/>
    <w:rsid w:val="001B244D"/>
    <w:rsid w:val="001B268C"/>
    <w:rsid w:val="001B26F7"/>
    <w:rsid w:val="001B3119"/>
    <w:rsid w:val="001B446E"/>
    <w:rsid w:val="001B503E"/>
    <w:rsid w:val="001B585E"/>
    <w:rsid w:val="001B590B"/>
    <w:rsid w:val="001C0668"/>
    <w:rsid w:val="001C07AF"/>
    <w:rsid w:val="001C0FB4"/>
    <w:rsid w:val="001C136E"/>
    <w:rsid w:val="001C15BD"/>
    <w:rsid w:val="001C17C2"/>
    <w:rsid w:val="001C2A3C"/>
    <w:rsid w:val="001C3A8D"/>
    <w:rsid w:val="001C475D"/>
    <w:rsid w:val="001C4C38"/>
    <w:rsid w:val="001C5998"/>
    <w:rsid w:val="001C5ADD"/>
    <w:rsid w:val="001C5CCB"/>
    <w:rsid w:val="001C6C23"/>
    <w:rsid w:val="001C71DC"/>
    <w:rsid w:val="001C745B"/>
    <w:rsid w:val="001C7B86"/>
    <w:rsid w:val="001D0485"/>
    <w:rsid w:val="001D08ED"/>
    <w:rsid w:val="001D1948"/>
    <w:rsid w:val="001D4BDA"/>
    <w:rsid w:val="001D60E2"/>
    <w:rsid w:val="001D6D4E"/>
    <w:rsid w:val="001D70EF"/>
    <w:rsid w:val="001D7AE9"/>
    <w:rsid w:val="001D7DC3"/>
    <w:rsid w:val="001E0BA7"/>
    <w:rsid w:val="001E157C"/>
    <w:rsid w:val="001E158F"/>
    <w:rsid w:val="001E22F8"/>
    <w:rsid w:val="001E266A"/>
    <w:rsid w:val="001E32B9"/>
    <w:rsid w:val="001E376D"/>
    <w:rsid w:val="001E3A93"/>
    <w:rsid w:val="001E4CBE"/>
    <w:rsid w:val="001E5285"/>
    <w:rsid w:val="001E57A5"/>
    <w:rsid w:val="001E58F9"/>
    <w:rsid w:val="001E6014"/>
    <w:rsid w:val="001E6024"/>
    <w:rsid w:val="001E634B"/>
    <w:rsid w:val="001E6D2D"/>
    <w:rsid w:val="001E7A55"/>
    <w:rsid w:val="001E7BD8"/>
    <w:rsid w:val="001F05E6"/>
    <w:rsid w:val="001F0BD9"/>
    <w:rsid w:val="001F0C2D"/>
    <w:rsid w:val="001F0C34"/>
    <w:rsid w:val="001F0CE0"/>
    <w:rsid w:val="001F0CEC"/>
    <w:rsid w:val="001F4107"/>
    <w:rsid w:val="001F4269"/>
    <w:rsid w:val="001F4D83"/>
    <w:rsid w:val="001F5819"/>
    <w:rsid w:val="001F663C"/>
    <w:rsid w:val="001F6753"/>
    <w:rsid w:val="001F6F93"/>
    <w:rsid w:val="001F7081"/>
    <w:rsid w:val="001F791A"/>
    <w:rsid w:val="001F7D82"/>
    <w:rsid w:val="0020171E"/>
    <w:rsid w:val="00201B92"/>
    <w:rsid w:val="00201E03"/>
    <w:rsid w:val="00201FC7"/>
    <w:rsid w:val="002028A9"/>
    <w:rsid w:val="00203CB8"/>
    <w:rsid w:val="00204155"/>
    <w:rsid w:val="00204632"/>
    <w:rsid w:val="002058CA"/>
    <w:rsid w:val="0020597F"/>
    <w:rsid w:val="00206322"/>
    <w:rsid w:val="00206E8D"/>
    <w:rsid w:val="002070D1"/>
    <w:rsid w:val="002073D5"/>
    <w:rsid w:val="00207B3F"/>
    <w:rsid w:val="002105D1"/>
    <w:rsid w:val="00211655"/>
    <w:rsid w:val="00211725"/>
    <w:rsid w:val="002124FB"/>
    <w:rsid w:val="002125D0"/>
    <w:rsid w:val="00212CA6"/>
    <w:rsid w:val="00213052"/>
    <w:rsid w:val="00213E26"/>
    <w:rsid w:val="00215271"/>
    <w:rsid w:val="00215274"/>
    <w:rsid w:val="002155B9"/>
    <w:rsid w:val="002158C8"/>
    <w:rsid w:val="002179EA"/>
    <w:rsid w:val="00217D1C"/>
    <w:rsid w:val="00217E87"/>
    <w:rsid w:val="002205BB"/>
    <w:rsid w:val="00220BBF"/>
    <w:rsid w:val="00220E5E"/>
    <w:rsid w:val="00221BBE"/>
    <w:rsid w:val="002220B5"/>
    <w:rsid w:val="0022223F"/>
    <w:rsid w:val="00222F2E"/>
    <w:rsid w:val="002237D6"/>
    <w:rsid w:val="002240C4"/>
    <w:rsid w:val="002244DE"/>
    <w:rsid w:val="00225247"/>
    <w:rsid w:val="002262FC"/>
    <w:rsid w:val="00227339"/>
    <w:rsid w:val="00227567"/>
    <w:rsid w:val="00227FDB"/>
    <w:rsid w:val="0023057E"/>
    <w:rsid w:val="00230830"/>
    <w:rsid w:val="00230AF7"/>
    <w:rsid w:val="00230C33"/>
    <w:rsid w:val="00232178"/>
    <w:rsid w:val="0023345D"/>
    <w:rsid w:val="002339D6"/>
    <w:rsid w:val="00233C04"/>
    <w:rsid w:val="00233FBB"/>
    <w:rsid w:val="00233FE5"/>
    <w:rsid w:val="00234FB1"/>
    <w:rsid w:val="0023517D"/>
    <w:rsid w:val="0023546B"/>
    <w:rsid w:val="00236033"/>
    <w:rsid w:val="00236085"/>
    <w:rsid w:val="002401E5"/>
    <w:rsid w:val="002402A3"/>
    <w:rsid w:val="00240781"/>
    <w:rsid w:val="0024164B"/>
    <w:rsid w:val="00242F83"/>
    <w:rsid w:val="002431EA"/>
    <w:rsid w:val="0024372C"/>
    <w:rsid w:val="00243A50"/>
    <w:rsid w:val="002449EA"/>
    <w:rsid w:val="00244B85"/>
    <w:rsid w:val="0024548C"/>
    <w:rsid w:val="00245934"/>
    <w:rsid w:val="00245DE7"/>
    <w:rsid w:val="0024614A"/>
    <w:rsid w:val="002469C3"/>
    <w:rsid w:val="00246A3E"/>
    <w:rsid w:val="00247462"/>
    <w:rsid w:val="00247CB8"/>
    <w:rsid w:val="00247EA2"/>
    <w:rsid w:val="00247FCC"/>
    <w:rsid w:val="00250BD2"/>
    <w:rsid w:val="00250D05"/>
    <w:rsid w:val="0025101A"/>
    <w:rsid w:val="002515FE"/>
    <w:rsid w:val="00251DE4"/>
    <w:rsid w:val="002520A1"/>
    <w:rsid w:val="0025361C"/>
    <w:rsid w:val="002538C1"/>
    <w:rsid w:val="00254251"/>
    <w:rsid w:val="00254589"/>
    <w:rsid w:val="00254735"/>
    <w:rsid w:val="00254A47"/>
    <w:rsid w:val="00255461"/>
    <w:rsid w:val="00255AE1"/>
    <w:rsid w:val="002561FF"/>
    <w:rsid w:val="0026060C"/>
    <w:rsid w:val="00260814"/>
    <w:rsid w:val="00260908"/>
    <w:rsid w:val="002609B1"/>
    <w:rsid w:val="00260AE4"/>
    <w:rsid w:val="00260CBA"/>
    <w:rsid w:val="00261305"/>
    <w:rsid w:val="0026153B"/>
    <w:rsid w:val="002616D0"/>
    <w:rsid w:val="00261ABF"/>
    <w:rsid w:val="00262EB8"/>
    <w:rsid w:val="00263046"/>
    <w:rsid w:val="0026316A"/>
    <w:rsid w:val="002631BA"/>
    <w:rsid w:val="0026379E"/>
    <w:rsid w:val="00263839"/>
    <w:rsid w:val="0026459E"/>
    <w:rsid w:val="0026478C"/>
    <w:rsid w:val="00264A88"/>
    <w:rsid w:val="00265809"/>
    <w:rsid w:val="00266713"/>
    <w:rsid w:val="00266F92"/>
    <w:rsid w:val="00266FB1"/>
    <w:rsid w:val="0026749B"/>
    <w:rsid w:val="00270355"/>
    <w:rsid w:val="0027185E"/>
    <w:rsid w:val="00272E84"/>
    <w:rsid w:val="00273ACD"/>
    <w:rsid w:val="002753E6"/>
    <w:rsid w:val="00275722"/>
    <w:rsid w:val="002759D3"/>
    <w:rsid w:val="002766C6"/>
    <w:rsid w:val="0027749A"/>
    <w:rsid w:val="0027756C"/>
    <w:rsid w:val="00277E43"/>
    <w:rsid w:val="00281010"/>
    <w:rsid w:val="0028230A"/>
    <w:rsid w:val="00282EE9"/>
    <w:rsid w:val="00283C30"/>
    <w:rsid w:val="00284290"/>
    <w:rsid w:val="0028450F"/>
    <w:rsid w:val="00284F96"/>
    <w:rsid w:val="00285150"/>
    <w:rsid w:val="00285848"/>
    <w:rsid w:val="002869DD"/>
    <w:rsid w:val="00286BF8"/>
    <w:rsid w:val="00286FBF"/>
    <w:rsid w:val="0028758D"/>
    <w:rsid w:val="0028798C"/>
    <w:rsid w:val="002879BC"/>
    <w:rsid w:val="00290051"/>
    <w:rsid w:val="00290379"/>
    <w:rsid w:val="00290CE4"/>
    <w:rsid w:val="00291073"/>
    <w:rsid w:val="00291C16"/>
    <w:rsid w:val="00292083"/>
    <w:rsid w:val="002923D9"/>
    <w:rsid w:val="00292AF3"/>
    <w:rsid w:val="00293F28"/>
    <w:rsid w:val="00294745"/>
    <w:rsid w:val="0029527A"/>
    <w:rsid w:val="0029539E"/>
    <w:rsid w:val="002953D5"/>
    <w:rsid w:val="00295E8C"/>
    <w:rsid w:val="00295ED9"/>
    <w:rsid w:val="00296CC9"/>
    <w:rsid w:val="00296DB8"/>
    <w:rsid w:val="00296F76"/>
    <w:rsid w:val="0029718F"/>
    <w:rsid w:val="002978F0"/>
    <w:rsid w:val="00297C96"/>
    <w:rsid w:val="002A1570"/>
    <w:rsid w:val="002A3202"/>
    <w:rsid w:val="002A3660"/>
    <w:rsid w:val="002A409D"/>
    <w:rsid w:val="002A5047"/>
    <w:rsid w:val="002A59D8"/>
    <w:rsid w:val="002A6BCE"/>
    <w:rsid w:val="002A6F18"/>
    <w:rsid w:val="002A7C18"/>
    <w:rsid w:val="002B00FB"/>
    <w:rsid w:val="002B0481"/>
    <w:rsid w:val="002B1D6D"/>
    <w:rsid w:val="002B217C"/>
    <w:rsid w:val="002B2ABC"/>
    <w:rsid w:val="002B4429"/>
    <w:rsid w:val="002B4528"/>
    <w:rsid w:val="002B4A81"/>
    <w:rsid w:val="002B52EE"/>
    <w:rsid w:val="002B5800"/>
    <w:rsid w:val="002B66E9"/>
    <w:rsid w:val="002B78BE"/>
    <w:rsid w:val="002B7DFB"/>
    <w:rsid w:val="002C092A"/>
    <w:rsid w:val="002C0DF2"/>
    <w:rsid w:val="002C2C18"/>
    <w:rsid w:val="002C42FC"/>
    <w:rsid w:val="002C45E9"/>
    <w:rsid w:val="002C4DD8"/>
    <w:rsid w:val="002C504A"/>
    <w:rsid w:val="002C50D5"/>
    <w:rsid w:val="002C5721"/>
    <w:rsid w:val="002C6498"/>
    <w:rsid w:val="002C695B"/>
    <w:rsid w:val="002C6F0D"/>
    <w:rsid w:val="002D046F"/>
    <w:rsid w:val="002D0BE1"/>
    <w:rsid w:val="002D13A3"/>
    <w:rsid w:val="002D2108"/>
    <w:rsid w:val="002D253C"/>
    <w:rsid w:val="002D2B5C"/>
    <w:rsid w:val="002D2F77"/>
    <w:rsid w:val="002D3520"/>
    <w:rsid w:val="002D4623"/>
    <w:rsid w:val="002D4648"/>
    <w:rsid w:val="002D51AF"/>
    <w:rsid w:val="002D5538"/>
    <w:rsid w:val="002D5623"/>
    <w:rsid w:val="002D592D"/>
    <w:rsid w:val="002D5B7A"/>
    <w:rsid w:val="002D64EF"/>
    <w:rsid w:val="002D653E"/>
    <w:rsid w:val="002D7475"/>
    <w:rsid w:val="002D7708"/>
    <w:rsid w:val="002E011D"/>
    <w:rsid w:val="002E036C"/>
    <w:rsid w:val="002E14FC"/>
    <w:rsid w:val="002E1D63"/>
    <w:rsid w:val="002E1D7A"/>
    <w:rsid w:val="002E2E98"/>
    <w:rsid w:val="002E4389"/>
    <w:rsid w:val="002E6B7B"/>
    <w:rsid w:val="002E7309"/>
    <w:rsid w:val="002E73A6"/>
    <w:rsid w:val="002E7778"/>
    <w:rsid w:val="002E7F32"/>
    <w:rsid w:val="002F0992"/>
    <w:rsid w:val="002F0C6A"/>
    <w:rsid w:val="002F17DF"/>
    <w:rsid w:val="002F185E"/>
    <w:rsid w:val="002F1EF7"/>
    <w:rsid w:val="002F35BA"/>
    <w:rsid w:val="002F3698"/>
    <w:rsid w:val="002F4382"/>
    <w:rsid w:val="002F4BE7"/>
    <w:rsid w:val="002F4F58"/>
    <w:rsid w:val="002F4F7F"/>
    <w:rsid w:val="002F582F"/>
    <w:rsid w:val="002F5D7A"/>
    <w:rsid w:val="002F6601"/>
    <w:rsid w:val="002F760E"/>
    <w:rsid w:val="002F7664"/>
    <w:rsid w:val="00300FA2"/>
    <w:rsid w:val="00301208"/>
    <w:rsid w:val="00301543"/>
    <w:rsid w:val="00302B86"/>
    <w:rsid w:val="00302C01"/>
    <w:rsid w:val="00303329"/>
    <w:rsid w:val="003041C6"/>
    <w:rsid w:val="00304770"/>
    <w:rsid w:val="00305E0D"/>
    <w:rsid w:val="00305E32"/>
    <w:rsid w:val="00305E6B"/>
    <w:rsid w:val="003061C3"/>
    <w:rsid w:val="00306FCE"/>
    <w:rsid w:val="003070D1"/>
    <w:rsid w:val="00307E76"/>
    <w:rsid w:val="00311082"/>
    <w:rsid w:val="00311A29"/>
    <w:rsid w:val="00311D7A"/>
    <w:rsid w:val="00312155"/>
    <w:rsid w:val="00313D0F"/>
    <w:rsid w:val="0031483E"/>
    <w:rsid w:val="00314E30"/>
    <w:rsid w:val="00315C29"/>
    <w:rsid w:val="0031646D"/>
    <w:rsid w:val="0031665A"/>
    <w:rsid w:val="00317408"/>
    <w:rsid w:val="00320724"/>
    <w:rsid w:val="00320D06"/>
    <w:rsid w:val="003210F0"/>
    <w:rsid w:val="003211E2"/>
    <w:rsid w:val="003233D0"/>
    <w:rsid w:val="003233EF"/>
    <w:rsid w:val="00323535"/>
    <w:rsid w:val="003235F1"/>
    <w:rsid w:val="0032368F"/>
    <w:rsid w:val="00323FA3"/>
    <w:rsid w:val="00324873"/>
    <w:rsid w:val="003267D6"/>
    <w:rsid w:val="003267FC"/>
    <w:rsid w:val="00331065"/>
    <w:rsid w:val="00332149"/>
    <w:rsid w:val="00332BE6"/>
    <w:rsid w:val="00332DD5"/>
    <w:rsid w:val="003334D7"/>
    <w:rsid w:val="00333A21"/>
    <w:rsid w:val="003347B8"/>
    <w:rsid w:val="003347FF"/>
    <w:rsid w:val="003349DE"/>
    <w:rsid w:val="00334C82"/>
    <w:rsid w:val="00334D11"/>
    <w:rsid w:val="003367D5"/>
    <w:rsid w:val="00336BE9"/>
    <w:rsid w:val="00337A18"/>
    <w:rsid w:val="00337AE4"/>
    <w:rsid w:val="00337F11"/>
    <w:rsid w:val="00340DB6"/>
    <w:rsid w:val="003410F0"/>
    <w:rsid w:val="003413A0"/>
    <w:rsid w:val="003420D2"/>
    <w:rsid w:val="00343827"/>
    <w:rsid w:val="003438A0"/>
    <w:rsid w:val="00344329"/>
    <w:rsid w:val="003444A2"/>
    <w:rsid w:val="00344B56"/>
    <w:rsid w:val="003452DE"/>
    <w:rsid w:val="0034548E"/>
    <w:rsid w:val="003455C7"/>
    <w:rsid w:val="00345F09"/>
    <w:rsid w:val="00346226"/>
    <w:rsid w:val="00346509"/>
    <w:rsid w:val="00346ACC"/>
    <w:rsid w:val="00346B10"/>
    <w:rsid w:val="00347F10"/>
    <w:rsid w:val="003500C3"/>
    <w:rsid w:val="003502B7"/>
    <w:rsid w:val="00351764"/>
    <w:rsid w:val="00352944"/>
    <w:rsid w:val="00353E43"/>
    <w:rsid w:val="003540A2"/>
    <w:rsid w:val="0035438D"/>
    <w:rsid w:val="00354A64"/>
    <w:rsid w:val="003556D8"/>
    <w:rsid w:val="00356C5A"/>
    <w:rsid w:val="00357A33"/>
    <w:rsid w:val="003608CA"/>
    <w:rsid w:val="00360B3F"/>
    <w:rsid w:val="00360EAB"/>
    <w:rsid w:val="00362A75"/>
    <w:rsid w:val="00362D80"/>
    <w:rsid w:val="0036318C"/>
    <w:rsid w:val="00363465"/>
    <w:rsid w:val="003645CF"/>
    <w:rsid w:val="003651F5"/>
    <w:rsid w:val="003659E6"/>
    <w:rsid w:val="00365DC6"/>
    <w:rsid w:val="0036677D"/>
    <w:rsid w:val="00366801"/>
    <w:rsid w:val="00366846"/>
    <w:rsid w:val="0036691B"/>
    <w:rsid w:val="003669E6"/>
    <w:rsid w:val="00367E67"/>
    <w:rsid w:val="003703D8"/>
    <w:rsid w:val="00370DBA"/>
    <w:rsid w:val="0037131C"/>
    <w:rsid w:val="00372763"/>
    <w:rsid w:val="003730EB"/>
    <w:rsid w:val="003748B8"/>
    <w:rsid w:val="003751C6"/>
    <w:rsid w:val="003757EB"/>
    <w:rsid w:val="00375C85"/>
    <w:rsid w:val="003778CF"/>
    <w:rsid w:val="0038037E"/>
    <w:rsid w:val="00380C97"/>
    <w:rsid w:val="00382128"/>
    <w:rsid w:val="00383CF9"/>
    <w:rsid w:val="00383F6C"/>
    <w:rsid w:val="0038426F"/>
    <w:rsid w:val="0038473F"/>
    <w:rsid w:val="00384B17"/>
    <w:rsid w:val="003857B8"/>
    <w:rsid w:val="0038670A"/>
    <w:rsid w:val="0038671F"/>
    <w:rsid w:val="00386A6C"/>
    <w:rsid w:val="003872AB"/>
    <w:rsid w:val="00387DDB"/>
    <w:rsid w:val="0039045C"/>
    <w:rsid w:val="00390C46"/>
    <w:rsid w:val="00390CA3"/>
    <w:rsid w:val="0039196E"/>
    <w:rsid w:val="0039234E"/>
    <w:rsid w:val="00392FE8"/>
    <w:rsid w:val="00394503"/>
    <w:rsid w:val="00395199"/>
    <w:rsid w:val="00395915"/>
    <w:rsid w:val="00395E0B"/>
    <w:rsid w:val="00396333"/>
    <w:rsid w:val="00396D5C"/>
    <w:rsid w:val="003977CA"/>
    <w:rsid w:val="003A0994"/>
    <w:rsid w:val="003A0BD9"/>
    <w:rsid w:val="003A149A"/>
    <w:rsid w:val="003A1FE4"/>
    <w:rsid w:val="003A314A"/>
    <w:rsid w:val="003A345C"/>
    <w:rsid w:val="003A3E7D"/>
    <w:rsid w:val="003A4100"/>
    <w:rsid w:val="003A45E4"/>
    <w:rsid w:val="003A49E0"/>
    <w:rsid w:val="003A55CB"/>
    <w:rsid w:val="003A5DFD"/>
    <w:rsid w:val="003A5F1D"/>
    <w:rsid w:val="003A6CF3"/>
    <w:rsid w:val="003A77D4"/>
    <w:rsid w:val="003A79C2"/>
    <w:rsid w:val="003B1FCC"/>
    <w:rsid w:val="003B2203"/>
    <w:rsid w:val="003B247D"/>
    <w:rsid w:val="003B25F4"/>
    <w:rsid w:val="003B28D4"/>
    <w:rsid w:val="003B2945"/>
    <w:rsid w:val="003B3062"/>
    <w:rsid w:val="003B311B"/>
    <w:rsid w:val="003B3133"/>
    <w:rsid w:val="003B31AB"/>
    <w:rsid w:val="003B3440"/>
    <w:rsid w:val="003B34B3"/>
    <w:rsid w:val="003B3C67"/>
    <w:rsid w:val="003B434F"/>
    <w:rsid w:val="003B46BC"/>
    <w:rsid w:val="003B47A8"/>
    <w:rsid w:val="003B4905"/>
    <w:rsid w:val="003B4DDF"/>
    <w:rsid w:val="003B4FCF"/>
    <w:rsid w:val="003B5589"/>
    <w:rsid w:val="003B5979"/>
    <w:rsid w:val="003B5ECD"/>
    <w:rsid w:val="003B64D5"/>
    <w:rsid w:val="003B6A16"/>
    <w:rsid w:val="003B724A"/>
    <w:rsid w:val="003B7758"/>
    <w:rsid w:val="003B7769"/>
    <w:rsid w:val="003B79AF"/>
    <w:rsid w:val="003B7AF6"/>
    <w:rsid w:val="003C18EA"/>
    <w:rsid w:val="003C1A5B"/>
    <w:rsid w:val="003C1D7D"/>
    <w:rsid w:val="003C219C"/>
    <w:rsid w:val="003C22BF"/>
    <w:rsid w:val="003C245F"/>
    <w:rsid w:val="003C2A98"/>
    <w:rsid w:val="003C2C8F"/>
    <w:rsid w:val="003C47F7"/>
    <w:rsid w:val="003C4D19"/>
    <w:rsid w:val="003C505B"/>
    <w:rsid w:val="003C523A"/>
    <w:rsid w:val="003C580A"/>
    <w:rsid w:val="003C5B40"/>
    <w:rsid w:val="003C6692"/>
    <w:rsid w:val="003C6EDE"/>
    <w:rsid w:val="003C747C"/>
    <w:rsid w:val="003D0305"/>
    <w:rsid w:val="003D05AE"/>
    <w:rsid w:val="003D072F"/>
    <w:rsid w:val="003D0742"/>
    <w:rsid w:val="003D09C8"/>
    <w:rsid w:val="003D1269"/>
    <w:rsid w:val="003D1934"/>
    <w:rsid w:val="003D27F5"/>
    <w:rsid w:val="003D3988"/>
    <w:rsid w:val="003D3B30"/>
    <w:rsid w:val="003D40DA"/>
    <w:rsid w:val="003D4AF1"/>
    <w:rsid w:val="003D4F82"/>
    <w:rsid w:val="003D5AA3"/>
    <w:rsid w:val="003D6642"/>
    <w:rsid w:val="003D692C"/>
    <w:rsid w:val="003D6AAE"/>
    <w:rsid w:val="003D7216"/>
    <w:rsid w:val="003D7821"/>
    <w:rsid w:val="003E0810"/>
    <w:rsid w:val="003E16DD"/>
    <w:rsid w:val="003E24B7"/>
    <w:rsid w:val="003E25EE"/>
    <w:rsid w:val="003E2DC4"/>
    <w:rsid w:val="003E2FCC"/>
    <w:rsid w:val="003E3803"/>
    <w:rsid w:val="003E39A7"/>
    <w:rsid w:val="003E39BE"/>
    <w:rsid w:val="003E3B1A"/>
    <w:rsid w:val="003E437F"/>
    <w:rsid w:val="003E4C10"/>
    <w:rsid w:val="003E50D4"/>
    <w:rsid w:val="003E52B5"/>
    <w:rsid w:val="003E5812"/>
    <w:rsid w:val="003E7AD4"/>
    <w:rsid w:val="003F1447"/>
    <w:rsid w:val="003F1CAD"/>
    <w:rsid w:val="003F265F"/>
    <w:rsid w:val="003F2A5E"/>
    <w:rsid w:val="003F3384"/>
    <w:rsid w:val="003F3393"/>
    <w:rsid w:val="003F36F6"/>
    <w:rsid w:val="003F4669"/>
    <w:rsid w:val="003F496C"/>
    <w:rsid w:val="003F58A5"/>
    <w:rsid w:val="003F7B1C"/>
    <w:rsid w:val="004000D4"/>
    <w:rsid w:val="00400776"/>
    <w:rsid w:val="004013EE"/>
    <w:rsid w:val="00401DCF"/>
    <w:rsid w:val="00401F52"/>
    <w:rsid w:val="004024AF"/>
    <w:rsid w:val="004027B0"/>
    <w:rsid w:val="00402E6D"/>
    <w:rsid w:val="00403511"/>
    <w:rsid w:val="004044A8"/>
    <w:rsid w:val="0040488F"/>
    <w:rsid w:val="00404B99"/>
    <w:rsid w:val="00404BF2"/>
    <w:rsid w:val="00405E5F"/>
    <w:rsid w:val="00406FB4"/>
    <w:rsid w:val="0040715B"/>
    <w:rsid w:val="0040734E"/>
    <w:rsid w:val="0040776D"/>
    <w:rsid w:val="00407AE3"/>
    <w:rsid w:val="004103A2"/>
    <w:rsid w:val="00410A77"/>
    <w:rsid w:val="00410C88"/>
    <w:rsid w:val="00411324"/>
    <w:rsid w:val="00411BD1"/>
    <w:rsid w:val="0041210B"/>
    <w:rsid w:val="00412EC3"/>
    <w:rsid w:val="00413466"/>
    <w:rsid w:val="00413C3C"/>
    <w:rsid w:val="0041440D"/>
    <w:rsid w:val="004164F4"/>
    <w:rsid w:val="004168C1"/>
    <w:rsid w:val="00417554"/>
    <w:rsid w:val="0041783C"/>
    <w:rsid w:val="00417AF6"/>
    <w:rsid w:val="00420E93"/>
    <w:rsid w:val="00422164"/>
    <w:rsid w:val="00426924"/>
    <w:rsid w:val="00426BD0"/>
    <w:rsid w:val="00426CEA"/>
    <w:rsid w:val="00427688"/>
    <w:rsid w:val="0043007E"/>
    <w:rsid w:val="004306CF"/>
    <w:rsid w:val="00430715"/>
    <w:rsid w:val="00432068"/>
    <w:rsid w:val="0043265F"/>
    <w:rsid w:val="004331D3"/>
    <w:rsid w:val="004332C1"/>
    <w:rsid w:val="0043363D"/>
    <w:rsid w:val="004337B2"/>
    <w:rsid w:val="0043411A"/>
    <w:rsid w:val="00435670"/>
    <w:rsid w:val="004373C9"/>
    <w:rsid w:val="004402B3"/>
    <w:rsid w:val="004408EB"/>
    <w:rsid w:val="0044100E"/>
    <w:rsid w:val="0044115D"/>
    <w:rsid w:val="00441495"/>
    <w:rsid w:val="00441BE1"/>
    <w:rsid w:val="004429FB"/>
    <w:rsid w:val="00442B69"/>
    <w:rsid w:val="0044305A"/>
    <w:rsid w:val="004432C5"/>
    <w:rsid w:val="004436B1"/>
    <w:rsid w:val="0044392A"/>
    <w:rsid w:val="00443C8E"/>
    <w:rsid w:val="0044441A"/>
    <w:rsid w:val="0044559D"/>
    <w:rsid w:val="004458E4"/>
    <w:rsid w:val="00445E83"/>
    <w:rsid w:val="0044693C"/>
    <w:rsid w:val="00446D1F"/>
    <w:rsid w:val="0044724E"/>
    <w:rsid w:val="00447281"/>
    <w:rsid w:val="00447844"/>
    <w:rsid w:val="00447DB1"/>
    <w:rsid w:val="00447FBB"/>
    <w:rsid w:val="004500C4"/>
    <w:rsid w:val="00450559"/>
    <w:rsid w:val="00450C7D"/>
    <w:rsid w:val="0045180D"/>
    <w:rsid w:val="004518E5"/>
    <w:rsid w:val="00451E53"/>
    <w:rsid w:val="00451F9E"/>
    <w:rsid w:val="0045269F"/>
    <w:rsid w:val="00452DBF"/>
    <w:rsid w:val="00453520"/>
    <w:rsid w:val="004537B7"/>
    <w:rsid w:val="004537EA"/>
    <w:rsid w:val="0045393E"/>
    <w:rsid w:val="00453B2E"/>
    <w:rsid w:val="00453E0A"/>
    <w:rsid w:val="00454E1B"/>
    <w:rsid w:val="00454E28"/>
    <w:rsid w:val="00455C1F"/>
    <w:rsid w:val="00455E39"/>
    <w:rsid w:val="00455EB4"/>
    <w:rsid w:val="00456218"/>
    <w:rsid w:val="00456B57"/>
    <w:rsid w:val="0045726E"/>
    <w:rsid w:val="00457376"/>
    <w:rsid w:val="004573B8"/>
    <w:rsid w:val="00457B41"/>
    <w:rsid w:val="00460FD1"/>
    <w:rsid w:val="00461161"/>
    <w:rsid w:val="004623B9"/>
    <w:rsid w:val="00463CB2"/>
    <w:rsid w:val="00464ACC"/>
    <w:rsid w:val="00465518"/>
    <w:rsid w:val="00465752"/>
    <w:rsid w:val="00465C21"/>
    <w:rsid w:val="004663E1"/>
    <w:rsid w:val="00466640"/>
    <w:rsid w:val="0046706A"/>
    <w:rsid w:val="004703C3"/>
    <w:rsid w:val="0047080E"/>
    <w:rsid w:val="00470EE4"/>
    <w:rsid w:val="0047236E"/>
    <w:rsid w:val="00473757"/>
    <w:rsid w:val="004737B4"/>
    <w:rsid w:val="004739A3"/>
    <w:rsid w:val="00474738"/>
    <w:rsid w:val="00474A70"/>
    <w:rsid w:val="0047514D"/>
    <w:rsid w:val="004763EA"/>
    <w:rsid w:val="00476DC3"/>
    <w:rsid w:val="00477549"/>
    <w:rsid w:val="004775AA"/>
    <w:rsid w:val="00477624"/>
    <w:rsid w:val="0047764C"/>
    <w:rsid w:val="00477B74"/>
    <w:rsid w:val="00480A61"/>
    <w:rsid w:val="004815F3"/>
    <w:rsid w:val="0048289F"/>
    <w:rsid w:val="00482AD9"/>
    <w:rsid w:val="004838D9"/>
    <w:rsid w:val="00483BFD"/>
    <w:rsid w:val="00483C94"/>
    <w:rsid w:val="00483D4D"/>
    <w:rsid w:val="00485938"/>
    <w:rsid w:val="00486854"/>
    <w:rsid w:val="00486FE8"/>
    <w:rsid w:val="0048712F"/>
    <w:rsid w:val="00487270"/>
    <w:rsid w:val="00487B3D"/>
    <w:rsid w:val="004905C9"/>
    <w:rsid w:val="00491713"/>
    <w:rsid w:val="00491EEA"/>
    <w:rsid w:val="0049321F"/>
    <w:rsid w:val="004934C4"/>
    <w:rsid w:val="00493748"/>
    <w:rsid w:val="00494B98"/>
    <w:rsid w:val="00495A81"/>
    <w:rsid w:val="00495D45"/>
    <w:rsid w:val="00495E94"/>
    <w:rsid w:val="00497313"/>
    <w:rsid w:val="00497604"/>
    <w:rsid w:val="004A0404"/>
    <w:rsid w:val="004A056C"/>
    <w:rsid w:val="004A0952"/>
    <w:rsid w:val="004A11E2"/>
    <w:rsid w:val="004A1491"/>
    <w:rsid w:val="004A1868"/>
    <w:rsid w:val="004A1D9C"/>
    <w:rsid w:val="004A317A"/>
    <w:rsid w:val="004A3E14"/>
    <w:rsid w:val="004A6066"/>
    <w:rsid w:val="004A611D"/>
    <w:rsid w:val="004A61FB"/>
    <w:rsid w:val="004A7526"/>
    <w:rsid w:val="004A7894"/>
    <w:rsid w:val="004A78B6"/>
    <w:rsid w:val="004B048E"/>
    <w:rsid w:val="004B053F"/>
    <w:rsid w:val="004B06F5"/>
    <w:rsid w:val="004B07A0"/>
    <w:rsid w:val="004B0882"/>
    <w:rsid w:val="004B08A1"/>
    <w:rsid w:val="004B0C67"/>
    <w:rsid w:val="004B1DDC"/>
    <w:rsid w:val="004B1F76"/>
    <w:rsid w:val="004B202E"/>
    <w:rsid w:val="004B33F0"/>
    <w:rsid w:val="004B4854"/>
    <w:rsid w:val="004B48E3"/>
    <w:rsid w:val="004B4ADD"/>
    <w:rsid w:val="004B64C1"/>
    <w:rsid w:val="004B67DF"/>
    <w:rsid w:val="004B6C27"/>
    <w:rsid w:val="004B6D61"/>
    <w:rsid w:val="004B7145"/>
    <w:rsid w:val="004B7244"/>
    <w:rsid w:val="004C0E25"/>
    <w:rsid w:val="004C1A34"/>
    <w:rsid w:val="004C2B54"/>
    <w:rsid w:val="004C2F0F"/>
    <w:rsid w:val="004C2F96"/>
    <w:rsid w:val="004C4330"/>
    <w:rsid w:val="004C4457"/>
    <w:rsid w:val="004C49D8"/>
    <w:rsid w:val="004C4B93"/>
    <w:rsid w:val="004C6BB6"/>
    <w:rsid w:val="004C7219"/>
    <w:rsid w:val="004C7279"/>
    <w:rsid w:val="004C7951"/>
    <w:rsid w:val="004C79E6"/>
    <w:rsid w:val="004D0222"/>
    <w:rsid w:val="004D072B"/>
    <w:rsid w:val="004D184C"/>
    <w:rsid w:val="004D1B66"/>
    <w:rsid w:val="004D20D0"/>
    <w:rsid w:val="004D283A"/>
    <w:rsid w:val="004D2AE9"/>
    <w:rsid w:val="004D37EA"/>
    <w:rsid w:val="004D5B4D"/>
    <w:rsid w:val="004D7E94"/>
    <w:rsid w:val="004D7EFE"/>
    <w:rsid w:val="004E0622"/>
    <w:rsid w:val="004E0886"/>
    <w:rsid w:val="004E097F"/>
    <w:rsid w:val="004E0CE0"/>
    <w:rsid w:val="004E1392"/>
    <w:rsid w:val="004E1444"/>
    <w:rsid w:val="004E1A76"/>
    <w:rsid w:val="004E202E"/>
    <w:rsid w:val="004E20D6"/>
    <w:rsid w:val="004E2775"/>
    <w:rsid w:val="004E28A8"/>
    <w:rsid w:val="004E2969"/>
    <w:rsid w:val="004E2D35"/>
    <w:rsid w:val="004E2D36"/>
    <w:rsid w:val="004E379D"/>
    <w:rsid w:val="004E4B14"/>
    <w:rsid w:val="004E4CA7"/>
    <w:rsid w:val="004E7427"/>
    <w:rsid w:val="004F0009"/>
    <w:rsid w:val="004F0235"/>
    <w:rsid w:val="004F084B"/>
    <w:rsid w:val="004F1416"/>
    <w:rsid w:val="004F1AFD"/>
    <w:rsid w:val="004F29EA"/>
    <w:rsid w:val="004F30EA"/>
    <w:rsid w:val="004F3B6B"/>
    <w:rsid w:val="004F3BA5"/>
    <w:rsid w:val="004F3C22"/>
    <w:rsid w:val="004F3E1E"/>
    <w:rsid w:val="004F3E67"/>
    <w:rsid w:val="004F6155"/>
    <w:rsid w:val="004F7276"/>
    <w:rsid w:val="004F73C3"/>
    <w:rsid w:val="004F767D"/>
    <w:rsid w:val="004F794E"/>
    <w:rsid w:val="005006C8"/>
    <w:rsid w:val="00501085"/>
    <w:rsid w:val="00501ED3"/>
    <w:rsid w:val="00502700"/>
    <w:rsid w:val="00503384"/>
    <w:rsid w:val="00505987"/>
    <w:rsid w:val="005065D9"/>
    <w:rsid w:val="005078A9"/>
    <w:rsid w:val="005079F7"/>
    <w:rsid w:val="00510D56"/>
    <w:rsid w:val="005113CE"/>
    <w:rsid w:val="005117AB"/>
    <w:rsid w:val="0051247C"/>
    <w:rsid w:val="00512F1A"/>
    <w:rsid w:val="005130FE"/>
    <w:rsid w:val="00513713"/>
    <w:rsid w:val="00513B85"/>
    <w:rsid w:val="0051474E"/>
    <w:rsid w:val="00514840"/>
    <w:rsid w:val="00514C05"/>
    <w:rsid w:val="00514D81"/>
    <w:rsid w:val="00515C3F"/>
    <w:rsid w:val="00515DED"/>
    <w:rsid w:val="00516A1B"/>
    <w:rsid w:val="00517418"/>
    <w:rsid w:val="005174DE"/>
    <w:rsid w:val="005176CD"/>
    <w:rsid w:val="00517AAE"/>
    <w:rsid w:val="00517AED"/>
    <w:rsid w:val="00517C6D"/>
    <w:rsid w:val="00517CCD"/>
    <w:rsid w:val="005200C4"/>
    <w:rsid w:val="00520C3A"/>
    <w:rsid w:val="00520D6D"/>
    <w:rsid w:val="00522899"/>
    <w:rsid w:val="005244E5"/>
    <w:rsid w:val="005246F8"/>
    <w:rsid w:val="0052522D"/>
    <w:rsid w:val="00525F62"/>
    <w:rsid w:val="00525FC2"/>
    <w:rsid w:val="00526936"/>
    <w:rsid w:val="00527768"/>
    <w:rsid w:val="00527C76"/>
    <w:rsid w:val="00527C81"/>
    <w:rsid w:val="00527D33"/>
    <w:rsid w:val="00530B8F"/>
    <w:rsid w:val="00530DBD"/>
    <w:rsid w:val="00531220"/>
    <w:rsid w:val="0053197C"/>
    <w:rsid w:val="00531C66"/>
    <w:rsid w:val="00531D16"/>
    <w:rsid w:val="005331E7"/>
    <w:rsid w:val="005334ED"/>
    <w:rsid w:val="00533E71"/>
    <w:rsid w:val="00534996"/>
    <w:rsid w:val="00534E96"/>
    <w:rsid w:val="00535236"/>
    <w:rsid w:val="005358D9"/>
    <w:rsid w:val="00536065"/>
    <w:rsid w:val="005405E0"/>
    <w:rsid w:val="00541166"/>
    <w:rsid w:val="00542050"/>
    <w:rsid w:val="0054270D"/>
    <w:rsid w:val="00543457"/>
    <w:rsid w:val="00543611"/>
    <w:rsid w:val="00543E1A"/>
    <w:rsid w:val="00543E8D"/>
    <w:rsid w:val="00543F8B"/>
    <w:rsid w:val="00544A63"/>
    <w:rsid w:val="00545E11"/>
    <w:rsid w:val="0054794D"/>
    <w:rsid w:val="00550218"/>
    <w:rsid w:val="00551319"/>
    <w:rsid w:val="00551A21"/>
    <w:rsid w:val="00551BB0"/>
    <w:rsid w:val="005522E5"/>
    <w:rsid w:val="005527C6"/>
    <w:rsid w:val="00552AFB"/>
    <w:rsid w:val="00553671"/>
    <w:rsid w:val="00553CA7"/>
    <w:rsid w:val="00553D9D"/>
    <w:rsid w:val="0055466E"/>
    <w:rsid w:val="00554ED2"/>
    <w:rsid w:val="005550E6"/>
    <w:rsid w:val="005551BD"/>
    <w:rsid w:val="0055575F"/>
    <w:rsid w:val="00555CEE"/>
    <w:rsid w:val="00556591"/>
    <w:rsid w:val="005573C1"/>
    <w:rsid w:val="0056058B"/>
    <w:rsid w:val="00560893"/>
    <w:rsid w:val="00560D15"/>
    <w:rsid w:val="00560DAF"/>
    <w:rsid w:val="005613A0"/>
    <w:rsid w:val="0056207D"/>
    <w:rsid w:val="00562A01"/>
    <w:rsid w:val="005633DF"/>
    <w:rsid w:val="005636FA"/>
    <w:rsid w:val="005638B0"/>
    <w:rsid w:val="00564C5A"/>
    <w:rsid w:val="0056552F"/>
    <w:rsid w:val="00565E29"/>
    <w:rsid w:val="00566A6D"/>
    <w:rsid w:val="00566AA6"/>
    <w:rsid w:val="005671BA"/>
    <w:rsid w:val="005703CD"/>
    <w:rsid w:val="005705A4"/>
    <w:rsid w:val="0057091E"/>
    <w:rsid w:val="00570989"/>
    <w:rsid w:val="00570D31"/>
    <w:rsid w:val="0057130B"/>
    <w:rsid w:val="0057234D"/>
    <w:rsid w:val="00572457"/>
    <w:rsid w:val="005728D4"/>
    <w:rsid w:val="00572B47"/>
    <w:rsid w:val="00573E25"/>
    <w:rsid w:val="00574953"/>
    <w:rsid w:val="0057497A"/>
    <w:rsid w:val="00574B64"/>
    <w:rsid w:val="005759E8"/>
    <w:rsid w:val="00575C0E"/>
    <w:rsid w:val="005773DC"/>
    <w:rsid w:val="00577415"/>
    <w:rsid w:val="00580821"/>
    <w:rsid w:val="005809A9"/>
    <w:rsid w:val="00580BB8"/>
    <w:rsid w:val="00580DCF"/>
    <w:rsid w:val="005825BA"/>
    <w:rsid w:val="00582922"/>
    <w:rsid w:val="00582D90"/>
    <w:rsid w:val="00583274"/>
    <w:rsid w:val="00584023"/>
    <w:rsid w:val="0058415D"/>
    <w:rsid w:val="00585DF0"/>
    <w:rsid w:val="00585E93"/>
    <w:rsid w:val="00586261"/>
    <w:rsid w:val="0058668B"/>
    <w:rsid w:val="0058717E"/>
    <w:rsid w:val="005905BC"/>
    <w:rsid w:val="005907F7"/>
    <w:rsid w:val="00590982"/>
    <w:rsid w:val="00590CA4"/>
    <w:rsid w:val="005910FE"/>
    <w:rsid w:val="0059143F"/>
    <w:rsid w:val="00591579"/>
    <w:rsid w:val="005916B5"/>
    <w:rsid w:val="00591A48"/>
    <w:rsid w:val="00592D99"/>
    <w:rsid w:val="005932C3"/>
    <w:rsid w:val="0059428D"/>
    <w:rsid w:val="00594AB0"/>
    <w:rsid w:val="00594F8B"/>
    <w:rsid w:val="00596099"/>
    <w:rsid w:val="00596AF4"/>
    <w:rsid w:val="00596BBD"/>
    <w:rsid w:val="005976C0"/>
    <w:rsid w:val="005A0CB0"/>
    <w:rsid w:val="005A0E8A"/>
    <w:rsid w:val="005A1755"/>
    <w:rsid w:val="005A1F02"/>
    <w:rsid w:val="005A33F2"/>
    <w:rsid w:val="005A4A0A"/>
    <w:rsid w:val="005A5194"/>
    <w:rsid w:val="005A5CB4"/>
    <w:rsid w:val="005A5DB4"/>
    <w:rsid w:val="005A5ECF"/>
    <w:rsid w:val="005A6D28"/>
    <w:rsid w:val="005A77D0"/>
    <w:rsid w:val="005A7E15"/>
    <w:rsid w:val="005B02C2"/>
    <w:rsid w:val="005B034D"/>
    <w:rsid w:val="005B036F"/>
    <w:rsid w:val="005B0D8C"/>
    <w:rsid w:val="005B1285"/>
    <w:rsid w:val="005B1526"/>
    <w:rsid w:val="005B186E"/>
    <w:rsid w:val="005B34FD"/>
    <w:rsid w:val="005B3517"/>
    <w:rsid w:val="005B369F"/>
    <w:rsid w:val="005B376C"/>
    <w:rsid w:val="005B3DF8"/>
    <w:rsid w:val="005B4080"/>
    <w:rsid w:val="005B4218"/>
    <w:rsid w:val="005B590E"/>
    <w:rsid w:val="005B5B49"/>
    <w:rsid w:val="005B63B5"/>
    <w:rsid w:val="005B7025"/>
    <w:rsid w:val="005B7C7A"/>
    <w:rsid w:val="005C00F9"/>
    <w:rsid w:val="005C0A46"/>
    <w:rsid w:val="005C0A53"/>
    <w:rsid w:val="005C0E58"/>
    <w:rsid w:val="005C14D6"/>
    <w:rsid w:val="005C1E53"/>
    <w:rsid w:val="005C20BF"/>
    <w:rsid w:val="005C20FC"/>
    <w:rsid w:val="005C3B1E"/>
    <w:rsid w:val="005C4475"/>
    <w:rsid w:val="005C4E3E"/>
    <w:rsid w:val="005C4EF8"/>
    <w:rsid w:val="005C57E6"/>
    <w:rsid w:val="005C6E08"/>
    <w:rsid w:val="005C732E"/>
    <w:rsid w:val="005C7E7F"/>
    <w:rsid w:val="005D0969"/>
    <w:rsid w:val="005D0DC8"/>
    <w:rsid w:val="005D12CC"/>
    <w:rsid w:val="005D1E0A"/>
    <w:rsid w:val="005D27B4"/>
    <w:rsid w:val="005D2843"/>
    <w:rsid w:val="005D2BD7"/>
    <w:rsid w:val="005D2FD8"/>
    <w:rsid w:val="005D3407"/>
    <w:rsid w:val="005D37B4"/>
    <w:rsid w:val="005D524F"/>
    <w:rsid w:val="005D539B"/>
    <w:rsid w:val="005D6096"/>
    <w:rsid w:val="005D6269"/>
    <w:rsid w:val="005D63E9"/>
    <w:rsid w:val="005D70BA"/>
    <w:rsid w:val="005D766B"/>
    <w:rsid w:val="005E13F9"/>
    <w:rsid w:val="005E2881"/>
    <w:rsid w:val="005E32D6"/>
    <w:rsid w:val="005E38F9"/>
    <w:rsid w:val="005E49F4"/>
    <w:rsid w:val="005E50DE"/>
    <w:rsid w:val="005E68D5"/>
    <w:rsid w:val="005E6E2A"/>
    <w:rsid w:val="005E7A3A"/>
    <w:rsid w:val="005E7B5B"/>
    <w:rsid w:val="005E7EC3"/>
    <w:rsid w:val="005F0FF2"/>
    <w:rsid w:val="005F113E"/>
    <w:rsid w:val="005F14A2"/>
    <w:rsid w:val="005F1DA2"/>
    <w:rsid w:val="005F251D"/>
    <w:rsid w:val="005F2FA0"/>
    <w:rsid w:val="005F378A"/>
    <w:rsid w:val="005F385A"/>
    <w:rsid w:val="005F3F53"/>
    <w:rsid w:val="005F4147"/>
    <w:rsid w:val="005F591C"/>
    <w:rsid w:val="005F6582"/>
    <w:rsid w:val="005F665B"/>
    <w:rsid w:val="005F6DC5"/>
    <w:rsid w:val="005F76B1"/>
    <w:rsid w:val="005F7B99"/>
    <w:rsid w:val="005F7DB7"/>
    <w:rsid w:val="006002C7"/>
    <w:rsid w:val="00600797"/>
    <w:rsid w:val="00600D21"/>
    <w:rsid w:val="00601078"/>
    <w:rsid w:val="0060170F"/>
    <w:rsid w:val="00602576"/>
    <w:rsid w:val="00602A0C"/>
    <w:rsid w:val="00603144"/>
    <w:rsid w:val="0060379D"/>
    <w:rsid w:val="006038A1"/>
    <w:rsid w:val="00603998"/>
    <w:rsid w:val="006048F2"/>
    <w:rsid w:val="00604F6D"/>
    <w:rsid w:val="00605250"/>
    <w:rsid w:val="006061D3"/>
    <w:rsid w:val="006064D2"/>
    <w:rsid w:val="00606C1F"/>
    <w:rsid w:val="00607763"/>
    <w:rsid w:val="0060791F"/>
    <w:rsid w:val="00607C46"/>
    <w:rsid w:val="0061023A"/>
    <w:rsid w:val="00610662"/>
    <w:rsid w:val="00611842"/>
    <w:rsid w:val="00611998"/>
    <w:rsid w:val="00612545"/>
    <w:rsid w:val="006126C0"/>
    <w:rsid w:val="00612B3E"/>
    <w:rsid w:val="00613704"/>
    <w:rsid w:val="00613C85"/>
    <w:rsid w:val="00614250"/>
    <w:rsid w:val="00614786"/>
    <w:rsid w:val="00614FB3"/>
    <w:rsid w:val="00615858"/>
    <w:rsid w:val="00615BE1"/>
    <w:rsid w:val="006166BB"/>
    <w:rsid w:val="00616ED7"/>
    <w:rsid w:val="00616F31"/>
    <w:rsid w:val="00617052"/>
    <w:rsid w:val="00617F55"/>
    <w:rsid w:val="00620F3F"/>
    <w:rsid w:val="0062146F"/>
    <w:rsid w:val="00621709"/>
    <w:rsid w:val="00621D3C"/>
    <w:rsid w:val="0062243C"/>
    <w:rsid w:val="00622566"/>
    <w:rsid w:val="006229E9"/>
    <w:rsid w:val="00622CC7"/>
    <w:rsid w:val="00623909"/>
    <w:rsid w:val="006255D7"/>
    <w:rsid w:val="00625EE3"/>
    <w:rsid w:val="00626115"/>
    <w:rsid w:val="00627894"/>
    <w:rsid w:val="00631DDF"/>
    <w:rsid w:val="00632904"/>
    <w:rsid w:val="0063367C"/>
    <w:rsid w:val="006340FB"/>
    <w:rsid w:val="0063469B"/>
    <w:rsid w:val="00634CC0"/>
    <w:rsid w:val="00635F0C"/>
    <w:rsid w:val="006369E2"/>
    <w:rsid w:val="00636AFE"/>
    <w:rsid w:val="006373C9"/>
    <w:rsid w:val="00637463"/>
    <w:rsid w:val="006378FD"/>
    <w:rsid w:val="006379B0"/>
    <w:rsid w:val="00637B27"/>
    <w:rsid w:val="00637C6C"/>
    <w:rsid w:val="00640407"/>
    <w:rsid w:val="006404F3"/>
    <w:rsid w:val="00640DC0"/>
    <w:rsid w:val="0064172B"/>
    <w:rsid w:val="00641D5D"/>
    <w:rsid w:val="00642934"/>
    <w:rsid w:val="00642C61"/>
    <w:rsid w:val="00642EEE"/>
    <w:rsid w:val="006438C4"/>
    <w:rsid w:val="00643D83"/>
    <w:rsid w:val="0064408B"/>
    <w:rsid w:val="00644634"/>
    <w:rsid w:val="006448C6"/>
    <w:rsid w:val="00644A44"/>
    <w:rsid w:val="00644E78"/>
    <w:rsid w:val="006465F9"/>
    <w:rsid w:val="00646E99"/>
    <w:rsid w:val="00646E9E"/>
    <w:rsid w:val="00646E9F"/>
    <w:rsid w:val="00647B52"/>
    <w:rsid w:val="00650FF3"/>
    <w:rsid w:val="0065120F"/>
    <w:rsid w:val="00651EE9"/>
    <w:rsid w:val="0065241A"/>
    <w:rsid w:val="0065324D"/>
    <w:rsid w:val="00653F30"/>
    <w:rsid w:val="00656D2A"/>
    <w:rsid w:val="00657D8B"/>
    <w:rsid w:val="00657DE4"/>
    <w:rsid w:val="00660004"/>
    <w:rsid w:val="00660906"/>
    <w:rsid w:val="00660B8C"/>
    <w:rsid w:val="0066122A"/>
    <w:rsid w:val="006616E9"/>
    <w:rsid w:val="00661E96"/>
    <w:rsid w:val="00662001"/>
    <w:rsid w:val="006620B9"/>
    <w:rsid w:val="006628CA"/>
    <w:rsid w:val="006638EB"/>
    <w:rsid w:val="00663E0A"/>
    <w:rsid w:val="00663F27"/>
    <w:rsid w:val="006648C8"/>
    <w:rsid w:val="00664DDE"/>
    <w:rsid w:val="00665563"/>
    <w:rsid w:val="00665A26"/>
    <w:rsid w:val="0066675A"/>
    <w:rsid w:val="00666885"/>
    <w:rsid w:val="006673CB"/>
    <w:rsid w:val="00667BFF"/>
    <w:rsid w:val="00670398"/>
    <w:rsid w:val="00671787"/>
    <w:rsid w:val="006725DD"/>
    <w:rsid w:val="006735A2"/>
    <w:rsid w:val="00673A63"/>
    <w:rsid w:val="00673DFB"/>
    <w:rsid w:val="00674917"/>
    <w:rsid w:val="00674EFD"/>
    <w:rsid w:val="00675E42"/>
    <w:rsid w:val="0067653A"/>
    <w:rsid w:val="00676800"/>
    <w:rsid w:val="00676E71"/>
    <w:rsid w:val="00677549"/>
    <w:rsid w:val="00677994"/>
    <w:rsid w:val="00681A33"/>
    <w:rsid w:val="00682062"/>
    <w:rsid w:val="006824F3"/>
    <w:rsid w:val="0068297E"/>
    <w:rsid w:val="006837B1"/>
    <w:rsid w:val="00684CC6"/>
    <w:rsid w:val="00684F21"/>
    <w:rsid w:val="00685069"/>
    <w:rsid w:val="00685631"/>
    <w:rsid w:val="00685D18"/>
    <w:rsid w:val="00685FE3"/>
    <w:rsid w:val="00686524"/>
    <w:rsid w:val="00686AA2"/>
    <w:rsid w:val="00686F6F"/>
    <w:rsid w:val="006871FD"/>
    <w:rsid w:val="00687C9D"/>
    <w:rsid w:val="006907CE"/>
    <w:rsid w:val="00690F4A"/>
    <w:rsid w:val="00690F90"/>
    <w:rsid w:val="006912A0"/>
    <w:rsid w:val="00691778"/>
    <w:rsid w:val="00692A05"/>
    <w:rsid w:val="00692C1D"/>
    <w:rsid w:val="0069354A"/>
    <w:rsid w:val="00693D7A"/>
    <w:rsid w:val="0069547B"/>
    <w:rsid w:val="00696593"/>
    <w:rsid w:val="00697C6E"/>
    <w:rsid w:val="006A0EAA"/>
    <w:rsid w:val="006A117E"/>
    <w:rsid w:val="006A156C"/>
    <w:rsid w:val="006A1C02"/>
    <w:rsid w:val="006A2E58"/>
    <w:rsid w:val="006A3653"/>
    <w:rsid w:val="006A3ACC"/>
    <w:rsid w:val="006A4356"/>
    <w:rsid w:val="006A4B54"/>
    <w:rsid w:val="006A4BBC"/>
    <w:rsid w:val="006A4C0E"/>
    <w:rsid w:val="006A4D1F"/>
    <w:rsid w:val="006A4D34"/>
    <w:rsid w:val="006A55FD"/>
    <w:rsid w:val="006A5F91"/>
    <w:rsid w:val="006A6964"/>
    <w:rsid w:val="006A6B98"/>
    <w:rsid w:val="006A74F8"/>
    <w:rsid w:val="006A7C82"/>
    <w:rsid w:val="006A7F98"/>
    <w:rsid w:val="006B05FF"/>
    <w:rsid w:val="006B15AE"/>
    <w:rsid w:val="006B3BB6"/>
    <w:rsid w:val="006B3D82"/>
    <w:rsid w:val="006B3F27"/>
    <w:rsid w:val="006B46D8"/>
    <w:rsid w:val="006B4A91"/>
    <w:rsid w:val="006B4F06"/>
    <w:rsid w:val="006B5D14"/>
    <w:rsid w:val="006B60A4"/>
    <w:rsid w:val="006B6C02"/>
    <w:rsid w:val="006B732A"/>
    <w:rsid w:val="006B738C"/>
    <w:rsid w:val="006B775F"/>
    <w:rsid w:val="006C0517"/>
    <w:rsid w:val="006C070B"/>
    <w:rsid w:val="006C07BB"/>
    <w:rsid w:val="006C0B91"/>
    <w:rsid w:val="006C1B48"/>
    <w:rsid w:val="006C2BA6"/>
    <w:rsid w:val="006C2F0E"/>
    <w:rsid w:val="006C50D6"/>
    <w:rsid w:val="006C621A"/>
    <w:rsid w:val="006C714B"/>
    <w:rsid w:val="006C72DE"/>
    <w:rsid w:val="006C7596"/>
    <w:rsid w:val="006D0711"/>
    <w:rsid w:val="006D0E68"/>
    <w:rsid w:val="006D1427"/>
    <w:rsid w:val="006D17CC"/>
    <w:rsid w:val="006D2C10"/>
    <w:rsid w:val="006D3D35"/>
    <w:rsid w:val="006D46B8"/>
    <w:rsid w:val="006D4B3C"/>
    <w:rsid w:val="006D570B"/>
    <w:rsid w:val="006D5939"/>
    <w:rsid w:val="006D59AC"/>
    <w:rsid w:val="006D613F"/>
    <w:rsid w:val="006D6288"/>
    <w:rsid w:val="006D658F"/>
    <w:rsid w:val="006D6802"/>
    <w:rsid w:val="006D6B27"/>
    <w:rsid w:val="006D7B25"/>
    <w:rsid w:val="006D7C41"/>
    <w:rsid w:val="006E112D"/>
    <w:rsid w:val="006E1350"/>
    <w:rsid w:val="006E1603"/>
    <w:rsid w:val="006E19A4"/>
    <w:rsid w:val="006E1B51"/>
    <w:rsid w:val="006E20E9"/>
    <w:rsid w:val="006E2499"/>
    <w:rsid w:val="006E2F87"/>
    <w:rsid w:val="006E3EB7"/>
    <w:rsid w:val="006E3FF0"/>
    <w:rsid w:val="006E5539"/>
    <w:rsid w:val="006E5A1E"/>
    <w:rsid w:val="006E62BF"/>
    <w:rsid w:val="006E709A"/>
    <w:rsid w:val="006E7449"/>
    <w:rsid w:val="006E7AB8"/>
    <w:rsid w:val="006E7C73"/>
    <w:rsid w:val="006E7E84"/>
    <w:rsid w:val="006F0168"/>
    <w:rsid w:val="006F11F9"/>
    <w:rsid w:val="006F1632"/>
    <w:rsid w:val="006F1D38"/>
    <w:rsid w:val="006F27F3"/>
    <w:rsid w:val="006F2E89"/>
    <w:rsid w:val="006F38A3"/>
    <w:rsid w:val="006F44B7"/>
    <w:rsid w:val="006F4CD0"/>
    <w:rsid w:val="006F4EF2"/>
    <w:rsid w:val="006F522C"/>
    <w:rsid w:val="006F545C"/>
    <w:rsid w:val="006F558B"/>
    <w:rsid w:val="006F55B5"/>
    <w:rsid w:val="006F59A7"/>
    <w:rsid w:val="006F6377"/>
    <w:rsid w:val="006F67C1"/>
    <w:rsid w:val="006F7043"/>
    <w:rsid w:val="007009D4"/>
    <w:rsid w:val="00700E66"/>
    <w:rsid w:val="0070148E"/>
    <w:rsid w:val="00702176"/>
    <w:rsid w:val="0070313D"/>
    <w:rsid w:val="00703851"/>
    <w:rsid w:val="0070393C"/>
    <w:rsid w:val="00704030"/>
    <w:rsid w:val="00704103"/>
    <w:rsid w:val="007042CD"/>
    <w:rsid w:val="0070488C"/>
    <w:rsid w:val="00704E9C"/>
    <w:rsid w:val="0070557B"/>
    <w:rsid w:val="00705DC2"/>
    <w:rsid w:val="007065E7"/>
    <w:rsid w:val="0070667C"/>
    <w:rsid w:val="00706C83"/>
    <w:rsid w:val="007073C8"/>
    <w:rsid w:val="00707794"/>
    <w:rsid w:val="00707B3C"/>
    <w:rsid w:val="00710B25"/>
    <w:rsid w:val="00711066"/>
    <w:rsid w:val="0071263C"/>
    <w:rsid w:val="007128A6"/>
    <w:rsid w:val="00712A65"/>
    <w:rsid w:val="00712E9D"/>
    <w:rsid w:val="00713C8E"/>
    <w:rsid w:val="00715229"/>
    <w:rsid w:val="0071522E"/>
    <w:rsid w:val="007168BF"/>
    <w:rsid w:val="007171BC"/>
    <w:rsid w:val="007175DC"/>
    <w:rsid w:val="00720029"/>
    <w:rsid w:val="00720207"/>
    <w:rsid w:val="007202C3"/>
    <w:rsid w:val="00720951"/>
    <w:rsid w:val="00720C24"/>
    <w:rsid w:val="007212FF"/>
    <w:rsid w:val="00722B71"/>
    <w:rsid w:val="00724D42"/>
    <w:rsid w:val="00725977"/>
    <w:rsid w:val="00725A85"/>
    <w:rsid w:val="00725E95"/>
    <w:rsid w:val="00726D42"/>
    <w:rsid w:val="00727089"/>
    <w:rsid w:val="0073005C"/>
    <w:rsid w:val="007302B6"/>
    <w:rsid w:val="00730406"/>
    <w:rsid w:val="00730BFA"/>
    <w:rsid w:val="00730EE2"/>
    <w:rsid w:val="00731785"/>
    <w:rsid w:val="007319BA"/>
    <w:rsid w:val="00731F83"/>
    <w:rsid w:val="0073203B"/>
    <w:rsid w:val="00732D4E"/>
    <w:rsid w:val="00732E04"/>
    <w:rsid w:val="00733F83"/>
    <w:rsid w:val="00734110"/>
    <w:rsid w:val="007343DB"/>
    <w:rsid w:val="007355BB"/>
    <w:rsid w:val="00735FA3"/>
    <w:rsid w:val="007366C8"/>
    <w:rsid w:val="00737C41"/>
    <w:rsid w:val="0074035B"/>
    <w:rsid w:val="007406E3"/>
    <w:rsid w:val="00740869"/>
    <w:rsid w:val="00740D27"/>
    <w:rsid w:val="00741234"/>
    <w:rsid w:val="00741457"/>
    <w:rsid w:val="00742B52"/>
    <w:rsid w:val="00742F6B"/>
    <w:rsid w:val="00743DFD"/>
    <w:rsid w:val="00744585"/>
    <w:rsid w:val="0074469B"/>
    <w:rsid w:val="007453B7"/>
    <w:rsid w:val="00745653"/>
    <w:rsid w:val="0074567C"/>
    <w:rsid w:val="00745C08"/>
    <w:rsid w:val="0074682F"/>
    <w:rsid w:val="00746F7B"/>
    <w:rsid w:val="007500A2"/>
    <w:rsid w:val="007500F5"/>
    <w:rsid w:val="007505B3"/>
    <w:rsid w:val="00752B9C"/>
    <w:rsid w:val="00753935"/>
    <w:rsid w:val="00753D29"/>
    <w:rsid w:val="007549BD"/>
    <w:rsid w:val="00755755"/>
    <w:rsid w:val="00755888"/>
    <w:rsid w:val="0075595A"/>
    <w:rsid w:val="00755BC8"/>
    <w:rsid w:val="00756019"/>
    <w:rsid w:val="007573A8"/>
    <w:rsid w:val="00760FAD"/>
    <w:rsid w:val="00761112"/>
    <w:rsid w:val="00761562"/>
    <w:rsid w:val="007615C3"/>
    <w:rsid w:val="00762A65"/>
    <w:rsid w:val="0076410A"/>
    <w:rsid w:val="00764359"/>
    <w:rsid w:val="007645EA"/>
    <w:rsid w:val="00765C6A"/>
    <w:rsid w:val="0076628A"/>
    <w:rsid w:val="00766295"/>
    <w:rsid w:val="00766554"/>
    <w:rsid w:val="00767725"/>
    <w:rsid w:val="007678CC"/>
    <w:rsid w:val="00767C77"/>
    <w:rsid w:val="0077015D"/>
    <w:rsid w:val="007711B3"/>
    <w:rsid w:val="00771350"/>
    <w:rsid w:val="00771807"/>
    <w:rsid w:val="00771C07"/>
    <w:rsid w:val="0077208A"/>
    <w:rsid w:val="007721C1"/>
    <w:rsid w:val="00772A10"/>
    <w:rsid w:val="00774AB4"/>
    <w:rsid w:val="00774EC4"/>
    <w:rsid w:val="00774F72"/>
    <w:rsid w:val="00775991"/>
    <w:rsid w:val="00775B9A"/>
    <w:rsid w:val="007761AD"/>
    <w:rsid w:val="0077632D"/>
    <w:rsid w:val="00776B31"/>
    <w:rsid w:val="00776C78"/>
    <w:rsid w:val="00776E7D"/>
    <w:rsid w:val="00777CE7"/>
    <w:rsid w:val="00777F19"/>
    <w:rsid w:val="007816D1"/>
    <w:rsid w:val="00781760"/>
    <w:rsid w:val="00781CDB"/>
    <w:rsid w:val="00781D30"/>
    <w:rsid w:val="00781EC2"/>
    <w:rsid w:val="00782487"/>
    <w:rsid w:val="0078298C"/>
    <w:rsid w:val="00782E94"/>
    <w:rsid w:val="007833CE"/>
    <w:rsid w:val="007834D3"/>
    <w:rsid w:val="00783E4F"/>
    <w:rsid w:val="00784F65"/>
    <w:rsid w:val="00785556"/>
    <w:rsid w:val="0078562C"/>
    <w:rsid w:val="00785EAC"/>
    <w:rsid w:val="00786573"/>
    <w:rsid w:val="00786934"/>
    <w:rsid w:val="00786B03"/>
    <w:rsid w:val="00787B74"/>
    <w:rsid w:val="00787F87"/>
    <w:rsid w:val="00791291"/>
    <w:rsid w:val="00791783"/>
    <w:rsid w:val="00791D84"/>
    <w:rsid w:val="007922DF"/>
    <w:rsid w:val="00792308"/>
    <w:rsid w:val="00792B0A"/>
    <w:rsid w:val="00792EE0"/>
    <w:rsid w:val="00793176"/>
    <w:rsid w:val="0079383E"/>
    <w:rsid w:val="00793EB9"/>
    <w:rsid w:val="00795434"/>
    <w:rsid w:val="0079659F"/>
    <w:rsid w:val="00796EBC"/>
    <w:rsid w:val="0079754E"/>
    <w:rsid w:val="007A1B18"/>
    <w:rsid w:val="007A2174"/>
    <w:rsid w:val="007A22DD"/>
    <w:rsid w:val="007A2A1E"/>
    <w:rsid w:val="007A34A7"/>
    <w:rsid w:val="007A3A96"/>
    <w:rsid w:val="007A434F"/>
    <w:rsid w:val="007A455F"/>
    <w:rsid w:val="007A6450"/>
    <w:rsid w:val="007A6BF6"/>
    <w:rsid w:val="007A6EC1"/>
    <w:rsid w:val="007A740B"/>
    <w:rsid w:val="007A7EBF"/>
    <w:rsid w:val="007A7F29"/>
    <w:rsid w:val="007B01B0"/>
    <w:rsid w:val="007B0CF3"/>
    <w:rsid w:val="007B1099"/>
    <w:rsid w:val="007B13B5"/>
    <w:rsid w:val="007B1D06"/>
    <w:rsid w:val="007B2458"/>
    <w:rsid w:val="007B264B"/>
    <w:rsid w:val="007B2896"/>
    <w:rsid w:val="007B2AC5"/>
    <w:rsid w:val="007B2B79"/>
    <w:rsid w:val="007B3BA8"/>
    <w:rsid w:val="007B4F3C"/>
    <w:rsid w:val="007B4FAA"/>
    <w:rsid w:val="007B5CB0"/>
    <w:rsid w:val="007B711E"/>
    <w:rsid w:val="007B7796"/>
    <w:rsid w:val="007C0414"/>
    <w:rsid w:val="007C129C"/>
    <w:rsid w:val="007C1F21"/>
    <w:rsid w:val="007C2407"/>
    <w:rsid w:val="007C2539"/>
    <w:rsid w:val="007C2665"/>
    <w:rsid w:val="007C2F5A"/>
    <w:rsid w:val="007C2F91"/>
    <w:rsid w:val="007C33DE"/>
    <w:rsid w:val="007C33E8"/>
    <w:rsid w:val="007C4267"/>
    <w:rsid w:val="007C45D7"/>
    <w:rsid w:val="007C4B90"/>
    <w:rsid w:val="007C4E97"/>
    <w:rsid w:val="007C51CE"/>
    <w:rsid w:val="007C5A8F"/>
    <w:rsid w:val="007C60E5"/>
    <w:rsid w:val="007C65F7"/>
    <w:rsid w:val="007C69BE"/>
    <w:rsid w:val="007C70B7"/>
    <w:rsid w:val="007D0384"/>
    <w:rsid w:val="007D0AA1"/>
    <w:rsid w:val="007D234F"/>
    <w:rsid w:val="007D2D27"/>
    <w:rsid w:val="007D2D40"/>
    <w:rsid w:val="007D32DD"/>
    <w:rsid w:val="007D468A"/>
    <w:rsid w:val="007D5676"/>
    <w:rsid w:val="007D5931"/>
    <w:rsid w:val="007D5BF2"/>
    <w:rsid w:val="007D60E0"/>
    <w:rsid w:val="007D63EF"/>
    <w:rsid w:val="007D78A7"/>
    <w:rsid w:val="007D7A43"/>
    <w:rsid w:val="007D7A4A"/>
    <w:rsid w:val="007D7BA2"/>
    <w:rsid w:val="007D7DDA"/>
    <w:rsid w:val="007E009E"/>
    <w:rsid w:val="007E05C2"/>
    <w:rsid w:val="007E135C"/>
    <w:rsid w:val="007E167D"/>
    <w:rsid w:val="007E16C9"/>
    <w:rsid w:val="007E1A53"/>
    <w:rsid w:val="007E1B9D"/>
    <w:rsid w:val="007E1C20"/>
    <w:rsid w:val="007E2196"/>
    <w:rsid w:val="007E27E1"/>
    <w:rsid w:val="007E2EEA"/>
    <w:rsid w:val="007E32A5"/>
    <w:rsid w:val="007E3527"/>
    <w:rsid w:val="007E4041"/>
    <w:rsid w:val="007E44F6"/>
    <w:rsid w:val="007E59CB"/>
    <w:rsid w:val="007E5D96"/>
    <w:rsid w:val="007E640F"/>
    <w:rsid w:val="007E6F89"/>
    <w:rsid w:val="007E7271"/>
    <w:rsid w:val="007E7B52"/>
    <w:rsid w:val="007F06F9"/>
    <w:rsid w:val="007F0A1F"/>
    <w:rsid w:val="007F0B9E"/>
    <w:rsid w:val="007F0CA0"/>
    <w:rsid w:val="007F119B"/>
    <w:rsid w:val="007F1456"/>
    <w:rsid w:val="007F1F85"/>
    <w:rsid w:val="007F267D"/>
    <w:rsid w:val="007F26CD"/>
    <w:rsid w:val="007F3528"/>
    <w:rsid w:val="007F38D6"/>
    <w:rsid w:val="007F3CCA"/>
    <w:rsid w:val="007F4669"/>
    <w:rsid w:val="007F4FE3"/>
    <w:rsid w:val="007F7656"/>
    <w:rsid w:val="007F76AE"/>
    <w:rsid w:val="00801A7F"/>
    <w:rsid w:val="00802144"/>
    <w:rsid w:val="008022FF"/>
    <w:rsid w:val="008024C4"/>
    <w:rsid w:val="008029D1"/>
    <w:rsid w:val="00802DAB"/>
    <w:rsid w:val="008032F0"/>
    <w:rsid w:val="00804413"/>
    <w:rsid w:val="00805122"/>
    <w:rsid w:val="008068AD"/>
    <w:rsid w:val="0080693B"/>
    <w:rsid w:val="00806F77"/>
    <w:rsid w:val="00807B1C"/>
    <w:rsid w:val="00811198"/>
    <w:rsid w:val="00811A9E"/>
    <w:rsid w:val="00811C8C"/>
    <w:rsid w:val="00812CD1"/>
    <w:rsid w:val="00812FA1"/>
    <w:rsid w:val="00813AFB"/>
    <w:rsid w:val="0081472D"/>
    <w:rsid w:val="00814962"/>
    <w:rsid w:val="008149B2"/>
    <w:rsid w:val="0081663F"/>
    <w:rsid w:val="00817118"/>
    <w:rsid w:val="00817150"/>
    <w:rsid w:val="00817C43"/>
    <w:rsid w:val="00817C71"/>
    <w:rsid w:val="0082213B"/>
    <w:rsid w:val="00822285"/>
    <w:rsid w:val="00823C5C"/>
    <w:rsid w:val="00823E2C"/>
    <w:rsid w:val="0082411B"/>
    <w:rsid w:val="00825A83"/>
    <w:rsid w:val="00826C8D"/>
    <w:rsid w:val="00826F9B"/>
    <w:rsid w:val="0082715B"/>
    <w:rsid w:val="008277E9"/>
    <w:rsid w:val="00827BFB"/>
    <w:rsid w:val="00827CC8"/>
    <w:rsid w:val="00827FC6"/>
    <w:rsid w:val="00830A25"/>
    <w:rsid w:val="00831603"/>
    <w:rsid w:val="00831DC2"/>
    <w:rsid w:val="00831DF9"/>
    <w:rsid w:val="00831F00"/>
    <w:rsid w:val="0083218F"/>
    <w:rsid w:val="00832564"/>
    <w:rsid w:val="00832A01"/>
    <w:rsid w:val="00835A75"/>
    <w:rsid w:val="00835C35"/>
    <w:rsid w:val="00835F9B"/>
    <w:rsid w:val="00835FD4"/>
    <w:rsid w:val="00836449"/>
    <w:rsid w:val="00836B0F"/>
    <w:rsid w:val="008373C3"/>
    <w:rsid w:val="00837499"/>
    <w:rsid w:val="0084014B"/>
    <w:rsid w:val="008437BA"/>
    <w:rsid w:val="00843845"/>
    <w:rsid w:val="00843EB7"/>
    <w:rsid w:val="00843EE7"/>
    <w:rsid w:val="00844AFE"/>
    <w:rsid w:val="00844BA0"/>
    <w:rsid w:val="00844CDC"/>
    <w:rsid w:val="008452B2"/>
    <w:rsid w:val="00845384"/>
    <w:rsid w:val="008454BB"/>
    <w:rsid w:val="00845B40"/>
    <w:rsid w:val="00845C8C"/>
    <w:rsid w:val="008460E6"/>
    <w:rsid w:val="0084659B"/>
    <w:rsid w:val="0084677F"/>
    <w:rsid w:val="00846B4B"/>
    <w:rsid w:val="00846C1D"/>
    <w:rsid w:val="008474C1"/>
    <w:rsid w:val="00847C7F"/>
    <w:rsid w:val="00850342"/>
    <w:rsid w:val="0085056D"/>
    <w:rsid w:val="008512D8"/>
    <w:rsid w:val="00852779"/>
    <w:rsid w:val="00852E23"/>
    <w:rsid w:val="00852FF1"/>
    <w:rsid w:val="00853441"/>
    <w:rsid w:val="00853743"/>
    <w:rsid w:val="00854199"/>
    <w:rsid w:val="00854B30"/>
    <w:rsid w:val="00854EE1"/>
    <w:rsid w:val="00856980"/>
    <w:rsid w:val="008571AD"/>
    <w:rsid w:val="008577D4"/>
    <w:rsid w:val="0085781E"/>
    <w:rsid w:val="008579D1"/>
    <w:rsid w:val="00857C56"/>
    <w:rsid w:val="00860945"/>
    <w:rsid w:val="00860B99"/>
    <w:rsid w:val="00860BB8"/>
    <w:rsid w:val="00860CCB"/>
    <w:rsid w:val="00861020"/>
    <w:rsid w:val="008612B9"/>
    <w:rsid w:val="00862009"/>
    <w:rsid w:val="008622FA"/>
    <w:rsid w:val="00863A7D"/>
    <w:rsid w:val="00863E93"/>
    <w:rsid w:val="0086444E"/>
    <w:rsid w:val="0086528C"/>
    <w:rsid w:val="00866323"/>
    <w:rsid w:val="0086680D"/>
    <w:rsid w:val="00866829"/>
    <w:rsid w:val="00866992"/>
    <w:rsid w:val="00866DD1"/>
    <w:rsid w:val="00867383"/>
    <w:rsid w:val="008673D9"/>
    <w:rsid w:val="0086766F"/>
    <w:rsid w:val="0086771C"/>
    <w:rsid w:val="00867863"/>
    <w:rsid w:val="008700EE"/>
    <w:rsid w:val="0087017A"/>
    <w:rsid w:val="008710F3"/>
    <w:rsid w:val="008716FD"/>
    <w:rsid w:val="0087265B"/>
    <w:rsid w:val="00872DB2"/>
    <w:rsid w:val="00873B77"/>
    <w:rsid w:val="0087495E"/>
    <w:rsid w:val="00874C5D"/>
    <w:rsid w:val="00875684"/>
    <w:rsid w:val="0087590E"/>
    <w:rsid w:val="00875ABA"/>
    <w:rsid w:val="008803AC"/>
    <w:rsid w:val="00880813"/>
    <w:rsid w:val="00880BAC"/>
    <w:rsid w:val="00880D21"/>
    <w:rsid w:val="00880ED3"/>
    <w:rsid w:val="008817A8"/>
    <w:rsid w:val="00882912"/>
    <w:rsid w:val="00882982"/>
    <w:rsid w:val="00882B02"/>
    <w:rsid w:val="00882DC8"/>
    <w:rsid w:val="00883387"/>
    <w:rsid w:val="00883724"/>
    <w:rsid w:val="0088407D"/>
    <w:rsid w:val="00884B28"/>
    <w:rsid w:val="00884B5C"/>
    <w:rsid w:val="0088575B"/>
    <w:rsid w:val="00886485"/>
    <w:rsid w:val="00886E92"/>
    <w:rsid w:val="00887200"/>
    <w:rsid w:val="00887770"/>
    <w:rsid w:val="00890B55"/>
    <w:rsid w:val="00890E90"/>
    <w:rsid w:val="00891235"/>
    <w:rsid w:val="0089299A"/>
    <w:rsid w:val="00893270"/>
    <w:rsid w:val="00894197"/>
    <w:rsid w:val="00894B67"/>
    <w:rsid w:val="00894EC5"/>
    <w:rsid w:val="00895421"/>
    <w:rsid w:val="008955D1"/>
    <w:rsid w:val="00895DB1"/>
    <w:rsid w:val="00896377"/>
    <w:rsid w:val="0089675A"/>
    <w:rsid w:val="00897097"/>
    <w:rsid w:val="008A04EE"/>
    <w:rsid w:val="008A0AED"/>
    <w:rsid w:val="008A0F1A"/>
    <w:rsid w:val="008A137F"/>
    <w:rsid w:val="008A1459"/>
    <w:rsid w:val="008A1AC8"/>
    <w:rsid w:val="008A21F0"/>
    <w:rsid w:val="008A23B7"/>
    <w:rsid w:val="008A293B"/>
    <w:rsid w:val="008A2FC5"/>
    <w:rsid w:val="008A38E8"/>
    <w:rsid w:val="008A3F6A"/>
    <w:rsid w:val="008A403D"/>
    <w:rsid w:val="008A41B7"/>
    <w:rsid w:val="008A4573"/>
    <w:rsid w:val="008A5225"/>
    <w:rsid w:val="008A54CC"/>
    <w:rsid w:val="008A5743"/>
    <w:rsid w:val="008A5B45"/>
    <w:rsid w:val="008A5C5D"/>
    <w:rsid w:val="008A603F"/>
    <w:rsid w:val="008A6963"/>
    <w:rsid w:val="008A7000"/>
    <w:rsid w:val="008A772C"/>
    <w:rsid w:val="008B0590"/>
    <w:rsid w:val="008B10A5"/>
    <w:rsid w:val="008B16C9"/>
    <w:rsid w:val="008B1BB9"/>
    <w:rsid w:val="008B3624"/>
    <w:rsid w:val="008B38CE"/>
    <w:rsid w:val="008B3BDA"/>
    <w:rsid w:val="008B43AC"/>
    <w:rsid w:val="008B4630"/>
    <w:rsid w:val="008B4BF6"/>
    <w:rsid w:val="008B549C"/>
    <w:rsid w:val="008B6E62"/>
    <w:rsid w:val="008B720F"/>
    <w:rsid w:val="008B7A9F"/>
    <w:rsid w:val="008B7CA3"/>
    <w:rsid w:val="008B7CD7"/>
    <w:rsid w:val="008C0192"/>
    <w:rsid w:val="008C032E"/>
    <w:rsid w:val="008C0ECB"/>
    <w:rsid w:val="008C26C1"/>
    <w:rsid w:val="008C3229"/>
    <w:rsid w:val="008C3312"/>
    <w:rsid w:val="008C347C"/>
    <w:rsid w:val="008C34B2"/>
    <w:rsid w:val="008C40BD"/>
    <w:rsid w:val="008C41DB"/>
    <w:rsid w:val="008C6024"/>
    <w:rsid w:val="008C6BC1"/>
    <w:rsid w:val="008C7598"/>
    <w:rsid w:val="008C7D5A"/>
    <w:rsid w:val="008D0237"/>
    <w:rsid w:val="008D086C"/>
    <w:rsid w:val="008D0DFA"/>
    <w:rsid w:val="008D0E04"/>
    <w:rsid w:val="008D0E25"/>
    <w:rsid w:val="008D287D"/>
    <w:rsid w:val="008D38D7"/>
    <w:rsid w:val="008D3E6F"/>
    <w:rsid w:val="008D4188"/>
    <w:rsid w:val="008D4950"/>
    <w:rsid w:val="008D5765"/>
    <w:rsid w:val="008D579E"/>
    <w:rsid w:val="008D5C30"/>
    <w:rsid w:val="008D605D"/>
    <w:rsid w:val="008D6CFC"/>
    <w:rsid w:val="008D6F43"/>
    <w:rsid w:val="008E0851"/>
    <w:rsid w:val="008E0D03"/>
    <w:rsid w:val="008E10E5"/>
    <w:rsid w:val="008E2291"/>
    <w:rsid w:val="008E35D6"/>
    <w:rsid w:val="008E38F4"/>
    <w:rsid w:val="008E3EB9"/>
    <w:rsid w:val="008E400A"/>
    <w:rsid w:val="008E4E32"/>
    <w:rsid w:val="008E5A9F"/>
    <w:rsid w:val="008F22FA"/>
    <w:rsid w:val="008F3678"/>
    <w:rsid w:val="008F41DD"/>
    <w:rsid w:val="008F41F0"/>
    <w:rsid w:val="008F4EF2"/>
    <w:rsid w:val="008F5CF0"/>
    <w:rsid w:val="008F5E79"/>
    <w:rsid w:val="008F61D7"/>
    <w:rsid w:val="008F6215"/>
    <w:rsid w:val="008F748E"/>
    <w:rsid w:val="008F7581"/>
    <w:rsid w:val="009008E7"/>
    <w:rsid w:val="0090158E"/>
    <w:rsid w:val="00901D7F"/>
    <w:rsid w:val="009021DF"/>
    <w:rsid w:val="009029E2"/>
    <w:rsid w:val="00902A0F"/>
    <w:rsid w:val="00903003"/>
    <w:rsid w:val="00903289"/>
    <w:rsid w:val="00903D4D"/>
    <w:rsid w:val="00903D88"/>
    <w:rsid w:val="0090549C"/>
    <w:rsid w:val="0090550B"/>
    <w:rsid w:val="00905913"/>
    <w:rsid w:val="00905A86"/>
    <w:rsid w:val="00905B56"/>
    <w:rsid w:val="009061AB"/>
    <w:rsid w:val="00906566"/>
    <w:rsid w:val="00906AB2"/>
    <w:rsid w:val="00907797"/>
    <w:rsid w:val="00910D71"/>
    <w:rsid w:val="009118AE"/>
    <w:rsid w:val="0091190C"/>
    <w:rsid w:val="00911EFD"/>
    <w:rsid w:val="009132C0"/>
    <w:rsid w:val="00913503"/>
    <w:rsid w:val="00913972"/>
    <w:rsid w:val="00913A80"/>
    <w:rsid w:val="00913B64"/>
    <w:rsid w:val="009140F0"/>
    <w:rsid w:val="009142D9"/>
    <w:rsid w:val="009146BC"/>
    <w:rsid w:val="00914A69"/>
    <w:rsid w:val="00915B2C"/>
    <w:rsid w:val="00916E16"/>
    <w:rsid w:val="00917413"/>
    <w:rsid w:val="00917800"/>
    <w:rsid w:val="00917F00"/>
    <w:rsid w:val="00920A68"/>
    <w:rsid w:val="00921B6F"/>
    <w:rsid w:val="00922157"/>
    <w:rsid w:val="00922183"/>
    <w:rsid w:val="00922956"/>
    <w:rsid w:val="009236A9"/>
    <w:rsid w:val="00923A56"/>
    <w:rsid w:val="00924994"/>
    <w:rsid w:val="00924A62"/>
    <w:rsid w:val="00925AD6"/>
    <w:rsid w:val="00925EA2"/>
    <w:rsid w:val="009260ED"/>
    <w:rsid w:val="0093015B"/>
    <w:rsid w:val="00930239"/>
    <w:rsid w:val="0093031B"/>
    <w:rsid w:val="00930B1D"/>
    <w:rsid w:val="00930C20"/>
    <w:rsid w:val="00930C6E"/>
    <w:rsid w:val="009314F7"/>
    <w:rsid w:val="00931A7C"/>
    <w:rsid w:val="00931CE0"/>
    <w:rsid w:val="0093325D"/>
    <w:rsid w:val="00933EBD"/>
    <w:rsid w:val="009351B3"/>
    <w:rsid w:val="00935484"/>
    <w:rsid w:val="00936F5E"/>
    <w:rsid w:val="00937B9E"/>
    <w:rsid w:val="00940F34"/>
    <w:rsid w:val="009416FB"/>
    <w:rsid w:val="00941A17"/>
    <w:rsid w:val="00942A26"/>
    <w:rsid w:val="00942AC3"/>
    <w:rsid w:val="00942E9B"/>
    <w:rsid w:val="0094335F"/>
    <w:rsid w:val="0094379F"/>
    <w:rsid w:val="009441CE"/>
    <w:rsid w:val="00944A76"/>
    <w:rsid w:val="00944EAF"/>
    <w:rsid w:val="00945935"/>
    <w:rsid w:val="00945E43"/>
    <w:rsid w:val="00946598"/>
    <w:rsid w:val="00946D97"/>
    <w:rsid w:val="0094740B"/>
    <w:rsid w:val="0094740D"/>
    <w:rsid w:val="0094757E"/>
    <w:rsid w:val="00947F15"/>
    <w:rsid w:val="00950D45"/>
    <w:rsid w:val="009526CD"/>
    <w:rsid w:val="0095369A"/>
    <w:rsid w:val="00954CDD"/>
    <w:rsid w:val="0095552B"/>
    <w:rsid w:val="009558B7"/>
    <w:rsid w:val="0095676A"/>
    <w:rsid w:val="00957B5F"/>
    <w:rsid w:val="00957F13"/>
    <w:rsid w:val="009601AB"/>
    <w:rsid w:val="009601B9"/>
    <w:rsid w:val="009601D0"/>
    <w:rsid w:val="00960F22"/>
    <w:rsid w:val="00960FF7"/>
    <w:rsid w:val="00961039"/>
    <w:rsid w:val="00963198"/>
    <w:rsid w:val="00963321"/>
    <w:rsid w:val="0096337B"/>
    <w:rsid w:val="0096560E"/>
    <w:rsid w:val="0096604E"/>
    <w:rsid w:val="00966857"/>
    <w:rsid w:val="009700B4"/>
    <w:rsid w:val="00970BF0"/>
    <w:rsid w:val="00971B85"/>
    <w:rsid w:val="00972B7C"/>
    <w:rsid w:val="00972E0B"/>
    <w:rsid w:val="00973FC5"/>
    <w:rsid w:val="00974256"/>
    <w:rsid w:val="009742F1"/>
    <w:rsid w:val="009744D7"/>
    <w:rsid w:val="00974F3B"/>
    <w:rsid w:val="009754A5"/>
    <w:rsid w:val="00975CD2"/>
    <w:rsid w:val="00976A66"/>
    <w:rsid w:val="00976DD3"/>
    <w:rsid w:val="00977243"/>
    <w:rsid w:val="00977360"/>
    <w:rsid w:val="00981C56"/>
    <w:rsid w:val="0098228E"/>
    <w:rsid w:val="00982D34"/>
    <w:rsid w:val="00982F9F"/>
    <w:rsid w:val="00983376"/>
    <w:rsid w:val="009837C3"/>
    <w:rsid w:val="00983BAB"/>
    <w:rsid w:val="00983DD9"/>
    <w:rsid w:val="0098421D"/>
    <w:rsid w:val="00984421"/>
    <w:rsid w:val="00984ABE"/>
    <w:rsid w:val="00985319"/>
    <w:rsid w:val="00986B14"/>
    <w:rsid w:val="00987429"/>
    <w:rsid w:val="0099018B"/>
    <w:rsid w:val="00990A4E"/>
    <w:rsid w:val="0099171B"/>
    <w:rsid w:val="00991BB5"/>
    <w:rsid w:val="00993754"/>
    <w:rsid w:val="00993E15"/>
    <w:rsid w:val="0099476D"/>
    <w:rsid w:val="009960DD"/>
    <w:rsid w:val="009964A5"/>
    <w:rsid w:val="00996929"/>
    <w:rsid w:val="00996A8D"/>
    <w:rsid w:val="00996F2C"/>
    <w:rsid w:val="00997D0D"/>
    <w:rsid w:val="009A0AEA"/>
    <w:rsid w:val="009A0DE3"/>
    <w:rsid w:val="009A177F"/>
    <w:rsid w:val="009A195B"/>
    <w:rsid w:val="009A1AE3"/>
    <w:rsid w:val="009A1E3E"/>
    <w:rsid w:val="009A3664"/>
    <w:rsid w:val="009A38E8"/>
    <w:rsid w:val="009A3EEE"/>
    <w:rsid w:val="009A4EA6"/>
    <w:rsid w:val="009A4F06"/>
    <w:rsid w:val="009A50B0"/>
    <w:rsid w:val="009A5618"/>
    <w:rsid w:val="009A5977"/>
    <w:rsid w:val="009A6232"/>
    <w:rsid w:val="009A63F9"/>
    <w:rsid w:val="009A6BAD"/>
    <w:rsid w:val="009A7631"/>
    <w:rsid w:val="009A7A49"/>
    <w:rsid w:val="009A7EE3"/>
    <w:rsid w:val="009B196F"/>
    <w:rsid w:val="009B1E6B"/>
    <w:rsid w:val="009B2CAE"/>
    <w:rsid w:val="009B39A0"/>
    <w:rsid w:val="009B418F"/>
    <w:rsid w:val="009B4544"/>
    <w:rsid w:val="009B489E"/>
    <w:rsid w:val="009B49A7"/>
    <w:rsid w:val="009B4AD7"/>
    <w:rsid w:val="009B53ED"/>
    <w:rsid w:val="009B6030"/>
    <w:rsid w:val="009B609A"/>
    <w:rsid w:val="009B6747"/>
    <w:rsid w:val="009B70EA"/>
    <w:rsid w:val="009B7372"/>
    <w:rsid w:val="009B7816"/>
    <w:rsid w:val="009C059F"/>
    <w:rsid w:val="009C0894"/>
    <w:rsid w:val="009C0AD9"/>
    <w:rsid w:val="009C0C04"/>
    <w:rsid w:val="009C2EB2"/>
    <w:rsid w:val="009C390B"/>
    <w:rsid w:val="009C39A8"/>
    <w:rsid w:val="009C3F31"/>
    <w:rsid w:val="009C5FFA"/>
    <w:rsid w:val="009C70EA"/>
    <w:rsid w:val="009C74BE"/>
    <w:rsid w:val="009C7A08"/>
    <w:rsid w:val="009C7EAB"/>
    <w:rsid w:val="009D08D4"/>
    <w:rsid w:val="009D23E2"/>
    <w:rsid w:val="009D342E"/>
    <w:rsid w:val="009D3E81"/>
    <w:rsid w:val="009D4099"/>
    <w:rsid w:val="009D40C8"/>
    <w:rsid w:val="009D43A3"/>
    <w:rsid w:val="009D46CD"/>
    <w:rsid w:val="009D5021"/>
    <w:rsid w:val="009D5A8E"/>
    <w:rsid w:val="009D5BCB"/>
    <w:rsid w:val="009D6286"/>
    <w:rsid w:val="009D6C36"/>
    <w:rsid w:val="009E0119"/>
    <w:rsid w:val="009E07A5"/>
    <w:rsid w:val="009E08C5"/>
    <w:rsid w:val="009E0C23"/>
    <w:rsid w:val="009E0C7C"/>
    <w:rsid w:val="009E0EC6"/>
    <w:rsid w:val="009E15BE"/>
    <w:rsid w:val="009E1923"/>
    <w:rsid w:val="009E2AB8"/>
    <w:rsid w:val="009E2C74"/>
    <w:rsid w:val="009E3000"/>
    <w:rsid w:val="009E3902"/>
    <w:rsid w:val="009E5BFC"/>
    <w:rsid w:val="009E5C1A"/>
    <w:rsid w:val="009E5D58"/>
    <w:rsid w:val="009E657C"/>
    <w:rsid w:val="009E66ED"/>
    <w:rsid w:val="009E674C"/>
    <w:rsid w:val="009E6C14"/>
    <w:rsid w:val="009E7A39"/>
    <w:rsid w:val="009E7ABB"/>
    <w:rsid w:val="009E7C56"/>
    <w:rsid w:val="009F03D9"/>
    <w:rsid w:val="009F03DB"/>
    <w:rsid w:val="009F0CD8"/>
    <w:rsid w:val="009F1C39"/>
    <w:rsid w:val="009F211E"/>
    <w:rsid w:val="009F2654"/>
    <w:rsid w:val="009F2DCF"/>
    <w:rsid w:val="009F3821"/>
    <w:rsid w:val="009F3895"/>
    <w:rsid w:val="009F4315"/>
    <w:rsid w:val="009F4B51"/>
    <w:rsid w:val="009F53F3"/>
    <w:rsid w:val="009F545D"/>
    <w:rsid w:val="009F6090"/>
    <w:rsid w:val="009F6431"/>
    <w:rsid w:val="009F6DDC"/>
    <w:rsid w:val="009F6F0C"/>
    <w:rsid w:val="009F74DF"/>
    <w:rsid w:val="009F754B"/>
    <w:rsid w:val="00A007C8"/>
    <w:rsid w:val="00A00BE4"/>
    <w:rsid w:val="00A00E90"/>
    <w:rsid w:val="00A01E40"/>
    <w:rsid w:val="00A02DBF"/>
    <w:rsid w:val="00A03005"/>
    <w:rsid w:val="00A03839"/>
    <w:rsid w:val="00A04E49"/>
    <w:rsid w:val="00A05526"/>
    <w:rsid w:val="00A057F2"/>
    <w:rsid w:val="00A058A3"/>
    <w:rsid w:val="00A071A0"/>
    <w:rsid w:val="00A07371"/>
    <w:rsid w:val="00A106FC"/>
    <w:rsid w:val="00A10DB1"/>
    <w:rsid w:val="00A10EE0"/>
    <w:rsid w:val="00A11216"/>
    <w:rsid w:val="00A113CE"/>
    <w:rsid w:val="00A1188F"/>
    <w:rsid w:val="00A11A06"/>
    <w:rsid w:val="00A12400"/>
    <w:rsid w:val="00A12ACC"/>
    <w:rsid w:val="00A12C87"/>
    <w:rsid w:val="00A13498"/>
    <w:rsid w:val="00A1439E"/>
    <w:rsid w:val="00A14C2A"/>
    <w:rsid w:val="00A15190"/>
    <w:rsid w:val="00A15EEC"/>
    <w:rsid w:val="00A1602B"/>
    <w:rsid w:val="00A17530"/>
    <w:rsid w:val="00A17605"/>
    <w:rsid w:val="00A17731"/>
    <w:rsid w:val="00A178CE"/>
    <w:rsid w:val="00A20159"/>
    <w:rsid w:val="00A20A55"/>
    <w:rsid w:val="00A20B90"/>
    <w:rsid w:val="00A21491"/>
    <w:rsid w:val="00A215DB"/>
    <w:rsid w:val="00A239F7"/>
    <w:rsid w:val="00A23CA6"/>
    <w:rsid w:val="00A24914"/>
    <w:rsid w:val="00A253E6"/>
    <w:rsid w:val="00A25B8C"/>
    <w:rsid w:val="00A25C7B"/>
    <w:rsid w:val="00A25F66"/>
    <w:rsid w:val="00A26980"/>
    <w:rsid w:val="00A26A5F"/>
    <w:rsid w:val="00A27607"/>
    <w:rsid w:val="00A27E14"/>
    <w:rsid w:val="00A311BA"/>
    <w:rsid w:val="00A31D95"/>
    <w:rsid w:val="00A3239F"/>
    <w:rsid w:val="00A335A5"/>
    <w:rsid w:val="00A33951"/>
    <w:rsid w:val="00A33D66"/>
    <w:rsid w:val="00A348B2"/>
    <w:rsid w:val="00A351CD"/>
    <w:rsid w:val="00A35F86"/>
    <w:rsid w:val="00A37395"/>
    <w:rsid w:val="00A37485"/>
    <w:rsid w:val="00A3748C"/>
    <w:rsid w:val="00A37E73"/>
    <w:rsid w:val="00A4138D"/>
    <w:rsid w:val="00A41963"/>
    <w:rsid w:val="00A43A4A"/>
    <w:rsid w:val="00A43A95"/>
    <w:rsid w:val="00A440AE"/>
    <w:rsid w:val="00A44B18"/>
    <w:rsid w:val="00A46A80"/>
    <w:rsid w:val="00A46DA4"/>
    <w:rsid w:val="00A47186"/>
    <w:rsid w:val="00A4797A"/>
    <w:rsid w:val="00A5033B"/>
    <w:rsid w:val="00A504D4"/>
    <w:rsid w:val="00A517F1"/>
    <w:rsid w:val="00A52ABD"/>
    <w:rsid w:val="00A52CD0"/>
    <w:rsid w:val="00A52E97"/>
    <w:rsid w:val="00A53723"/>
    <w:rsid w:val="00A53781"/>
    <w:rsid w:val="00A53F12"/>
    <w:rsid w:val="00A54E37"/>
    <w:rsid w:val="00A54E5C"/>
    <w:rsid w:val="00A55315"/>
    <w:rsid w:val="00A55325"/>
    <w:rsid w:val="00A5693D"/>
    <w:rsid w:val="00A57528"/>
    <w:rsid w:val="00A578C5"/>
    <w:rsid w:val="00A57EE2"/>
    <w:rsid w:val="00A60705"/>
    <w:rsid w:val="00A60CD6"/>
    <w:rsid w:val="00A6103E"/>
    <w:rsid w:val="00A6174A"/>
    <w:rsid w:val="00A61A57"/>
    <w:rsid w:val="00A61BC1"/>
    <w:rsid w:val="00A62A8B"/>
    <w:rsid w:val="00A631AA"/>
    <w:rsid w:val="00A639AB"/>
    <w:rsid w:val="00A63DD3"/>
    <w:rsid w:val="00A6449B"/>
    <w:rsid w:val="00A64A73"/>
    <w:rsid w:val="00A64DFC"/>
    <w:rsid w:val="00A659D6"/>
    <w:rsid w:val="00A663DE"/>
    <w:rsid w:val="00A6695D"/>
    <w:rsid w:val="00A66B05"/>
    <w:rsid w:val="00A6747A"/>
    <w:rsid w:val="00A67590"/>
    <w:rsid w:val="00A678BC"/>
    <w:rsid w:val="00A70D96"/>
    <w:rsid w:val="00A71233"/>
    <w:rsid w:val="00A71612"/>
    <w:rsid w:val="00A71705"/>
    <w:rsid w:val="00A71907"/>
    <w:rsid w:val="00A71FD2"/>
    <w:rsid w:val="00A726FD"/>
    <w:rsid w:val="00A7314D"/>
    <w:rsid w:val="00A737DD"/>
    <w:rsid w:val="00A74460"/>
    <w:rsid w:val="00A744C7"/>
    <w:rsid w:val="00A744F2"/>
    <w:rsid w:val="00A74E45"/>
    <w:rsid w:val="00A75000"/>
    <w:rsid w:val="00A761FE"/>
    <w:rsid w:val="00A766F2"/>
    <w:rsid w:val="00A770C6"/>
    <w:rsid w:val="00A77173"/>
    <w:rsid w:val="00A80812"/>
    <w:rsid w:val="00A84183"/>
    <w:rsid w:val="00A84A66"/>
    <w:rsid w:val="00A84D05"/>
    <w:rsid w:val="00A851CC"/>
    <w:rsid w:val="00A8520E"/>
    <w:rsid w:val="00A86922"/>
    <w:rsid w:val="00A87268"/>
    <w:rsid w:val="00A907AA"/>
    <w:rsid w:val="00A9088F"/>
    <w:rsid w:val="00A90895"/>
    <w:rsid w:val="00A909E0"/>
    <w:rsid w:val="00A910CD"/>
    <w:rsid w:val="00A9142C"/>
    <w:rsid w:val="00A920DB"/>
    <w:rsid w:val="00A923FF"/>
    <w:rsid w:val="00A930BE"/>
    <w:rsid w:val="00A932E6"/>
    <w:rsid w:val="00A93488"/>
    <w:rsid w:val="00A93690"/>
    <w:rsid w:val="00A93916"/>
    <w:rsid w:val="00A93C35"/>
    <w:rsid w:val="00A93F0D"/>
    <w:rsid w:val="00A94651"/>
    <w:rsid w:val="00A95BD9"/>
    <w:rsid w:val="00A95EE1"/>
    <w:rsid w:val="00A96135"/>
    <w:rsid w:val="00A96AA0"/>
    <w:rsid w:val="00AA03D1"/>
    <w:rsid w:val="00AA0855"/>
    <w:rsid w:val="00AA0A72"/>
    <w:rsid w:val="00AA1C6E"/>
    <w:rsid w:val="00AA1DFE"/>
    <w:rsid w:val="00AA31A5"/>
    <w:rsid w:val="00AA340F"/>
    <w:rsid w:val="00AA3812"/>
    <w:rsid w:val="00AA508A"/>
    <w:rsid w:val="00AA59FA"/>
    <w:rsid w:val="00AA5C6C"/>
    <w:rsid w:val="00AA5CFF"/>
    <w:rsid w:val="00AA649C"/>
    <w:rsid w:val="00AA6C47"/>
    <w:rsid w:val="00AA6D67"/>
    <w:rsid w:val="00AA7073"/>
    <w:rsid w:val="00AA762E"/>
    <w:rsid w:val="00AA7F2E"/>
    <w:rsid w:val="00AB15E1"/>
    <w:rsid w:val="00AB16D4"/>
    <w:rsid w:val="00AB1FA2"/>
    <w:rsid w:val="00AB241B"/>
    <w:rsid w:val="00AB2BC6"/>
    <w:rsid w:val="00AB345B"/>
    <w:rsid w:val="00AB38C7"/>
    <w:rsid w:val="00AB3D51"/>
    <w:rsid w:val="00AB3D95"/>
    <w:rsid w:val="00AB3F2D"/>
    <w:rsid w:val="00AB416B"/>
    <w:rsid w:val="00AB55F8"/>
    <w:rsid w:val="00AB583A"/>
    <w:rsid w:val="00AB6AF2"/>
    <w:rsid w:val="00AC029D"/>
    <w:rsid w:val="00AC042F"/>
    <w:rsid w:val="00AC0434"/>
    <w:rsid w:val="00AC092B"/>
    <w:rsid w:val="00AC0BFA"/>
    <w:rsid w:val="00AC0C20"/>
    <w:rsid w:val="00AC0E52"/>
    <w:rsid w:val="00AC1DA6"/>
    <w:rsid w:val="00AC1E60"/>
    <w:rsid w:val="00AC3452"/>
    <w:rsid w:val="00AC374B"/>
    <w:rsid w:val="00AC4122"/>
    <w:rsid w:val="00AC45F0"/>
    <w:rsid w:val="00AC514C"/>
    <w:rsid w:val="00AC52D9"/>
    <w:rsid w:val="00AC5593"/>
    <w:rsid w:val="00AC6849"/>
    <w:rsid w:val="00AD1263"/>
    <w:rsid w:val="00AD1D7C"/>
    <w:rsid w:val="00AD2526"/>
    <w:rsid w:val="00AD2E99"/>
    <w:rsid w:val="00AD2F3D"/>
    <w:rsid w:val="00AD3881"/>
    <w:rsid w:val="00AD4D01"/>
    <w:rsid w:val="00AD5B13"/>
    <w:rsid w:val="00AD62F4"/>
    <w:rsid w:val="00AD6AA8"/>
    <w:rsid w:val="00AD7648"/>
    <w:rsid w:val="00AD7A65"/>
    <w:rsid w:val="00AD7D55"/>
    <w:rsid w:val="00AE0200"/>
    <w:rsid w:val="00AE09A4"/>
    <w:rsid w:val="00AE150C"/>
    <w:rsid w:val="00AE1614"/>
    <w:rsid w:val="00AE175A"/>
    <w:rsid w:val="00AE1D1E"/>
    <w:rsid w:val="00AE242A"/>
    <w:rsid w:val="00AE2815"/>
    <w:rsid w:val="00AE2A64"/>
    <w:rsid w:val="00AE2D45"/>
    <w:rsid w:val="00AE2F00"/>
    <w:rsid w:val="00AE3747"/>
    <w:rsid w:val="00AE4210"/>
    <w:rsid w:val="00AE48BA"/>
    <w:rsid w:val="00AE5604"/>
    <w:rsid w:val="00AE5675"/>
    <w:rsid w:val="00AE6AD4"/>
    <w:rsid w:val="00AE6C69"/>
    <w:rsid w:val="00AE748E"/>
    <w:rsid w:val="00AF0B28"/>
    <w:rsid w:val="00AF1360"/>
    <w:rsid w:val="00AF1B0D"/>
    <w:rsid w:val="00AF1C47"/>
    <w:rsid w:val="00AF28BD"/>
    <w:rsid w:val="00AF3050"/>
    <w:rsid w:val="00AF31B3"/>
    <w:rsid w:val="00AF330E"/>
    <w:rsid w:val="00AF37C0"/>
    <w:rsid w:val="00AF4323"/>
    <w:rsid w:val="00AF4A9A"/>
    <w:rsid w:val="00AF5A51"/>
    <w:rsid w:val="00AF63E6"/>
    <w:rsid w:val="00AF6A67"/>
    <w:rsid w:val="00AF6C34"/>
    <w:rsid w:val="00AF7277"/>
    <w:rsid w:val="00AF7765"/>
    <w:rsid w:val="00AF7D15"/>
    <w:rsid w:val="00B0149B"/>
    <w:rsid w:val="00B01A1C"/>
    <w:rsid w:val="00B01EAD"/>
    <w:rsid w:val="00B026C7"/>
    <w:rsid w:val="00B03525"/>
    <w:rsid w:val="00B037C1"/>
    <w:rsid w:val="00B04628"/>
    <w:rsid w:val="00B04AC3"/>
    <w:rsid w:val="00B04F71"/>
    <w:rsid w:val="00B05613"/>
    <w:rsid w:val="00B05C59"/>
    <w:rsid w:val="00B06575"/>
    <w:rsid w:val="00B07066"/>
    <w:rsid w:val="00B07BEB"/>
    <w:rsid w:val="00B1004F"/>
    <w:rsid w:val="00B103F9"/>
    <w:rsid w:val="00B109EE"/>
    <w:rsid w:val="00B10CB1"/>
    <w:rsid w:val="00B11872"/>
    <w:rsid w:val="00B121B2"/>
    <w:rsid w:val="00B1229C"/>
    <w:rsid w:val="00B13045"/>
    <w:rsid w:val="00B13634"/>
    <w:rsid w:val="00B14E38"/>
    <w:rsid w:val="00B14F23"/>
    <w:rsid w:val="00B16CD2"/>
    <w:rsid w:val="00B20698"/>
    <w:rsid w:val="00B2113A"/>
    <w:rsid w:val="00B21696"/>
    <w:rsid w:val="00B218A2"/>
    <w:rsid w:val="00B21E75"/>
    <w:rsid w:val="00B2223B"/>
    <w:rsid w:val="00B2259D"/>
    <w:rsid w:val="00B22A0E"/>
    <w:rsid w:val="00B2341A"/>
    <w:rsid w:val="00B245B1"/>
    <w:rsid w:val="00B25013"/>
    <w:rsid w:val="00B26296"/>
    <w:rsid w:val="00B2699A"/>
    <w:rsid w:val="00B26E38"/>
    <w:rsid w:val="00B300C2"/>
    <w:rsid w:val="00B30AE0"/>
    <w:rsid w:val="00B30CCC"/>
    <w:rsid w:val="00B317AE"/>
    <w:rsid w:val="00B31CA9"/>
    <w:rsid w:val="00B32539"/>
    <w:rsid w:val="00B33A16"/>
    <w:rsid w:val="00B34F8B"/>
    <w:rsid w:val="00B35260"/>
    <w:rsid w:val="00B4044A"/>
    <w:rsid w:val="00B4053D"/>
    <w:rsid w:val="00B40700"/>
    <w:rsid w:val="00B41BBA"/>
    <w:rsid w:val="00B41E8F"/>
    <w:rsid w:val="00B42064"/>
    <w:rsid w:val="00B42230"/>
    <w:rsid w:val="00B4248B"/>
    <w:rsid w:val="00B42D3D"/>
    <w:rsid w:val="00B432CD"/>
    <w:rsid w:val="00B43322"/>
    <w:rsid w:val="00B434E9"/>
    <w:rsid w:val="00B452C5"/>
    <w:rsid w:val="00B45E73"/>
    <w:rsid w:val="00B46EAA"/>
    <w:rsid w:val="00B474FF"/>
    <w:rsid w:val="00B50107"/>
    <w:rsid w:val="00B512F8"/>
    <w:rsid w:val="00B5137E"/>
    <w:rsid w:val="00B51B00"/>
    <w:rsid w:val="00B51C8D"/>
    <w:rsid w:val="00B531AA"/>
    <w:rsid w:val="00B533D7"/>
    <w:rsid w:val="00B53E24"/>
    <w:rsid w:val="00B540C8"/>
    <w:rsid w:val="00B5416C"/>
    <w:rsid w:val="00B56987"/>
    <w:rsid w:val="00B57BAC"/>
    <w:rsid w:val="00B60726"/>
    <w:rsid w:val="00B61AC8"/>
    <w:rsid w:val="00B61AFB"/>
    <w:rsid w:val="00B61C49"/>
    <w:rsid w:val="00B62A57"/>
    <w:rsid w:val="00B62D4E"/>
    <w:rsid w:val="00B638DB"/>
    <w:rsid w:val="00B63F19"/>
    <w:rsid w:val="00B666A7"/>
    <w:rsid w:val="00B67FED"/>
    <w:rsid w:val="00B707A2"/>
    <w:rsid w:val="00B70A82"/>
    <w:rsid w:val="00B70C3F"/>
    <w:rsid w:val="00B714A5"/>
    <w:rsid w:val="00B72289"/>
    <w:rsid w:val="00B72419"/>
    <w:rsid w:val="00B72A09"/>
    <w:rsid w:val="00B730CB"/>
    <w:rsid w:val="00B734A1"/>
    <w:rsid w:val="00B73532"/>
    <w:rsid w:val="00B7433A"/>
    <w:rsid w:val="00B749C1"/>
    <w:rsid w:val="00B74AE6"/>
    <w:rsid w:val="00B74BDA"/>
    <w:rsid w:val="00B752BB"/>
    <w:rsid w:val="00B752C7"/>
    <w:rsid w:val="00B75E33"/>
    <w:rsid w:val="00B762C0"/>
    <w:rsid w:val="00B76850"/>
    <w:rsid w:val="00B77B9E"/>
    <w:rsid w:val="00B77E92"/>
    <w:rsid w:val="00B80B65"/>
    <w:rsid w:val="00B815FC"/>
    <w:rsid w:val="00B817B5"/>
    <w:rsid w:val="00B826EE"/>
    <w:rsid w:val="00B8295C"/>
    <w:rsid w:val="00B82A10"/>
    <w:rsid w:val="00B82B0F"/>
    <w:rsid w:val="00B8351E"/>
    <w:rsid w:val="00B837DC"/>
    <w:rsid w:val="00B85739"/>
    <w:rsid w:val="00B85810"/>
    <w:rsid w:val="00B85E5A"/>
    <w:rsid w:val="00B868CE"/>
    <w:rsid w:val="00B87B78"/>
    <w:rsid w:val="00B87BB5"/>
    <w:rsid w:val="00B90F67"/>
    <w:rsid w:val="00B919D1"/>
    <w:rsid w:val="00B92333"/>
    <w:rsid w:val="00B92DE7"/>
    <w:rsid w:val="00B9353E"/>
    <w:rsid w:val="00B93995"/>
    <w:rsid w:val="00B943D7"/>
    <w:rsid w:val="00B94805"/>
    <w:rsid w:val="00B95238"/>
    <w:rsid w:val="00B95B2A"/>
    <w:rsid w:val="00B96486"/>
    <w:rsid w:val="00B969B3"/>
    <w:rsid w:val="00B96F8D"/>
    <w:rsid w:val="00B976FF"/>
    <w:rsid w:val="00B97A18"/>
    <w:rsid w:val="00B97AB2"/>
    <w:rsid w:val="00B97F9D"/>
    <w:rsid w:val="00BA0B6C"/>
    <w:rsid w:val="00BA0D86"/>
    <w:rsid w:val="00BA0FA1"/>
    <w:rsid w:val="00BA13F6"/>
    <w:rsid w:val="00BA1669"/>
    <w:rsid w:val="00BA1804"/>
    <w:rsid w:val="00BA195B"/>
    <w:rsid w:val="00BA1DDC"/>
    <w:rsid w:val="00BA1DF8"/>
    <w:rsid w:val="00BA1FA6"/>
    <w:rsid w:val="00BA222E"/>
    <w:rsid w:val="00BA39FA"/>
    <w:rsid w:val="00BA3A11"/>
    <w:rsid w:val="00BA3D59"/>
    <w:rsid w:val="00BA3E85"/>
    <w:rsid w:val="00BA44CF"/>
    <w:rsid w:val="00BA5613"/>
    <w:rsid w:val="00BA5B0C"/>
    <w:rsid w:val="00BA5BCB"/>
    <w:rsid w:val="00BA704A"/>
    <w:rsid w:val="00BA7068"/>
    <w:rsid w:val="00BB05A0"/>
    <w:rsid w:val="00BB0813"/>
    <w:rsid w:val="00BB184E"/>
    <w:rsid w:val="00BB24B1"/>
    <w:rsid w:val="00BB3265"/>
    <w:rsid w:val="00BB35B2"/>
    <w:rsid w:val="00BB3C5D"/>
    <w:rsid w:val="00BB42C9"/>
    <w:rsid w:val="00BB5452"/>
    <w:rsid w:val="00BB5A00"/>
    <w:rsid w:val="00BB5B23"/>
    <w:rsid w:val="00BB5D89"/>
    <w:rsid w:val="00BB5FE4"/>
    <w:rsid w:val="00BB6563"/>
    <w:rsid w:val="00BB65D2"/>
    <w:rsid w:val="00BB6816"/>
    <w:rsid w:val="00BB6A1E"/>
    <w:rsid w:val="00BB6C9A"/>
    <w:rsid w:val="00BB7866"/>
    <w:rsid w:val="00BC0E2C"/>
    <w:rsid w:val="00BC14EA"/>
    <w:rsid w:val="00BC18A5"/>
    <w:rsid w:val="00BC1D0A"/>
    <w:rsid w:val="00BC1F6D"/>
    <w:rsid w:val="00BC2247"/>
    <w:rsid w:val="00BC2C29"/>
    <w:rsid w:val="00BC3474"/>
    <w:rsid w:val="00BC3BC3"/>
    <w:rsid w:val="00BC45C1"/>
    <w:rsid w:val="00BC519A"/>
    <w:rsid w:val="00BC5344"/>
    <w:rsid w:val="00BC5ECA"/>
    <w:rsid w:val="00BC6570"/>
    <w:rsid w:val="00BC69D4"/>
    <w:rsid w:val="00BC6CB4"/>
    <w:rsid w:val="00BC7BF0"/>
    <w:rsid w:val="00BC7F84"/>
    <w:rsid w:val="00BD0612"/>
    <w:rsid w:val="00BD0AB4"/>
    <w:rsid w:val="00BD11F0"/>
    <w:rsid w:val="00BD15EE"/>
    <w:rsid w:val="00BD2FD2"/>
    <w:rsid w:val="00BD4763"/>
    <w:rsid w:val="00BD49ED"/>
    <w:rsid w:val="00BD4D81"/>
    <w:rsid w:val="00BD5319"/>
    <w:rsid w:val="00BD593C"/>
    <w:rsid w:val="00BD6DC7"/>
    <w:rsid w:val="00BD7222"/>
    <w:rsid w:val="00BD7807"/>
    <w:rsid w:val="00BD783B"/>
    <w:rsid w:val="00BD7857"/>
    <w:rsid w:val="00BE0FE4"/>
    <w:rsid w:val="00BE130B"/>
    <w:rsid w:val="00BE17ED"/>
    <w:rsid w:val="00BE1F50"/>
    <w:rsid w:val="00BE2BBB"/>
    <w:rsid w:val="00BE31D0"/>
    <w:rsid w:val="00BE35FA"/>
    <w:rsid w:val="00BE394F"/>
    <w:rsid w:val="00BE3B16"/>
    <w:rsid w:val="00BE50D0"/>
    <w:rsid w:val="00BE595C"/>
    <w:rsid w:val="00BE687F"/>
    <w:rsid w:val="00BE6EE4"/>
    <w:rsid w:val="00BE703F"/>
    <w:rsid w:val="00BF0BB8"/>
    <w:rsid w:val="00BF1128"/>
    <w:rsid w:val="00BF1449"/>
    <w:rsid w:val="00BF17A1"/>
    <w:rsid w:val="00BF19FA"/>
    <w:rsid w:val="00BF21B6"/>
    <w:rsid w:val="00BF23CA"/>
    <w:rsid w:val="00BF2692"/>
    <w:rsid w:val="00BF2C02"/>
    <w:rsid w:val="00BF3EEC"/>
    <w:rsid w:val="00BF476E"/>
    <w:rsid w:val="00BF4EC7"/>
    <w:rsid w:val="00BF5331"/>
    <w:rsid w:val="00BF5E02"/>
    <w:rsid w:val="00BF6428"/>
    <w:rsid w:val="00BF71B0"/>
    <w:rsid w:val="00C01762"/>
    <w:rsid w:val="00C026C2"/>
    <w:rsid w:val="00C027F7"/>
    <w:rsid w:val="00C029D2"/>
    <w:rsid w:val="00C0471B"/>
    <w:rsid w:val="00C04C2D"/>
    <w:rsid w:val="00C05513"/>
    <w:rsid w:val="00C058E3"/>
    <w:rsid w:val="00C05BB1"/>
    <w:rsid w:val="00C05C8F"/>
    <w:rsid w:val="00C0677A"/>
    <w:rsid w:val="00C0696F"/>
    <w:rsid w:val="00C06D40"/>
    <w:rsid w:val="00C0729C"/>
    <w:rsid w:val="00C076AB"/>
    <w:rsid w:val="00C07815"/>
    <w:rsid w:val="00C07FF3"/>
    <w:rsid w:val="00C10261"/>
    <w:rsid w:val="00C10C5F"/>
    <w:rsid w:val="00C111BC"/>
    <w:rsid w:val="00C11642"/>
    <w:rsid w:val="00C1173E"/>
    <w:rsid w:val="00C13E9A"/>
    <w:rsid w:val="00C140F1"/>
    <w:rsid w:val="00C15D2C"/>
    <w:rsid w:val="00C17207"/>
    <w:rsid w:val="00C17C6B"/>
    <w:rsid w:val="00C202BA"/>
    <w:rsid w:val="00C2041F"/>
    <w:rsid w:val="00C23839"/>
    <w:rsid w:val="00C27351"/>
    <w:rsid w:val="00C27DBF"/>
    <w:rsid w:val="00C27F7A"/>
    <w:rsid w:val="00C309DF"/>
    <w:rsid w:val="00C31218"/>
    <w:rsid w:val="00C31A60"/>
    <w:rsid w:val="00C32406"/>
    <w:rsid w:val="00C33141"/>
    <w:rsid w:val="00C33EDE"/>
    <w:rsid w:val="00C34226"/>
    <w:rsid w:val="00C3471A"/>
    <w:rsid w:val="00C34F70"/>
    <w:rsid w:val="00C356F8"/>
    <w:rsid w:val="00C35717"/>
    <w:rsid w:val="00C3580E"/>
    <w:rsid w:val="00C3588D"/>
    <w:rsid w:val="00C36514"/>
    <w:rsid w:val="00C37381"/>
    <w:rsid w:val="00C416F5"/>
    <w:rsid w:val="00C41C65"/>
    <w:rsid w:val="00C42467"/>
    <w:rsid w:val="00C4275A"/>
    <w:rsid w:val="00C443F0"/>
    <w:rsid w:val="00C44447"/>
    <w:rsid w:val="00C44CED"/>
    <w:rsid w:val="00C457E1"/>
    <w:rsid w:val="00C4596A"/>
    <w:rsid w:val="00C460AF"/>
    <w:rsid w:val="00C462C5"/>
    <w:rsid w:val="00C46844"/>
    <w:rsid w:val="00C46F71"/>
    <w:rsid w:val="00C50221"/>
    <w:rsid w:val="00C503FD"/>
    <w:rsid w:val="00C505D2"/>
    <w:rsid w:val="00C50C7E"/>
    <w:rsid w:val="00C51840"/>
    <w:rsid w:val="00C51BFD"/>
    <w:rsid w:val="00C522E2"/>
    <w:rsid w:val="00C524CE"/>
    <w:rsid w:val="00C52D7F"/>
    <w:rsid w:val="00C52F04"/>
    <w:rsid w:val="00C53452"/>
    <w:rsid w:val="00C546FC"/>
    <w:rsid w:val="00C548F5"/>
    <w:rsid w:val="00C54D18"/>
    <w:rsid w:val="00C563C5"/>
    <w:rsid w:val="00C56D74"/>
    <w:rsid w:val="00C56E33"/>
    <w:rsid w:val="00C571B4"/>
    <w:rsid w:val="00C60418"/>
    <w:rsid w:val="00C60AD7"/>
    <w:rsid w:val="00C60F57"/>
    <w:rsid w:val="00C610DD"/>
    <w:rsid w:val="00C61799"/>
    <w:rsid w:val="00C617CC"/>
    <w:rsid w:val="00C61CDA"/>
    <w:rsid w:val="00C62EAB"/>
    <w:rsid w:val="00C62F24"/>
    <w:rsid w:val="00C63BA9"/>
    <w:rsid w:val="00C64840"/>
    <w:rsid w:val="00C653EB"/>
    <w:rsid w:val="00C65504"/>
    <w:rsid w:val="00C65DA8"/>
    <w:rsid w:val="00C67D0F"/>
    <w:rsid w:val="00C7034C"/>
    <w:rsid w:val="00C712A7"/>
    <w:rsid w:val="00C7214A"/>
    <w:rsid w:val="00C7376A"/>
    <w:rsid w:val="00C740DC"/>
    <w:rsid w:val="00C74265"/>
    <w:rsid w:val="00C74379"/>
    <w:rsid w:val="00C7458E"/>
    <w:rsid w:val="00C7495F"/>
    <w:rsid w:val="00C74F34"/>
    <w:rsid w:val="00C752D1"/>
    <w:rsid w:val="00C754D6"/>
    <w:rsid w:val="00C760D4"/>
    <w:rsid w:val="00C76CDA"/>
    <w:rsid w:val="00C77031"/>
    <w:rsid w:val="00C773C2"/>
    <w:rsid w:val="00C77B68"/>
    <w:rsid w:val="00C77D56"/>
    <w:rsid w:val="00C80441"/>
    <w:rsid w:val="00C811C0"/>
    <w:rsid w:val="00C817E1"/>
    <w:rsid w:val="00C81F7B"/>
    <w:rsid w:val="00C82E8F"/>
    <w:rsid w:val="00C82E9F"/>
    <w:rsid w:val="00C83237"/>
    <w:rsid w:val="00C83782"/>
    <w:rsid w:val="00C837DB"/>
    <w:rsid w:val="00C839ED"/>
    <w:rsid w:val="00C84217"/>
    <w:rsid w:val="00C8497D"/>
    <w:rsid w:val="00C85176"/>
    <w:rsid w:val="00C85493"/>
    <w:rsid w:val="00C85B56"/>
    <w:rsid w:val="00C86000"/>
    <w:rsid w:val="00C865B5"/>
    <w:rsid w:val="00C87177"/>
    <w:rsid w:val="00C87ED8"/>
    <w:rsid w:val="00C90535"/>
    <w:rsid w:val="00C90910"/>
    <w:rsid w:val="00C9148C"/>
    <w:rsid w:val="00C91B73"/>
    <w:rsid w:val="00C92096"/>
    <w:rsid w:val="00C92331"/>
    <w:rsid w:val="00C9331D"/>
    <w:rsid w:val="00C938ED"/>
    <w:rsid w:val="00C93BFF"/>
    <w:rsid w:val="00C93D22"/>
    <w:rsid w:val="00C94417"/>
    <w:rsid w:val="00C94AC9"/>
    <w:rsid w:val="00C9620E"/>
    <w:rsid w:val="00C9780A"/>
    <w:rsid w:val="00CA023C"/>
    <w:rsid w:val="00CA066E"/>
    <w:rsid w:val="00CA1BDE"/>
    <w:rsid w:val="00CA284F"/>
    <w:rsid w:val="00CA3584"/>
    <w:rsid w:val="00CA3C15"/>
    <w:rsid w:val="00CA4001"/>
    <w:rsid w:val="00CA5548"/>
    <w:rsid w:val="00CA5D76"/>
    <w:rsid w:val="00CA6260"/>
    <w:rsid w:val="00CA6473"/>
    <w:rsid w:val="00CA6F1B"/>
    <w:rsid w:val="00CA7199"/>
    <w:rsid w:val="00CA7A48"/>
    <w:rsid w:val="00CB0111"/>
    <w:rsid w:val="00CB1777"/>
    <w:rsid w:val="00CB18B3"/>
    <w:rsid w:val="00CB1B3F"/>
    <w:rsid w:val="00CB229F"/>
    <w:rsid w:val="00CB26DE"/>
    <w:rsid w:val="00CB33D0"/>
    <w:rsid w:val="00CB3A12"/>
    <w:rsid w:val="00CB4273"/>
    <w:rsid w:val="00CB4602"/>
    <w:rsid w:val="00CB5202"/>
    <w:rsid w:val="00CB5433"/>
    <w:rsid w:val="00CB5645"/>
    <w:rsid w:val="00CB57EA"/>
    <w:rsid w:val="00CB69E0"/>
    <w:rsid w:val="00CB6B9D"/>
    <w:rsid w:val="00CB6E71"/>
    <w:rsid w:val="00CB72FF"/>
    <w:rsid w:val="00CB78B9"/>
    <w:rsid w:val="00CB7D83"/>
    <w:rsid w:val="00CC01ED"/>
    <w:rsid w:val="00CC05A5"/>
    <w:rsid w:val="00CC0892"/>
    <w:rsid w:val="00CC1D58"/>
    <w:rsid w:val="00CC2350"/>
    <w:rsid w:val="00CC248A"/>
    <w:rsid w:val="00CC29AC"/>
    <w:rsid w:val="00CC2AF2"/>
    <w:rsid w:val="00CC312D"/>
    <w:rsid w:val="00CC36DE"/>
    <w:rsid w:val="00CC43D1"/>
    <w:rsid w:val="00CC5739"/>
    <w:rsid w:val="00CC5824"/>
    <w:rsid w:val="00CC5AD4"/>
    <w:rsid w:val="00CC5FD6"/>
    <w:rsid w:val="00CC6A5C"/>
    <w:rsid w:val="00CC7709"/>
    <w:rsid w:val="00CD01C0"/>
    <w:rsid w:val="00CD02BF"/>
    <w:rsid w:val="00CD0AC6"/>
    <w:rsid w:val="00CD1001"/>
    <w:rsid w:val="00CD1221"/>
    <w:rsid w:val="00CD1D98"/>
    <w:rsid w:val="00CD3623"/>
    <w:rsid w:val="00CD4089"/>
    <w:rsid w:val="00CD469D"/>
    <w:rsid w:val="00CD5620"/>
    <w:rsid w:val="00CD5C38"/>
    <w:rsid w:val="00CD690A"/>
    <w:rsid w:val="00CE0662"/>
    <w:rsid w:val="00CE13E3"/>
    <w:rsid w:val="00CE15BC"/>
    <w:rsid w:val="00CE1935"/>
    <w:rsid w:val="00CE26A8"/>
    <w:rsid w:val="00CE2FD5"/>
    <w:rsid w:val="00CE32C5"/>
    <w:rsid w:val="00CE334F"/>
    <w:rsid w:val="00CE3817"/>
    <w:rsid w:val="00CE560F"/>
    <w:rsid w:val="00CE5A24"/>
    <w:rsid w:val="00CE5B77"/>
    <w:rsid w:val="00CE5EB5"/>
    <w:rsid w:val="00CE66D4"/>
    <w:rsid w:val="00CF0254"/>
    <w:rsid w:val="00CF05F7"/>
    <w:rsid w:val="00CF114C"/>
    <w:rsid w:val="00CF29CE"/>
    <w:rsid w:val="00CF2BF1"/>
    <w:rsid w:val="00CF360E"/>
    <w:rsid w:val="00CF39D4"/>
    <w:rsid w:val="00CF3C90"/>
    <w:rsid w:val="00CF41C0"/>
    <w:rsid w:val="00CF46A3"/>
    <w:rsid w:val="00CF4F5B"/>
    <w:rsid w:val="00CF530C"/>
    <w:rsid w:val="00CF5F02"/>
    <w:rsid w:val="00CF6DEA"/>
    <w:rsid w:val="00CF7651"/>
    <w:rsid w:val="00CF790F"/>
    <w:rsid w:val="00CF7A9E"/>
    <w:rsid w:val="00CF7DBB"/>
    <w:rsid w:val="00D001C0"/>
    <w:rsid w:val="00D0061F"/>
    <w:rsid w:val="00D017A6"/>
    <w:rsid w:val="00D01E35"/>
    <w:rsid w:val="00D0343A"/>
    <w:rsid w:val="00D03587"/>
    <w:rsid w:val="00D03FF3"/>
    <w:rsid w:val="00D04437"/>
    <w:rsid w:val="00D04506"/>
    <w:rsid w:val="00D048C4"/>
    <w:rsid w:val="00D05522"/>
    <w:rsid w:val="00D05758"/>
    <w:rsid w:val="00D05CD5"/>
    <w:rsid w:val="00D06D47"/>
    <w:rsid w:val="00D070CF"/>
    <w:rsid w:val="00D0713D"/>
    <w:rsid w:val="00D07AF1"/>
    <w:rsid w:val="00D104E3"/>
    <w:rsid w:val="00D10978"/>
    <w:rsid w:val="00D113E9"/>
    <w:rsid w:val="00D120B2"/>
    <w:rsid w:val="00D130A9"/>
    <w:rsid w:val="00D13ADD"/>
    <w:rsid w:val="00D148D1"/>
    <w:rsid w:val="00D157DF"/>
    <w:rsid w:val="00D15E96"/>
    <w:rsid w:val="00D16B0D"/>
    <w:rsid w:val="00D17F9F"/>
    <w:rsid w:val="00D21584"/>
    <w:rsid w:val="00D21639"/>
    <w:rsid w:val="00D232FA"/>
    <w:rsid w:val="00D234CA"/>
    <w:rsid w:val="00D23BEE"/>
    <w:rsid w:val="00D23E26"/>
    <w:rsid w:val="00D242FD"/>
    <w:rsid w:val="00D243EF"/>
    <w:rsid w:val="00D24550"/>
    <w:rsid w:val="00D2479D"/>
    <w:rsid w:val="00D25CFF"/>
    <w:rsid w:val="00D25F9E"/>
    <w:rsid w:val="00D26A04"/>
    <w:rsid w:val="00D2747F"/>
    <w:rsid w:val="00D30106"/>
    <w:rsid w:val="00D307BC"/>
    <w:rsid w:val="00D30AFA"/>
    <w:rsid w:val="00D31989"/>
    <w:rsid w:val="00D31FD9"/>
    <w:rsid w:val="00D32017"/>
    <w:rsid w:val="00D331B9"/>
    <w:rsid w:val="00D333DB"/>
    <w:rsid w:val="00D33445"/>
    <w:rsid w:val="00D36103"/>
    <w:rsid w:val="00D366C4"/>
    <w:rsid w:val="00D37210"/>
    <w:rsid w:val="00D4041E"/>
    <w:rsid w:val="00D40BA8"/>
    <w:rsid w:val="00D40CA2"/>
    <w:rsid w:val="00D4163E"/>
    <w:rsid w:val="00D4180E"/>
    <w:rsid w:val="00D41CC5"/>
    <w:rsid w:val="00D41F68"/>
    <w:rsid w:val="00D42293"/>
    <w:rsid w:val="00D43592"/>
    <w:rsid w:val="00D437F7"/>
    <w:rsid w:val="00D452DE"/>
    <w:rsid w:val="00D46BCF"/>
    <w:rsid w:val="00D471F9"/>
    <w:rsid w:val="00D47D3C"/>
    <w:rsid w:val="00D47F34"/>
    <w:rsid w:val="00D5027F"/>
    <w:rsid w:val="00D51D99"/>
    <w:rsid w:val="00D525CC"/>
    <w:rsid w:val="00D52643"/>
    <w:rsid w:val="00D52B2C"/>
    <w:rsid w:val="00D5320D"/>
    <w:rsid w:val="00D537D9"/>
    <w:rsid w:val="00D53EEA"/>
    <w:rsid w:val="00D54ADD"/>
    <w:rsid w:val="00D54B08"/>
    <w:rsid w:val="00D552E2"/>
    <w:rsid w:val="00D55379"/>
    <w:rsid w:val="00D56A42"/>
    <w:rsid w:val="00D56CE7"/>
    <w:rsid w:val="00D573C1"/>
    <w:rsid w:val="00D57615"/>
    <w:rsid w:val="00D5777F"/>
    <w:rsid w:val="00D57E0B"/>
    <w:rsid w:val="00D606AB"/>
    <w:rsid w:val="00D609BD"/>
    <w:rsid w:val="00D6140A"/>
    <w:rsid w:val="00D619A3"/>
    <w:rsid w:val="00D62313"/>
    <w:rsid w:val="00D626CB"/>
    <w:rsid w:val="00D62DEE"/>
    <w:rsid w:val="00D6453C"/>
    <w:rsid w:val="00D65886"/>
    <w:rsid w:val="00D6666D"/>
    <w:rsid w:val="00D667CB"/>
    <w:rsid w:val="00D700A1"/>
    <w:rsid w:val="00D70793"/>
    <w:rsid w:val="00D71791"/>
    <w:rsid w:val="00D76478"/>
    <w:rsid w:val="00D76957"/>
    <w:rsid w:val="00D769B5"/>
    <w:rsid w:val="00D76C72"/>
    <w:rsid w:val="00D77AB7"/>
    <w:rsid w:val="00D801F5"/>
    <w:rsid w:val="00D804DB"/>
    <w:rsid w:val="00D80D5D"/>
    <w:rsid w:val="00D8109D"/>
    <w:rsid w:val="00D8176B"/>
    <w:rsid w:val="00D8184D"/>
    <w:rsid w:val="00D82D13"/>
    <w:rsid w:val="00D837E4"/>
    <w:rsid w:val="00D839F5"/>
    <w:rsid w:val="00D83FB6"/>
    <w:rsid w:val="00D8598F"/>
    <w:rsid w:val="00D85BCF"/>
    <w:rsid w:val="00D85E31"/>
    <w:rsid w:val="00D86792"/>
    <w:rsid w:val="00D870BE"/>
    <w:rsid w:val="00D9011D"/>
    <w:rsid w:val="00D90579"/>
    <w:rsid w:val="00D90F33"/>
    <w:rsid w:val="00D91A79"/>
    <w:rsid w:val="00D92395"/>
    <w:rsid w:val="00D92504"/>
    <w:rsid w:val="00D9270C"/>
    <w:rsid w:val="00D9284F"/>
    <w:rsid w:val="00D92897"/>
    <w:rsid w:val="00D93478"/>
    <w:rsid w:val="00D95B2B"/>
    <w:rsid w:val="00D9677B"/>
    <w:rsid w:val="00D96E29"/>
    <w:rsid w:val="00D97A30"/>
    <w:rsid w:val="00DA08A6"/>
    <w:rsid w:val="00DA090C"/>
    <w:rsid w:val="00DA0DA4"/>
    <w:rsid w:val="00DA1551"/>
    <w:rsid w:val="00DA17E0"/>
    <w:rsid w:val="00DA1869"/>
    <w:rsid w:val="00DA2056"/>
    <w:rsid w:val="00DA21EB"/>
    <w:rsid w:val="00DA26D6"/>
    <w:rsid w:val="00DA2B33"/>
    <w:rsid w:val="00DA2B5A"/>
    <w:rsid w:val="00DA3083"/>
    <w:rsid w:val="00DA40C6"/>
    <w:rsid w:val="00DA56B9"/>
    <w:rsid w:val="00DA56C7"/>
    <w:rsid w:val="00DA57EA"/>
    <w:rsid w:val="00DA5D64"/>
    <w:rsid w:val="00DA619F"/>
    <w:rsid w:val="00DA6213"/>
    <w:rsid w:val="00DA6290"/>
    <w:rsid w:val="00DA6482"/>
    <w:rsid w:val="00DA686C"/>
    <w:rsid w:val="00DA7539"/>
    <w:rsid w:val="00DA7D92"/>
    <w:rsid w:val="00DB03C2"/>
    <w:rsid w:val="00DB214C"/>
    <w:rsid w:val="00DB299C"/>
    <w:rsid w:val="00DB31D6"/>
    <w:rsid w:val="00DB3CBB"/>
    <w:rsid w:val="00DB422A"/>
    <w:rsid w:val="00DB4C62"/>
    <w:rsid w:val="00DB590E"/>
    <w:rsid w:val="00DB6252"/>
    <w:rsid w:val="00DB6371"/>
    <w:rsid w:val="00DB6D26"/>
    <w:rsid w:val="00DB702F"/>
    <w:rsid w:val="00DC140A"/>
    <w:rsid w:val="00DC1594"/>
    <w:rsid w:val="00DC163E"/>
    <w:rsid w:val="00DC1E4C"/>
    <w:rsid w:val="00DC217A"/>
    <w:rsid w:val="00DC2DA6"/>
    <w:rsid w:val="00DC3079"/>
    <w:rsid w:val="00DC3141"/>
    <w:rsid w:val="00DC316D"/>
    <w:rsid w:val="00DC3AC2"/>
    <w:rsid w:val="00DC3B92"/>
    <w:rsid w:val="00DC4B9E"/>
    <w:rsid w:val="00DC5ED2"/>
    <w:rsid w:val="00DC6E7E"/>
    <w:rsid w:val="00DC6FA0"/>
    <w:rsid w:val="00DD021A"/>
    <w:rsid w:val="00DD0F12"/>
    <w:rsid w:val="00DD2C41"/>
    <w:rsid w:val="00DD326C"/>
    <w:rsid w:val="00DD3B65"/>
    <w:rsid w:val="00DD42AC"/>
    <w:rsid w:val="00DD480F"/>
    <w:rsid w:val="00DD4917"/>
    <w:rsid w:val="00DD495F"/>
    <w:rsid w:val="00DD50CA"/>
    <w:rsid w:val="00DD5F70"/>
    <w:rsid w:val="00DD5FD8"/>
    <w:rsid w:val="00DD6AA6"/>
    <w:rsid w:val="00DD74E0"/>
    <w:rsid w:val="00DE0700"/>
    <w:rsid w:val="00DE0B2B"/>
    <w:rsid w:val="00DE145D"/>
    <w:rsid w:val="00DE24FF"/>
    <w:rsid w:val="00DE26D7"/>
    <w:rsid w:val="00DE2804"/>
    <w:rsid w:val="00DE2F8B"/>
    <w:rsid w:val="00DE3687"/>
    <w:rsid w:val="00DE476D"/>
    <w:rsid w:val="00DE497F"/>
    <w:rsid w:val="00DE4A69"/>
    <w:rsid w:val="00DE5F04"/>
    <w:rsid w:val="00DE75D5"/>
    <w:rsid w:val="00DE7716"/>
    <w:rsid w:val="00DF1713"/>
    <w:rsid w:val="00DF2BFF"/>
    <w:rsid w:val="00DF2F9C"/>
    <w:rsid w:val="00DF3C9E"/>
    <w:rsid w:val="00DF3FF5"/>
    <w:rsid w:val="00DF41C4"/>
    <w:rsid w:val="00DF43AC"/>
    <w:rsid w:val="00DF472A"/>
    <w:rsid w:val="00DF571C"/>
    <w:rsid w:val="00DF633E"/>
    <w:rsid w:val="00DF6BF2"/>
    <w:rsid w:val="00DF6C31"/>
    <w:rsid w:val="00DF73BC"/>
    <w:rsid w:val="00DF7982"/>
    <w:rsid w:val="00DF7A64"/>
    <w:rsid w:val="00DF7A6E"/>
    <w:rsid w:val="00DF7DD1"/>
    <w:rsid w:val="00E00F9C"/>
    <w:rsid w:val="00E01487"/>
    <w:rsid w:val="00E01757"/>
    <w:rsid w:val="00E01977"/>
    <w:rsid w:val="00E01A26"/>
    <w:rsid w:val="00E02D00"/>
    <w:rsid w:val="00E03930"/>
    <w:rsid w:val="00E04859"/>
    <w:rsid w:val="00E04A70"/>
    <w:rsid w:val="00E04C60"/>
    <w:rsid w:val="00E059DD"/>
    <w:rsid w:val="00E06239"/>
    <w:rsid w:val="00E06EA7"/>
    <w:rsid w:val="00E10596"/>
    <w:rsid w:val="00E10B58"/>
    <w:rsid w:val="00E10BEB"/>
    <w:rsid w:val="00E116A6"/>
    <w:rsid w:val="00E11853"/>
    <w:rsid w:val="00E11CD1"/>
    <w:rsid w:val="00E122CA"/>
    <w:rsid w:val="00E12C6A"/>
    <w:rsid w:val="00E12D97"/>
    <w:rsid w:val="00E13149"/>
    <w:rsid w:val="00E13A65"/>
    <w:rsid w:val="00E13C62"/>
    <w:rsid w:val="00E1481D"/>
    <w:rsid w:val="00E1623E"/>
    <w:rsid w:val="00E16361"/>
    <w:rsid w:val="00E16899"/>
    <w:rsid w:val="00E17730"/>
    <w:rsid w:val="00E1779C"/>
    <w:rsid w:val="00E201A5"/>
    <w:rsid w:val="00E20B64"/>
    <w:rsid w:val="00E21893"/>
    <w:rsid w:val="00E21AB9"/>
    <w:rsid w:val="00E21E47"/>
    <w:rsid w:val="00E227EF"/>
    <w:rsid w:val="00E22DB8"/>
    <w:rsid w:val="00E22F69"/>
    <w:rsid w:val="00E238F3"/>
    <w:rsid w:val="00E23947"/>
    <w:rsid w:val="00E23E8B"/>
    <w:rsid w:val="00E240F0"/>
    <w:rsid w:val="00E25C6D"/>
    <w:rsid w:val="00E26AEA"/>
    <w:rsid w:val="00E27843"/>
    <w:rsid w:val="00E31662"/>
    <w:rsid w:val="00E31E1E"/>
    <w:rsid w:val="00E3287E"/>
    <w:rsid w:val="00E32F6F"/>
    <w:rsid w:val="00E33197"/>
    <w:rsid w:val="00E335D7"/>
    <w:rsid w:val="00E33CE5"/>
    <w:rsid w:val="00E34C56"/>
    <w:rsid w:val="00E35AE6"/>
    <w:rsid w:val="00E362F3"/>
    <w:rsid w:val="00E36A27"/>
    <w:rsid w:val="00E36DA8"/>
    <w:rsid w:val="00E36DEB"/>
    <w:rsid w:val="00E36ED3"/>
    <w:rsid w:val="00E370E5"/>
    <w:rsid w:val="00E37697"/>
    <w:rsid w:val="00E37A2C"/>
    <w:rsid w:val="00E37CBE"/>
    <w:rsid w:val="00E37CE7"/>
    <w:rsid w:val="00E401A0"/>
    <w:rsid w:val="00E40715"/>
    <w:rsid w:val="00E40FBB"/>
    <w:rsid w:val="00E413F5"/>
    <w:rsid w:val="00E4163C"/>
    <w:rsid w:val="00E41CD5"/>
    <w:rsid w:val="00E4295D"/>
    <w:rsid w:val="00E42D10"/>
    <w:rsid w:val="00E42F3C"/>
    <w:rsid w:val="00E43272"/>
    <w:rsid w:val="00E432C9"/>
    <w:rsid w:val="00E44116"/>
    <w:rsid w:val="00E44295"/>
    <w:rsid w:val="00E447E9"/>
    <w:rsid w:val="00E45752"/>
    <w:rsid w:val="00E46014"/>
    <w:rsid w:val="00E5110F"/>
    <w:rsid w:val="00E51172"/>
    <w:rsid w:val="00E519A9"/>
    <w:rsid w:val="00E52753"/>
    <w:rsid w:val="00E52839"/>
    <w:rsid w:val="00E52E30"/>
    <w:rsid w:val="00E53BA9"/>
    <w:rsid w:val="00E54CD2"/>
    <w:rsid w:val="00E54E34"/>
    <w:rsid w:val="00E55B80"/>
    <w:rsid w:val="00E55E96"/>
    <w:rsid w:val="00E56765"/>
    <w:rsid w:val="00E57129"/>
    <w:rsid w:val="00E57AA8"/>
    <w:rsid w:val="00E60AE4"/>
    <w:rsid w:val="00E6272B"/>
    <w:rsid w:val="00E64542"/>
    <w:rsid w:val="00E64D36"/>
    <w:rsid w:val="00E652D3"/>
    <w:rsid w:val="00E65313"/>
    <w:rsid w:val="00E664F1"/>
    <w:rsid w:val="00E66819"/>
    <w:rsid w:val="00E66CBD"/>
    <w:rsid w:val="00E67174"/>
    <w:rsid w:val="00E67E22"/>
    <w:rsid w:val="00E67EFD"/>
    <w:rsid w:val="00E7040C"/>
    <w:rsid w:val="00E7080C"/>
    <w:rsid w:val="00E70ED0"/>
    <w:rsid w:val="00E718CB"/>
    <w:rsid w:val="00E71C7C"/>
    <w:rsid w:val="00E7234E"/>
    <w:rsid w:val="00E728FA"/>
    <w:rsid w:val="00E731B9"/>
    <w:rsid w:val="00E73203"/>
    <w:rsid w:val="00E73376"/>
    <w:rsid w:val="00E7370F"/>
    <w:rsid w:val="00E73E33"/>
    <w:rsid w:val="00E746BA"/>
    <w:rsid w:val="00E74712"/>
    <w:rsid w:val="00E74842"/>
    <w:rsid w:val="00E74EAE"/>
    <w:rsid w:val="00E76353"/>
    <w:rsid w:val="00E768B6"/>
    <w:rsid w:val="00E77C24"/>
    <w:rsid w:val="00E80572"/>
    <w:rsid w:val="00E80939"/>
    <w:rsid w:val="00E81127"/>
    <w:rsid w:val="00E82307"/>
    <w:rsid w:val="00E82699"/>
    <w:rsid w:val="00E82E14"/>
    <w:rsid w:val="00E834F9"/>
    <w:rsid w:val="00E84817"/>
    <w:rsid w:val="00E84D68"/>
    <w:rsid w:val="00E84F16"/>
    <w:rsid w:val="00E86787"/>
    <w:rsid w:val="00E87154"/>
    <w:rsid w:val="00E872BE"/>
    <w:rsid w:val="00E876B0"/>
    <w:rsid w:val="00E87A1F"/>
    <w:rsid w:val="00E87BB3"/>
    <w:rsid w:val="00E90229"/>
    <w:rsid w:val="00E905D7"/>
    <w:rsid w:val="00E90702"/>
    <w:rsid w:val="00E9106E"/>
    <w:rsid w:val="00E91230"/>
    <w:rsid w:val="00E9242D"/>
    <w:rsid w:val="00E92ADF"/>
    <w:rsid w:val="00E93303"/>
    <w:rsid w:val="00E935A3"/>
    <w:rsid w:val="00E93C71"/>
    <w:rsid w:val="00E941DA"/>
    <w:rsid w:val="00E957F5"/>
    <w:rsid w:val="00E95C81"/>
    <w:rsid w:val="00E95D34"/>
    <w:rsid w:val="00E961EF"/>
    <w:rsid w:val="00E97044"/>
    <w:rsid w:val="00E97111"/>
    <w:rsid w:val="00EA0119"/>
    <w:rsid w:val="00EA05EF"/>
    <w:rsid w:val="00EA0B0D"/>
    <w:rsid w:val="00EA155B"/>
    <w:rsid w:val="00EA17ED"/>
    <w:rsid w:val="00EA1D3A"/>
    <w:rsid w:val="00EA2295"/>
    <w:rsid w:val="00EA22B9"/>
    <w:rsid w:val="00EA3392"/>
    <w:rsid w:val="00EA4461"/>
    <w:rsid w:val="00EA4F8C"/>
    <w:rsid w:val="00EA5CCE"/>
    <w:rsid w:val="00EA6312"/>
    <w:rsid w:val="00EA6330"/>
    <w:rsid w:val="00EA697C"/>
    <w:rsid w:val="00EA6C6A"/>
    <w:rsid w:val="00EA7384"/>
    <w:rsid w:val="00EA76F7"/>
    <w:rsid w:val="00EA7CA0"/>
    <w:rsid w:val="00EB0673"/>
    <w:rsid w:val="00EB0D2D"/>
    <w:rsid w:val="00EB20D1"/>
    <w:rsid w:val="00EB2ABE"/>
    <w:rsid w:val="00EB3A09"/>
    <w:rsid w:val="00EB3CC7"/>
    <w:rsid w:val="00EB71C2"/>
    <w:rsid w:val="00EB7514"/>
    <w:rsid w:val="00EB7725"/>
    <w:rsid w:val="00EC01AC"/>
    <w:rsid w:val="00EC0299"/>
    <w:rsid w:val="00EC074C"/>
    <w:rsid w:val="00EC0A9D"/>
    <w:rsid w:val="00EC0ED8"/>
    <w:rsid w:val="00EC1A7D"/>
    <w:rsid w:val="00EC318E"/>
    <w:rsid w:val="00EC36D0"/>
    <w:rsid w:val="00EC3CFE"/>
    <w:rsid w:val="00EC512F"/>
    <w:rsid w:val="00EC5680"/>
    <w:rsid w:val="00EC57D2"/>
    <w:rsid w:val="00EC67C0"/>
    <w:rsid w:val="00EC7E6B"/>
    <w:rsid w:val="00EC7E9D"/>
    <w:rsid w:val="00ED00C0"/>
    <w:rsid w:val="00ED08E1"/>
    <w:rsid w:val="00ED0B7C"/>
    <w:rsid w:val="00ED1A7F"/>
    <w:rsid w:val="00ED1C01"/>
    <w:rsid w:val="00ED1E66"/>
    <w:rsid w:val="00ED2A2B"/>
    <w:rsid w:val="00ED2B6D"/>
    <w:rsid w:val="00ED38FD"/>
    <w:rsid w:val="00ED3A5A"/>
    <w:rsid w:val="00ED40C0"/>
    <w:rsid w:val="00ED5791"/>
    <w:rsid w:val="00ED5D1D"/>
    <w:rsid w:val="00ED676D"/>
    <w:rsid w:val="00ED6D14"/>
    <w:rsid w:val="00ED6E8F"/>
    <w:rsid w:val="00ED6F6D"/>
    <w:rsid w:val="00ED77BD"/>
    <w:rsid w:val="00ED7AAD"/>
    <w:rsid w:val="00ED7D9E"/>
    <w:rsid w:val="00EE039E"/>
    <w:rsid w:val="00EE06C6"/>
    <w:rsid w:val="00EE0B55"/>
    <w:rsid w:val="00EE163D"/>
    <w:rsid w:val="00EE1F2C"/>
    <w:rsid w:val="00EE215E"/>
    <w:rsid w:val="00EE28B3"/>
    <w:rsid w:val="00EE36D6"/>
    <w:rsid w:val="00EE3A0C"/>
    <w:rsid w:val="00EE3EB0"/>
    <w:rsid w:val="00EE434E"/>
    <w:rsid w:val="00EE445F"/>
    <w:rsid w:val="00EE5591"/>
    <w:rsid w:val="00EE5745"/>
    <w:rsid w:val="00EE5C56"/>
    <w:rsid w:val="00EE5DBC"/>
    <w:rsid w:val="00EE78BB"/>
    <w:rsid w:val="00EE7B5B"/>
    <w:rsid w:val="00EF0326"/>
    <w:rsid w:val="00EF0990"/>
    <w:rsid w:val="00EF0CFC"/>
    <w:rsid w:val="00EF1308"/>
    <w:rsid w:val="00EF39D4"/>
    <w:rsid w:val="00EF3A20"/>
    <w:rsid w:val="00EF44B8"/>
    <w:rsid w:val="00EF46B0"/>
    <w:rsid w:val="00EF4784"/>
    <w:rsid w:val="00EF48D8"/>
    <w:rsid w:val="00EF5852"/>
    <w:rsid w:val="00EF6C92"/>
    <w:rsid w:val="00F0025D"/>
    <w:rsid w:val="00F00345"/>
    <w:rsid w:val="00F0083F"/>
    <w:rsid w:val="00F0092C"/>
    <w:rsid w:val="00F00FA1"/>
    <w:rsid w:val="00F01219"/>
    <w:rsid w:val="00F019B9"/>
    <w:rsid w:val="00F05177"/>
    <w:rsid w:val="00F05B29"/>
    <w:rsid w:val="00F05DED"/>
    <w:rsid w:val="00F05EE9"/>
    <w:rsid w:val="00F069BF"/>
    <w:rsid w:val="00F07292"/>
    <w:rsid w:val="00F10CA2"/>
    <w:rsid w:val="00F1302B"/>
    <w:rsid w:val="00F13933"/>
    <w:rsid w:val="00F14939"/>
    <w:rsid w:val="00F172AC"/>
    <w:rsid w:val="00F17615"/>
    <w:rsid w:val="00F17A37"/>
    <w:rsid w:val="00F17CC1"/>
    <w:rsid w:val="00F17E17"/>
    <w:rsid w:val="00F20566"/>
    <w:rsid w:val="00F20D02"/>
    <w:rsid w:val="00F2124B"/>
    <w:rsid w:val="00F21E68"/>
    <w:rsid w:val="00F228E3"/>
    <w:rsid w:val="00F234B0"/>
    <w:rsid w:val="00F2497C"/>
    <w:rsid w:val="00F2545F"/>
    <w:rsid w:val="00F25745"/>
    <w:rsid w:val="00F25B83"/>
    <w:rsid w:val="00F27227"/>
    <w:rsid w:val="00F30776"/>
    <w:rsid w:val="00F308A0"/>
    <w:rsid w:val="00F30A9C"/>
    <w:rsid w:val="00F31243"/>
    <w:rsid w:val="00F318B5"/>
    <w:rsid w:val="00F33A9C"/>
    <w:rsid w:val="00F343F5"/>
    <w:rsid w:val="00F34997"/>
    <w:rsid w:val="00F34CC5"/>
    <w:rsid w:val="00F35088"/>
    <w:rsid w:val="00F3530C"/>
    <w:rsid w:val="00F36DCB"/>
    <w:rsid w:val="00F3785C"/>
    <w:rsid w:val="00F40505"/>
    <w:rsid w:val="00F4076F"/>
    <w:rsid w:val="00F40A84"/>
    <w:rsid w:val="00F410E6"/>
    <w:rsid w:val="00F4249E"/>
    <w:rsid w:val="00F4298F"/>
    <w:rsid w:val="00F4396A"/>
    <w:rsid w:val="00F449F4"/>
    <w:rsid w:val="00F44DF6"/>
    <w:rsid w:val="00F452F0"/>
    <w:rsid w:val="00F45ECF"/>
    <w:rsid w:val="00F46635"/>
    <w:rsid w:val="00F4677D"/>
    <w:rsid w:val="00F46C2B"/>
    <w:rsid w:val="00F46FFC"/>
    <w:rsid w:val="00F47378"/>
    <w:rsid w:val="00F47516"/>
    <w:rsid w:val="00F47980"/>
    <w:rsid w:val="00F50F52"/>
    <w:rsid w:val="00F50FF5"/>
    <w:rsid w:val="00F51694"/>
    <w:rsid w:val="00F51CEE"/>
    <w:rsid w:val="00F5215C"/>
    <w:rsid w:val="00F5260B"/>
    <w:rsid w:val="00F52789"/>
    <w:rsid w:val="00F53416"/>
    <w:rsid w:val="00F55A25"/>
    <w:rsid w:val="00F55AD4"/>
    <w:rsid w:val="00F55ADA"/>
    <w:rsid w:val="00F5617A"/>
    <w:rsid w:val="00F570AD"/>
    <w:rsid w:val="00F60F97"/>
    <w:rsid w:val="00F61511"/>
    <w:rsid w:val="00F6152D"/>
    <w:rsid w:val="00F61C32"/>
    <w:rsid w:val="00F63147"/>
    <w:rsid w:val="00F6403B"/>
    <w:rsid w:val="00F6412D"/>
    <w:rsid w:val="00F6451C"/>
    <w:rsid w:val="00F65BD1"/>
    <w:rsid w:val="00F65CFC"/>
    <w:rsid w:val="00F665C7"/>
    <w:rsid w:val="00F66937"/>
    <w:rsid w:val="00F66C6C"/>
    <w:rsid w:val="00F66E8D"/>
    <w:rsid w:val="00F71519"/>
    <w:rsid w:val="00F71626"/>
    <w:rsid w:val="00F71715"/>
    <w:rsid w:val="00F7269D"/>
    <w:rsid w:val="00F728E1"/>
    <w:rsid w:val="00F72BB9"/>
    <w:rsid w:val="00F739C3"/>
    <w:rsid w:val="00F73C29"/>
    <w:rsid w:val="00F74CBD"/>
    <w:rsid w:val="00F750E5"/>
    <w:rsid w:val="00F75185"/>
    <w:rsid w:val="00F7600C"/>
    <w:rsid w:val="00F82597"/>
    <w:rsid w:val="00F82AC0"/>
    <w:rsid w:val="00F82F12"/>
    <w:rsid w:val="00F831DC"/>
    <w:rsid w:val="00F85D83"/>
    <w:rsid w:val="00F8643C"/>
    <w:rsid w:val="00F86C95"/>
    <w:rsid w:val="00F870C6"/>
    <w:rsid w:val="00F87589"/>
    <w:rsid w:val="00F87D4A"/>
    <w:rsid w:val="00F90885"/>
    <w:rsid w:val="00F90E6C"/>
    <w:rsid w:val="00F916B7"/>
    <w:rsid w:val="00F92589"/>
    <w:rsid w:val="00F92610"/>
    <w:rsid w:val="00F92BE9"/>
    <w:rsid w:val="00F9374C"/>
    <w:rsid w:val="00F94CB3"/>
    <w:rsid w:val="00F94EC5"/>
    <w:rsid w:val="00F95112"/>
    <w:rsid w:val="00F95759"/>
    <w:rsid w:val="00F95C47"/>
    <w:rsid w:val="00F95EAC"/>
    <w:rsid w:val="00F96123"/>
    <w:rsid w:val="00F979A4"/>
    <w:rsid w:val="00F97A54"/>
    <w:rsid w:val="00FA0AB3"/>
    <w:rsid w:val="00FA118B"/>
    <w:rsid w:val="00FA194C"/>
    <w:rsid w:val="00FA2A83"/>
    <w:rsid w:val="00FA3652"/>
    <w:rsid w:val="00FA387C"/>
    <w:rsid w:val="00FA39CF"/>
    <w:rsid w:val="00FA471A"/>
    <w:rsid w:val="00FA5E4A"/>
    <w:rsid w:val="00FA64A8"/>
    <w:rsid w:val="00FA6517"/>
    <w:rsid w:val="00FA737B"/>
    <w:rsid w:val="00FB0502"/>
    <w:rsid w:val="00FB06D9"/>
    <w:rsid w:val="00FB0E75"/>
    <w:rsid w:val="00FB0F4E"/>
    <w:rsid w:val="00FB1443"/>
    <w:rsid w:val="00FB2109"/>
    <w:rsid w:val="00FB2404"/>
    <w:rsid w:val="00FB4584"/>
    <w:rsid w:val="00FB4F5A"/>
    <w:rsid w:val="00FB66E1"/>
    <w:rsid w:val="00FB7C9A"/>
    <w:rsid w:val="00FB7E97"/>
    <w:rsid w:val="00FC036B"/>
    <w:rsid w:val="00FC16AD"/>
    <w:rsid w:val="00FC2635"/>
    <w:rsid w:val="00FC3116"/>
    <w:rsid w:val="00FC37D9"/>
    <w:rsid w:val="00FC4C4A"/>
    <w:rsid w:val="00FC4F40"/>
    <w:rsid w:val="00FC5100"/>
    <w:rsid w:val="00FC5925"/>
    <w:rsid w:val="00FC5B22"/>
    <w:rsid w:val="00FC6500"/>
    <w:rsid w:val="00FC7366"/>
    <w:rsid w:val="00FC751A"/>
    <w:rsid w:val="00FC7569"/>
    <w:rsid w:val="00FC7995"/>
    <w:rsid w:val="00FC7EB6"/>
    <w:rsid w:val="00FD0A04"/>
    <w:rsid w:val="00FD0BBF"/>
    <w:rsid w:val="00FD21BA"/>
    <w:rsid w:val="00FD22C3"/>
    <w:rsid w:val="00FD27EA"/>
    <w:rsid w:val="00FD2869"/>
    <w:rsid w:val="00FD28A4"/>
    <w:rsid w:val="00FD2A21"/>
    <w:rsid w:val="00FD3D5E"/>
    <w:rsid w:val="00FD4A10"/>
    <w:rsid w:val="00FD5155"/>
    <w:rsid w:val="00FD520C"/>
    <w:rsid w:val="00FD6FCC"/>
    <w:rsid w:val="00FD700E"/>
    <w:rsid w:val="00FD724D"/>
    <w:rsid w:val="00FD780C"/>
    <w:rsid w:val="00FD7B90"/>
    <w:rsid w:val="00FE076C"/>
    <w:rsid w:val="00FE0C79"/>
    <w:rsid w:val="00FE1869"/>
    <w:rsid w:val="00FE1E68"/>
    <w:rsid w:val="00FE203D"/>
    <w:rsid w:val="00FE20E1"/>
    <w:rsid w:val="00FE2344"/>
    <w:rsid w:val="00FE268B"/>
    <w:rsid w:val="00FE269E"/>
    <w:rsid w:val="00FE3884"/>
    <w:rsid w:val="00FE38DB"/>
    <w:rsid w:val="00FE3D14"/>
    <w:rsid w:val="00FE4298"/>
    <w:rsid w:val="00FE454B"/>
    <w:rsid w:val="00FE486B"/>
    <w:rsid w:val="00FE4C6D"/>
    <w:rsid w:val="00FE4FC4"/>
    <w:rsid w:val="00FE567B"/>
    <w:rsid w:val="00FE5A27"/>
    <w:rsid w:val="00FE5FE2"/>
    <w:rsid w:val="00FE60DE"/>
    <w:rsid w:val="00FE61B3"/>
    <w:rsid w:val="00FE691B"/>
    <w:rsid w:val="00FE714C"/>
    <w:rsid w:val="00FE7386"/>
    <w:rsid w:val="00FE75D8"/>
    <w:rsid w:val="00FE75EF"/>
    <w:rsid w:val="00FE7C09"/>
    <w:rsid w:val="00FF0E65"/>
    <w:rsid w:val="00FF1784"/>
    <w:rsid w:val="00FF1EED"/>
    <w:rsid w:val="00FF2367"/>
    <w:rsid w:val="00FF29CF"/>
    <w:rsid w:val="00FF3172"/>
    <w:rsid w:val="00FF3C6B"/>
    <w:rsid w:val="00FF46A8"/>
    <w:rsid w:val="00FF50AC"/>
    <w:rsid w:val="00FF520A"/>
    <w:rsid w:val="00FF7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11E0B35-E863-4058-8673-88D87A2D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uiPriority="99"/>
    <w:lsdException w:name="footer" w:uiPriority="99"/>
    <w:lsdException w:name="index heading" w:locked="1"/>
    <w:lsdException w:name="caption" w:lock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qFormat="1"/>
    <w:lsdException w:name="Document Map" w:locked="1"/>
    <w:lsdException w:name="Plain Text" w:locked="1" w:uiPriority="99"/>
    <w:lsdException w:name="E-mail Signature"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semiHidden="1" w:unhideWhenUsed="1"/>
    <w:lsdException w:name="annotation subject" w:locked="1"/>
    <w:lsdException w:name="No List" w:uiPriority="99"/>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uiPriority="99"/>
    <w:lsdException w:name="Table Grid" w:locked="1"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A64"/>
    <w:pPr>
      <w:spacing w:after="360" w:line="288" w:lineRule="auto"/>
    </w:pPr>
    <w:rPr>
      <w:rFonts w:ascii="Arial" w:hAnsi="Arial"/>
      <w:sz w:val="21"/>
      <w:szCs w:val="18"/>
      <w:lang w:eastAsia="ja-JP"/>
    </w:rPr>
  </w:style>
  <w:style w:type="paragraph" w:styleId="Heading1">
    <w:name w:val="heading 1"/>
    <w:aliases w:val="h1"/>
    <w:basedOn w:val="Normal"/>
    <w:next w:val="BodyText"/>
    <w:link w:val="Heading1Char"/>
    <w:uiPriority w:val="9"/>
    <w:qFormat/>
    <w:rsid w:val="00A659D6"/>
    <w:pPr>
      <w:keepNext/>
      <w:pageBreakBefore/>
      <w:spacing w:before="100" w:line="240" w:lineRule="auto"/>
      <w:outlineLvl w:val="0"/>
    </w:pPr>
    <w:rPr>
      <w:rFonts w:ascii="Arial Narrow" w:hAnsi="Arial Narrow" w:cs="Arial"/>
      <w:b/>
      <w:bCs/>
      <w:kern w:val="32"/>
      <w:sz w:val="30"/>
      <w:szCs w:val="32"/>
    </w:rPr>
  </w:style>
  <w:style w:type="paragraph" w:styleId="Heading2">
    <w:name w:val="heading 2"/>
    <w:aliases w:val="h2"/>
    <w:basedOn w:val="Normal"/>
    <w:next w:val="BodyText"/>
    <w:link w:val="Heading2Char"/>
    <w:uiPriority w:val="9"/>
    <w:qFormat/>
    <w:rsid w:val="00EE5C56"/>
    <w:pPr>
      <w:keepNext/>
      <w:spacing w:before="480" w:line="240" w:lineRule="auto"/>
      <w:ind w:left="270"/>
      <w:outlineLvl w:val="1"/>
    </w:pPr>
    <w:rPr>
      <w:rFonts w:ascii="Arial Narrow" w:hAnsi="Arial Narrow" w:cs="Arial"/>
      <w:b/>
      <w:bCs/>
      <w:iCs/>
      <w:sz w:val="24"/>
      <w:szCs w:val="28"/>
    </w:rPr>
  </w:style>
  <w:style w:type="paragraph" w:styleId="Heading3">
    <w:name w:val="heading 3"/>
    <w:aliases w:val="h3"/>
    <w:basedOn w:val="Normal"/>
    <w:next w:val="BodyText"/>
    <w:link w:val="Heading3Char"/>
    <w:uiPriority w:val="9"/>
    <w:qFormat/>
    <w:rsid w:val="00510D56"/>
    <w:pPr>
      <w:keepNext/>
      <w:spacing w:before="320" w:after="240"/>
      <w:outlineLvl w:val="2"/>
    </w:pPr>
    <w:rPr>
      <w:rFonts w:ascii="Arial Narrow" w:hAnsi="Arial Narrow" w:cs="Arial"/>
      <w:bCs/>
      <w:i/>
      <w:sz w:val="22"/>
      <w:szCs w:val="26"/>
    </w:rPr>
  </w:style>
  <w:style w:type="paragraph" w:styleId="Heading4">
    <w:name w:val="heading 4"/>
    <w:aliases w:val="h4"/>
    <w:basedOn w:val="Normal"/>
    <w:next w:val="BodyText"/>
    <w:link w:val="Heading4Char"/>
    <w:uiPriority w:val="9"/>
    <w:qFormat/>
    <w:rsid w:val="006E112D"/>
    <w:pPr>
      <w:keepNext/>
      <w:spacing w:before="280" w:after="240"/>
      <w:outlineLvl w:val="3"/>
    </w:pPr>
    <w:rPr>
      <w:b/>
      <w:bCs/>
      <w:sz w:val="20"/>
      <w:szCs w:val="28"/>
    </w:rPr>
  </w:style>
  <w:style w:type="paragraph" w:styleId="Heading5">
    <w:name w:val="heading 5"/>
    <w:basedOn w:val="Normal"/>
    <w:next w:val="Normal"/>
    <w:link w:val="Heading5Char"/>
    <w:uiPriority w:val="9"/>
    <w:qFormat/>
    <w:locked/>
    <w:rsid w:val="002766C6"/>
    <w:pPr>
      <w:spacing w:before="240" w:after="60"/>
      <w:outlineLvl w:val="4"/>
    </w:pPr>
    <w:rPr>
      <w:b/>
      <w:bCs/>
      <w:i/>
      <w:iCs/>
      <w:sz w:val="26"/>
      <w:szCs w:val="26"/>
    </w:rPr>
  </w:style>
  <w:style w:type="paragraph" w:styleId="Heading6">
    <w:name w:val="heading 6"/>
    <w:basedOn w:val="Normal"/>
    <w:next w:val="Normal"/>
    <w:link w:val="Heading6Char"/>
    <w:uiPriority w:val="9"/>
    <w:qFormat/>
    <w:locked/>
    <w:rsid w:val="002766C6"/>
    <w:pPr>
      <w:spacing w:before="240" w:after="60"/>
      <w:outlineLvl w:val="5"/>
    </w:pPr>
    <w:rPr>
      <w:b/>
      <w:bCs/>
      <w:sz w:val="22"/>
      <w:szCs w:val="22"/>
    </w:rPr>
  </w:style>
  <w:style w:type="paragraph" w:styleId="Heading7">
    <w:name w:val="heading 7"/>
    <w:basedOn w:val="Normal"/>
    <w:next w:val="Normal"/>
    <w:link w:val="Heading7Char"/>
    <w:uiPriority w:val="9"/>
    <w:qFormat/>
    <w:locked/>
    <w:rsid w:val="002766C6"/>
    <w:pPr>
      <w:spacing w:before="240" w:after="60"/>
      <w:outlineLvl w:val="6"/>
    </w:pPr>
    <w:rPr>
      <w:sz w:val="24"/>
      <w:szCs w:val="24"/>
    </w:rPr>
  </w:style>
  <w:style w:type="paragraph" w:styleId="Heading8">
    <w:name w:val="heading 8"/>
    <w:basedOn w:val="Normal"/>
    <w:next w:val="Normal"/>
    <w:link w:val="Heading8Char"/>
    <w:uiPriority w:val="9"/>
    <w:qFormat/>
    <w:locked/>
    <w:rsid w:val="002766C6"/>
    <w:pPr>
      <w:spacing w:before="240" w:after="60"/>
      <w:outlineLvl w:val="7"/>
    </w:pPr>
    <w:rPr>
      <w:i/>
      <w:iCs/>
      <w:sz w:val="24"/>
      <w:szCs w:val="24"/>
    </w:rPr>
  </w:style>
  <w:style w:type="paragraph" w:styleId="Heading9">
    <w:name w:val="heading 9"/>
    <w:aliases w:val="Appendix"/>
    <w:basedOn w:val="Normal"/>
    <w:next w:val="Normal"/>
    <w:link w:val="Heading9Char"/>
    <w:uiPriority w:val="9"/>
    <w:qFormat/>
    <w:locked/>
    <w:rsid w:val="002766C6"/>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locked/>
    <w:rsid w:val="00A659D6"/>
    <w:rPr>
      <w:rFonts w:ascii="Arial Narrow" w:hAnsi="Arial Narrow" w:cs="Arial"/>
      <w:b/>
      <w:bCs/>
      <w:kern w:val="32"/>
      <w:sz w:val="30"/>
      <w:szCs w:val="32"/>
      <w:lang w:eastAsia="ja-JP"/>
    </w:rPr>
  </w:style>
  <w:style w:type="character" w:customStyle="1" w:styleId="Heading2Char">
    <w:name w:val="Heading 2 Char"/>
    <w:aliases w:val="h2 Char"/>
    <w:basedOn w:val="DefaultParagraphFont"/>
    <w:link w:val="Heading2"/>
    <w:uiPriority w:val="9"/>
    <w:locked/>
    <w:rsid w:val="00EE5C56"/>
    <w:rPr>
      <w:rFonts w:ascii="Arial Narrow" w:hAnsi="Arial Narrow" w:cs="Arial"/>
      <w:b/>
      <w:bCs/>
      <w:iCs/>
      <w:sz w:val="24"/>
      <w:szCs w:val="28"/>
      <w:lang w:eastAsia="ja-JP"/>
    </w:rPr>
  </w:style>
  <w:style w:type="character" w:customStyle="1" w:styleId="Heading3Char">
    <w:name w:val="Heading 3 Char"/>
    <w:aliases w:val="h3 Char"/>
    <w:basedOn w:val="DefaultParagraphFont"/>
    <w:link w:val="Heading3"/>
    <w:uiPriority w:val="9"/>
    <w:locked/>
    <w:rsid w:val="00510D56"/>
    <w:rPr>
      <w:rFonts w:ascii="Arial Narrow" w:hAnsi="Arial Narrow" w:cs="Arial"/>
      <w:bCs/>
      <w:i/>
      <w:sz w:val="22"/>
      <w:szCs w:val="26"/>
      <w:lang w:eastAsia="ja-JP"/>
    </w:rPr>
  </w:style>
  <w:style w:type="character" w:customStyle="1" w:styleId="Heading4Char">
    <w:name w:val="Heading 4 Char"/>
    <w:aliases w:val="h4 Char"/>
    <w:basedOn w:val="DefaultParagraphFont"/>
    <w:link w:val="Heading4"/>
    <w:uiPriority w:val="9"/>
    <w:locked/>
    <w:rsid w:val="006E112D"/>
    <w:rPr>
      <w:rFonts w:ascii="Arial" w:hAnsi="Arial"/>
      <w:b/>
      <w:bCs/>
      <w:szCs w:val="28"/>
      <w:lang w:eastAsia="ja-JP"/>
    </w:rPr>
  </w:style>
  <w:style w:type="character" w:customStyle="1" w:styleId="Heading5Char">
    <w:name w:val="Heading 5 Char"/>
    <w:basedOn w:val="DefaultParagraphFont"/>
    <w:link w:val="Heading5"/>
    <w:uiPriority w:val="9"/>
    <w:locked/>
    <w:rsid w:val="0044724E"/>
    <w:rPr>
      <w:rFonts w:ascii="Arial" w:hAnsi="Arial"/>
      <w:b/>
      <w:bCs/>
      <w:i/>
      <w:iCs/>
      <w:sz w:val="26"/>
      <w:szCs w:val="26"/>
      <w:lang w:eastAsia="ja-JP"/>
    </w:rPr>
  </w:style>
  <w:style w:type="character" w:customStyle="1" w:styleId="Heading6Char">
    <w:name w:val="Heading 6 Char"/>
    <w:basedOn w:val="DefaultParagraphFont"/>
    <w:link w:val="Heading6"/>
    <w:uiPriority w:val="9"/>
    <w:rsid w:val="00CB5CB9"/>
    <w:rPr>
      <w:rFonts w:ascii="Arial" w:hAnsi="Arial"/>
      <w:b/>
      <w:bCs/>
      <w:sz w:val="22"/>
      <w:szCs w:val="22"/>
      <w:lang w:eastAsia="ja-JP"/>
    </w:rPr>
  </w:style>
  <w:style w:type="character" w:customStyle="1" w:styleId="Heading7Char">
    <w:name w:val="Heading 7 Char"/>
    <w:basedOn w:val="DefaultParagraphFont"/>
    <w:link w:val="Heading7"/>
    <w:uiPriority w:val="9"/>
    <w:rsid w:val="00CB5CB9"/>
    <w:rPr>
      <w:rFonts w:ascii="Arial" w:hAnsi="Arial"/>
      <w:sz w:val="24"/>
      <w:szCs w:val="24"/>
      <w:lang w:eastAsia="ja-JP"/>
    </w:rPr>
  </w:style>
  <w:style w:type="character" w:customStyle="1" w:styleId="Heading8Char">
    <w:name w:val="Heading 8 Char"/>
    <w:basedOn w:val="DefaultParagraphFont"/>
    <w:link w:val="Heading8"/>
    <w:uiPriority w:val="9"/>
    <w:rsid w:val="00CB5CB9"/>
    <w:rPr>
      <w:rFonts w:ascii="Arial" w:hAnsi="Arial"/>
      <w:i/>
      <w:iCs/>
      <w:sz w:val="24"/>
      <w:szCs w:val="24"/>
      <w:lang w:eastAsia="ja-JP"/>
    </w:rPr>
  </w:style>
  <w:style w:type="character" w:customStyle="1" w:styleId="Heading9Char">
    <w:name w:val="Heading 9 Char"/>
    <w:aliases w:val="Appendix Char"/>
    <w:basedOn w:val="DefaultParagraphFont"/>
    <w:link w:val="Heading9"/>
    <w:uiPriority w:val="9"/>
    <w:rsid w:val="00CB5CB9"/>
    <w:rPr>
      <w:rFonts w:ascii="Arial" w:hAnsi="Arial" w:cs="Arial"/>
      <w:sz w:val="22"/>
      <w:szCs w:val="22"/>
      <w:lang w:eastAsia="ja-JP"/>
    </w:rPr>
  </w:style>
  <w:style w:type="paragraph" w:styleId="BodyText">
    <w:name w:val="Body Text"/>
    <w:aliases w:val="bodypara"/>
    <w:basedOn w:val="Normal"/>
    <w:link w:val="BodyTextChar"/>
    <w:uiPriority w:val="99"/>
    <w:rsid w:val="0004175E"/>
    <w:pPr>
      <w:spacing w:before="220" w:after="220"/>
    </w:pPr>
  </w:style>
  <w:style w:type="character" w:customStyle="1" w:styleId="BodyTextChar">
    <w:name w:val="Body Text Char"/>
    <w:aliases w:val="bodypara Char"/>
    <w:basedOn w:val="DefaultParagraphFont"/>
    <w:link w:val="BodyText"/>
    <w:uiPriority w:val="99"/>
    <w:locked/>
    <w:rsid w:val="0004175E"/>
    <w:rPr>
      <w:rFonts w:eastAsia="MS Mincho" w:cs="Times New Roman"/>
      <w:sz w:val="18"/>
      <w:szCs w:val="18"/>
      <w:lang w:val="en-US" w:eastAsia="ja-JP" w:bidi="ar-SA"/>
    </w:rPr>
  </w:style>
  <w:style w:type="paragraph" w:styleId="Header">
    <w:name w:val="header"/>
    <w:basedOn w:val="Normal"/>
    <w:link w:val="Head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HeaderChar">
    <w:name w:val="Header Char"/>
    <w:basedOn w:val="DefaultParagraphFont"/>
    <w:link w:val="Header"/>
    <w:uiPriority w:val="99"/>
    <w:locked/>
    <w:rsid w:val="0044724E"/>
    <w:rPr>
      <w:rFonts w:ascii="Arial Narrow" w:hAnsi="Arial Narrow" w:cs="Times New Roman"/>
      <w:b/>
      <w:sz w:val="18"/>
      <w:szCs w:val="18"/>
      <w:lang w:val="en-US" w:eastAsia="ja-JP" w:bidi="ar-SA"/>
    </w:rPr>
  </w:style>
  <w:style w:type="paragraph" w:styleId="Footer">
    <w:name w:val="footer"/>
    <w:basedOn w:val="Normal"/>
    <w:link w:val="Foot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FooterChar">
    <w:name w:val="Footer Char"/>
    <w:basedOn w:val="DefaultParagraphFont"/>
    <w:link w:val="Footer"/>
    <w:uiPriority w:val="99"/>
    <w:locked/>
    <w:rsid w:val="0044724E"/>
    <w:rPr>
      <w:rFonts w:ascii="Arial Narrow" w:hAnsi="Arial Narrow" w:cs="Times New Roman"/>
      <w:b/>
      <w:sz w:val="18"/>
      <w:szCs w:val="18"/>
      <w:lang w:val="en-US" w:eastAsia="ja-JP" w:bidi="ar-SA"/>
    </w:rPr>
  </w:style>
  <w:style w:type="character" w:customStyle="1" w:styleId="bookreference">
    <w:name w:val="book.reference"/>
    <w:rsid w:val="0004175E"/>
    <w:rPr>
      <w:i/>
    </w:rPr>
  </w:style>
  <w:style w:type="paragraph" w:customStyle="1" w:styleId="steppara">
    <w:name w:val="steppara"/>
    <w:basedOn w:val="BodyText"/>
    <w:rsid w:val="0004175E"/>
    <w:pPr>
      <w:tabs>
        <w:tab w:val="num" w:pos="360"/>
      </w:tabs>
      <w:spacing w:after="120"/>
      <w:ind w:left="360" w:hanging="360"/>
    </w:pPr>
  </w:style>
  <w:style w:type="character" w:styleId="Emphasis">
    <w:name w:val="Emphasis"/>
    <w:basedOn w:val="DefaultParagraphFont"/>
    <w:uiPriority w:val="20"/>
    <w:qFormat/>
    <w:locked/>
    <w:rsid w:val="0004175E"/>
    <w:rPr>
      <w:rFonts w:cs="Times New Roman"/>
      <w:i/>
      <w:iCs/>
    </w:rPr>
  </w:style>
  <w:style w:type="paragraph" w:customStyle="1" w:styleId="bulpara">
    <w:name w:val="bulpara"/>
    <w:basedOn w:val="Normal"/>
    <w:rsid w:val="0004175E"/>
    <w:pPr>
      <w:tabs>
        <w:tab w:val="num" w:pos="360"/>
      </w:tabs>
      <w:spacing w:after="60"/>
      <w:ind w:left="360" w:hanging="360"/>
    </w:pPr>
  </w:style>
  <w:style w:type="character" w:customStyle="1" w:styleId="underline">
    <w:name w:val="underline"/>
    <w:basedOn w:val="DefaultParagraphFont"/>
    <w:rsid w:val="0004175E"/>
    <w:rPr>
      <w:rFonts w:cs="Times New Roman"/>
      <w:u w:val="single"/>
    </w:rPr>
  </w:style>
  <w:style w:type="character" w:customStyle="1" w:styleId="bold">
    <w:name w:val="bold"/>
    <w:rsid w:val="0004175E"/>
    <w:rPr>
      <w:b/>
    </w:rPr>
  </w:style>
  <w:style w:type="character" w:customStyle="1" w:styleId="code">
    <w:name w:val="code"/>
    <w:rsid w:val="0004175E"/>
    <w:rPr>
      <w:rFonts w:ascii="Courier New" w:hAnsi="Courier New"/>
    </w:rPr>
  </w:style>
  <w:style w:type="paragraph" w:customStyle="1" w:styleId="handpara">
    <w:name w:val="handpara"/>
    <w:basedOn w:val="BodyText"/>
    <w:next w:val="BodyText"/>
    <w:rsid w:val="0004175E"/>
    <w:pPr>
      <w:tabs>
        <w:tab w:val="num" w:pos="720"/>
      </w:tabs>
      <w:ind w:left="720" w:hanging="720"/>
    </w:pPr>
  </w:style>
  <w:style w:type="paragraph" w:customStyle="1" w:styleId="tbltitle">
    <w:name w:val="tbl.title"/>
    <w:basedOn w:val="figtitle"/>
    <w:next w:val="BodyText"/>
    <w:rsid w:val="0004175E"/>
    <w:pPr>
      <w:pBdr>
        <w:top w:val="none" w:sz="0" w:space="0" w:color="auto"/>
      </w:pBdr>
    </w:pPr>
  </w:style>
  <w:style w:type="paragraph" w:customStyle="1" w:styleId="figtitle">
    <w:name w:val="figtitle"/>
    <w:next w:val="figframe"/>
    <w:rsid w:val="0004175E"/>
    <w:pPr>
      <w:keepNext/>
      <w:keepLines/>
      <w:pBdr>
        <w:top w:val="single" w:sz="8" w:space="1" w:color="auto"/>
      </w:pBdr>
      <w:spacing w:before="220" w:after="120"/>
    </w:pPr>
    <w:rPr>
      <w:rFonts w:ascii="Arial Narrow" w:hAnsi="Arial Narrow"/>
      <w:b/>
      <w:i/>
      <w:sz w:val="18"/>
      <w:szCs w:val="18"/>
      <w:lang w:eastAsia="ja-JP"/>
    </w:rPr>
  </w:style>
  <w:style w:type="paragraph" w:customStyle="1" w:styleId="figframe">
    <w:name w:val="figframe"/>
    <w:next w:val="BodyText"/>
    <w:rsid w:val="0004175E"/>
    <w:pPr>
      <w:pBdr>
        <w:bottom w:val="single" w:sz="8" w:space="1" w:color="auto"/>
      </w:pBdr>
      <w:jc w:val="center"/>
    </w:pPr>
    <w:rPr>
      <w:sz w:val="18"/>
      <w:szCs w:val="18"/>
      <w:lang w:eastAsia="ja-JP"/>
    </w:rPr>
  </w:style>
  <w:style w:type="paragraph" w:customStyle="1" w:styleId="feetpara">
    <w:name w:val="feetpara"/>
    <w:basedOn w:val="BodyText"/>
    <w:next w:val="BodyText"/>
    <w:rsid w:val="0004175E"/>
    <w:pPr>
      <w:tabs>
        <w:tab w:val="num" w:pos="0"/>
      </w:tabs>
      <w:ind w:hanging="720"/>
    </w:pPr>
  </w:style>
  <w:style w:type="paragraph" w:customStyle="1" w:styleId="tbltitlewide">
    <w:name w:val="tbl.title.wide"/>
    <w:basedOn w:val="figtitlewide"/>
    <w:next w:val="BodyText"/>
    <w:rsid w:val="0004175E"/>
    <w:pPr>
      <w:pBdr>
        <w:top w:val="none" w:sz="0" w:space="0" w:color="auto"/>
      </w:pBdr>
    </w:pPr>
  </w:style>
  <w:style w:type="paragraph" w:customStyle="1" w:styleId="figtitlewide">
    <w:name w:val="figtitle.wide"/>
    <w:basedOn w:val="figtitle"/>
    <w:next w:val="figframewide"/>
    <w:rsid w:val="0004175E"/>
    <w:pPr>
      <w:ind w:left="-1800"/>
    </w:pPr>
  </w:style>
  <w:style w:type="paragraph" w:customStyle="1" w:styleId="figframewide">
    <w:name w:val="figframe.wide"/>
    <w:basedOn w:val="figframe"/>
    <w:next w:val="BodyText"/>
    <w:rsid w:val="0004175E"/>
    <w:pPr>
      <w:ind w:left="-1800"/>
    </w:pPr>
  </w:style>
  <w:style w:type="character" w:customStyle="1" w:styleId="italic">
    <w:name w:val="italic"/>
    <w:basedOn w:val="DefaultParagraphFont"/>
    <w:rsid w:val="0004175E"/>
    <w:rPr>
      <w:rFonts w:cs="Times New Roman"/>
      <w:i/>
    </w:rPr>
  </w:style>
  <w:style w:type="paragraph" w:customStyle="1" w:styleId="codepara">
    <w:name w:val="codepara"/>
    <w:rsid w:val="0004175E"/>
    <w:pPr>
      <w:keepLines/>
    </w:pPr>
    <w:rPr>
      <w:rFonts w:ascii="Courier New" w:hAnsi="Courier New"/>
      <w:sz w:val="16"/>
      <w:szCs w:val="18"/>
      <w:lang w:eastAsia="ja-JP"/>
    </w:rPr>
  </w:style>
  <w:style w:type="character" w:styleId="PageNumber">
    <w:name w:val="page number"/>
    <w:basedOn w:val="DefaultParagraphFont"/>
    <w:uiPriority w:val="99"/>
    <w:locked/>
    <w:rsid w:val="0004175E"/>
    <w:rPr>
      <w:rFonts w:cs="Times New Roman"/>
    </w:rPr>
  </w:style>
  <w:style w:type="paragraph" w:customStyle="1" w:styleId="bodyparaindent">
    <w:name w:val="bodypara.indent"/>
    <w:basedOn w:val="BodyText"/>
    <w:rsid w:val="0004175E"/>
    <w:pPr>
      <w:ind w:left="360"/>
    </w:pPr>
  </w:style>
  <w:style w:type="paragraph" w:customStyle="1" w:styleId="bodyparaindent2">
    <w:name w:val="bodypara.indent2"/>
    <w:basedOn w:val="BodyText"/>
    <w:rsid w:val="0004175E"/>
    <w:pPr>
      <w:ind w:left="720"/>
    </w:pPr>
  </w:style>
  <w:style w:type="paragraph" w:customStyle="1" w:styleId="bulpara2">
    <w:name w:val="bulpara2"/>
    <w:basedOn w:val="Normal"/>
    <w:rsid w:val="0004175E"/>
    <w:pPr>
      <w:tabs>
        <w:tab w:val="num" w:pos="720"/>
      </w:tabs>
      <w:spacing w:after="60"/>
      <w:ind w:left="720" w:hanging="360"/>
    </w:pPr>
  </w:style>
  <w:style w:type="paragraph" w:customStyle="1" w:styleId="bulpara3">
    <w:name w:val="bulpara3"/>
    <w:basedOn w:val="Normal"/>
    <w:rsid w:val="0004175E"/>
    <w:pPr>
      <w:tabs>
        <w:tab w:val="num" w:pos="1080"/>
      </w:tabs>
      <w:spacing w:after="60"/>
      <w:ind w:left="1080" w:hanging="360"/>
    </w:pPr>
  </w:style>
  <w:style w:type="paragraph" w:customStyle="1" w:styleId="chaptertitle">
    <w:name w:val="chapter.title"/>
    <w:basedOn w:val="BodyText"/>
    <w:rsid w:val="0004175E"/>
    <w:pPr>
      <w:spacing w:before="0" w:after="0"/>
      <w:jc w:val="right"/>
    </w:pPr>
    <w:rPr>
      <w:rFonts w:ascii="Arial Narrow" w:hAnsi="Arial Narrow"/>
      <w:b/>
      <w:sz w:val="36"/>
    </w:rPr>
  </w:style>
  <w:style w:type="paragraph" w:customStyle="1" w:styleId="chaptersubtitle">
    <w:name w:val="chapter.subtitle"/>
    <w:basedOn w:val="chaptertitle"/>
    <w:rsid w:val="0004175E"/>
    <w:rPr>
      <w:sz w:val="28"/>
    </w:rPr>
  </w:style>
  <w:style w:type="paragraph" w:customStyle="1" w:styleId="caution">
    <w:name w:val="caution"/>
    <w:basedOn w:val="BodyText"/>
    <w:next w:val="BodyText"/>
    <w:rsid w:val="0004175E"/>
    <w:pPr>
      <w:tabs>
        <w:tab w:val="num" w:pos="720"/>
      </w:tabs>
      <w:ind w:left="720" w:hanging="720"/>
    </w:pPr>
  </w:style>
  <w:style w:type="paragraph" w:customStyle="1" w:styleId="warning">
    <w:name w:val="warning"/>
    <w:basedOn w:val="BodyText"/>
    <w:next w:val="BodyText"/>
    <w:rsid w:val="0004175E"/>
    <w:pPr>
      <w:tabs>
        <w:tab w:val="num" w:pos="720"/>
      </w:tabs>
      <w:ind w:left="720" w:hanging="720"/>
    </w:pPr>
  </w:style>
  <w:style w:type="paragraph" w:customStyle="1" w:styleId="feetparaindent">
    <w:name w:val="feetpara.indent"/>
    <w:basedOn w:val="BodyText"/>
    <w:next w:val="BodyText"/>
    <w:rsid w:val="0004175E"/>
    <w:pPr>
      <w:tabs>
        <w:tab w:val="num" w:pos="720"/>
      </w:tabs>
      <w:ind w:left="720" w:hanging="720"/>
    </w:pPr>
  </w:style>
  <w:style w:type="table" w:customStyle="1" w:styleId="tablewide">
    <w:name w:val="table.wide"/>
    <w:basedOn w:val="table"/>
    <w:rsid w:val="0004175E"/>
    <w:tblPr>
      <w:tblInd w:w="-1800" w:type="dxa"/>
    </w:tblPr>
  </w:style>
  <w:style w:type="table" w:customStyle="1" w:styleId="table">
    <w:name w:val="table"/>
    <w:basedOn w:val="TableGrid"/>
    <w:rsid w:val="0004175E"/>
    <w:pPr>
      <w:keepNext/>
      <w:keepLines/>
      <w:spacing w:after="0"/>
    </w:pPr>
    <w:tblPr/>
    <w:trPr>
      <w:cantSplit/>
    </w:trPr>
  </w:style>
  <w:style w:type="table" w:styleId="TableGrid">
    <w:name w:val="Table Grid"/>
    <w:basedOn w:val="TableNormal"/>
    <w:uiPriority w:val="39"/>
    <w:locked/>
    <w:rsid w:val="0004175E"/>
    <w:pPr>
      <w:spacing w:after="3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ndparaindent">
    <w:name w:val="handpara.indent"/>
    <w:basedOn w:val="BodyText"/>
    <w:next w:val="BodyText"/>
    <w:rsid w:val="0004175E"/>
    <w:pPr>
      <w:tabs>
        <w:tab w:val="num" w:pos="1080"/>
      </w:tabs>
      <w:ind w:left="1080" w:hanging="720"/>
    </w:pPr>
    <w:rPr>
      <w:lang w:val="pt-BR"/>
    </w:rPr>
  </w:style>
  <w:style w:type="paragraph" w:customStyle="1" w:styleId="substeppara">
    <w:name w:val="substeppara"/>
    <w:basedOn w:val="BodyText"/>
    <w:rsid w:val="0004175E"/>
    <w:pPr>
      <w:tabs>
        <w:tab w:val="num" w:pos="720"/>
      </w:tabs>
      <w:ind w:left="720" w:hanging="360"/>
    </w:pPr>
  </w:style>
  <w:style w:type="paragraph" w:styleId="Caption">
    <w:name w:val="caption"/>
    <w:basedOn w:val="Normal"/>
    <w:next w:val="Normal"/>
    <w:uiPriority w:val="35"/>
    <w:qFormat/>
    <w:locked/>
    <w:rsid w:val="0004175E"/>
    <w:rPr>
      <w:b/>
      <w:bCs/>
      <w:sz w:val="20"/>
      <w:szCs w:val="20"/>
    </w:rPr>
  </w:style>
  <w:style w:type="paragraph" w:customStyle="1" w:styleId="note">
    <w:name w:val="note"/>
    <w:basedOn w:val="BodyText"/>
    <w:rsid w:val="0004175E"/>
    <w:pPr>
      <w:tabs>
        <w:tab w:val="num" w:pos="360"/>
      </w:tabs>
      <w:spacing w:before="0" w:after="0"/>
      <w:ind w:left="360" w:hanging="360"/>
    </w:pPr>
    <w:rPr>
      <w:sz w:val="15"/>
    </w:rPr>
  </w:style>
  <w:style w:type="paragraph" w:customStyle="1" w:styleId="notehead">
    <w:name w:val="notehead"/>
    <w:basedOn w:val="BodyText"/>
    <w:next w:val="note"/>
    <w:rsid w:val="0004175E"/>
    <w:pPr>
      <w:spacing w:before="0" w:after="0"/>
    </w:pPr>
    <w:rPr>
      <w:b/>
      <w:i/>
      <w:sz w:val="16"/>
    </w:rPr>
  </w:style>
  <w:style w:type="paragraph" w:customStyle="1" w:styleId="noteheadwide">
    <w:name w:val="notehead.wide"/>
    <w:basedOn w:val="notehead"/>
    <w:rsid w:val="0004175E"/>
    <w:pPr>
      <w:ind w:left="-1800"/>
    </w:pPr>
  </w:style>
  <w:style w:type="paragraph" w:customStyle="1" w:styleId="notewide">
    <w:name w:val="note.wide"/>
    <w:basedOn w:val="note"/>
    <w:rsid w:val="0004175E"/>
    <w:pPr>
      <w:tabs>
        <w:tab w:val="clear" w:pos="360"/>
        <w:tab w:val="num" w:pos="-1440"/>
      </w:tabs>
      <w:ind w:left="-1440"/>
    </w:pPr>
  </w:style>
  <w:style w:type="paragraph" w:customStyle="1" w:styleId="codeparawide">
    <w:name w:val="codepara.wide"/>
    <w:basedOn w:val="codepara"/>
    <w:rsid w:val="0004175E"/>
    <w:pPr>
      <w:ind w:left="-1800"/>
    </w:pPr>
  </w:style>
  <w:style w:type="paragraph" w:customStyle="1" w:styleId="codeparaindent">
    <w:name w:val="codepara.indent"/>
    <w:basedOn w:val="codepara"/>
    <w:rsid w:val="0004175E"/>
    <w:pPr>
      <w:ind w:left="360"/>
    </w:pPr>
  </w:style>
  <w:style w:type="paragraph" w:customStyle="1" w:styleId="tblpara">
    <w:name w:val="tbl.para"/>
    <w:rsid w:val="0004175E"/>
    <w:rPr>
      <w:rFonts w:ascii="Arial Narrow" w:hAnsi="Arial Narrow"/>
      <w:sz w:val="16"/>
      <w:szCs w:val="18"/>
      <w:lang w:eastAsia="ja-JP"/>
    </w:rPr>
  </w:style>
  <w:style w:type="paragraph" w:customStyle="1" w:styleId="tblparactr">
    <w:name w:val="tbl.para.ctr"/>
    <w:basedOn w:val="tblpara"/>
    <w:rsid w:val="0004175E"/>
    <w:pPr>
      <w:jc w:val="center"/>
    </w:pPr>
  </w:style>
  <w:style w:type="paragraph" w:customStyle="1" w:styleId="tblheading">
    <w:name w:val="tbl.heading"/>
    <w:rsid w:val="0004175E"/>
    <w:pPr>
      <w:jc w:val="center"/>
    </w:pPr>
    <w:rPr>
      <w:rFonts w:ascii="Arial Narrow" w:hAnsi="Arial Narrow"/>
      <w:b/>
      <w:sz w:val="18"/>
      <w:szCs w:val="18"/>
      <w:lang w:eastAsia="ja-JP"/>
    </w:rPr>
  </w:style>
  <w:style w:type="paragraph" w:customStyle="1" w:styleId="tblbullet">
    <w:name w:val="tbl.bullet"/>
    <w:basedOn w:val="tblpara"/>
    <w:rsid w:val="0004175E"/>
    <w:pPr>
      <w:tabs>
        <w:tab w:val="num" w:pos="144"/>
      </w:tabs>
      <w:ind w:left="144" w:hanging="144"/>
    </w:pPr>
  </w:style>
  <w:style w:type="character" w:customStyle="1" w:styleId="bolditalic">
    <w:name w:val="bold.italic"/>
    <w:rsid w:val="0004175E"/>
    <w:rPr>
      <w:b/>
      <w:i/>
    </w:rPr>
  </w:style>
  <w:style w:type="character" w:customStyle="1" w:styleId="sub">
    <w:name w:val="sub"/>
    <w:rsid w:val="0004175E"/>
    <w:rPr>
      <w:vertAlign w:val="subscript"/>
    </w:rPr>
  </w:style>
  <w:style w:type="character" w:customStyle="1" w:styleId="super">
    <w:name w:val="super"/>
    <w:rsid w:val="0004175E"/>
    <w:rPr>
      <w:vertAlign w:val="superscript"/>
    </w:rPr>
  </w:style>
  <w:style w:type="paragraph" w:customStyle="1" w:styleId="zzpartnumber">
    <w:name w:val="zz.partnumber"/>
    <w:rsid w:val="0004175E"/>
    <w:pPr>
      <w:tabs>
        <w:tab w:val="right" w:pos="9720"/>
      </w:tabs>
    </w:pPr>
    <w:rPr>
      <w:rFonts w:ascii="Arial Narrow" w:hAnsi="Arial Narrow"/>
      <w:b/>
      <w:color w:val="FFFFFF"/>
      <w:sz w:val="18"/>
      <w:szCs w:val="16"/>
      <w:lang w:eastAsia="ja-JP"/>
    </w:rPr>
  </w:style>
  <w:style w:type="character" w:customStyle="1" w:styleId="zzsmall">
    <w:name w:val="zz.small"/>
    <w:rsid w:val="0004175E"/>
    <w:rPr>
      <w:sz w:val="18"/>
    </w:rPr>
  </w:style>
  <w:style w:type="character" w:customStyle="1" w:styleId="comment">
    <w:name w:val="comment"/>
    <w:rsid w:val="0004175E"/>
    <w:rPr>
      <w:rFonts w:ascii="Arial" w:hAnsi="Arial"/>
      <w:b/>
      <w:color w:val="0000FF"/>
    </w:rPr>
  </w:style>
  <w:style w:type="paragraph" w:styleId="DocumentMap">
    <w:name w:val="Document Map"/>
    <w:basedOn w:val="Normal"/>
    <w:link w:val="DocumentMapChar"/>
    <w:uiPriority w:val="99"/>
    <w:semiHidden/>
    <w:locked/>
    <w:rsid w:val="0004175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CB5CB9"/>
    <w:rPr>
      <w:sz w:val="0"/>
      <w:szCs w:val="0"/>
      <w:lang w:eastAsia="ja-JP"/>
    </w:rPr>
  </w:style>
  <w:style w:type="character" w:customStyle="1" w:styleId="Hotlink">
    <w:name w:val="Hotlink"/>
    <w:basedOn w:val="DefaultParagraphFont"/>
    <w:rsid w:val="0004175E"/>
    <w:rPr>
      <w:rFonts w:cs="Times New Roman"/>
      <w:color w:val="008000"/>
    </w:rPr>
  </w:style>
  <w:style w:type="paragraph" w:styleId="TOC2">
    <w:name w:val="toc 2"/>
    <w:basedOn w:val="Normal"/>
    <w:next w:val="Normal"/>
    <w:autoRedefine/>
    <w:uiPriority w:val="39"/>
    <w:rsid w:val="00CE2FD5"/>
    <w:pPr>
      <w:tabs>
        <w:tab w:val="left" w:pos="935"/>
        <w:tab w:val="right" w:leader="dot" w:pos="10440"/>
      </w:tabs>
      <w:spacing w:after="100" w:line="240" w:lineRule="auto"/>
      <w:ind w:left="360" w:right="360"/>
      <w:contextualSpacing/>
    </w:pPr>
  </w:style>
  <w:style w:type="paragraph" w:styleId="TOC1">
    <w:name w:val="toc 1"/>
    <w:basedOn w:val="Normal"/>
    <w:next w:val="Normal"/>
    <w:autoRedefine/>
    <w:uiPriority w:val="39"/>
    <w:rsid w:val="004763EA"/>
    <w:pPr>
      <w:tabs>
        <w:tab w:val="left" w:pos="1440"/>
        <w:tab w:val="right" w:leader="dot" w:pos="10440"/>
      </w:tabs>
      <w:spacing w:after="0"/>
      <w:ind w:left="360" w:right="360"/>
    </w:pPr>
    <w:rPr>
      <w:rFonts w:ascii="Arial Narrow" w:hAnsi="Arial Narrow"/>
      <w:b/>
      <w:sz w:val="22"/>
      <w:szCs w:val="22"/>
    </w:rPr>
  </w:style>
  <w:style w:type="paragraph" w:styleId="TOC3">
    <w:name w:val="toc 3"/>
    <w:basedOn w:val="Normal"/>
    <w:next w:val="Normal"/>
    <w:autoRedefine/>
    <w:uiPriority w:val="39"/>
    <w:rsid w:val="00CE2FD5"/>
    <w:pPr>
      <w:tabs>
        <w:tab w:val="left" w:pos="1620"/>
        <w:tab w:val="right" w:leader="dot" w:pos="10440"/>
      </w:tabs>
      <w:spacing w:after="0"/>
      <w:ind w:left="900" w:right="360"/>
    </w:pPr>
  </w:style>
  <w:style w:type="paragraph" w:styleId="TOC4">
    <w:name w:val="toc 4"/>
    <w:basedOn w:val="Normal"/>
    <w:next w:val="Normal"/>
    <w:autoRedefine/>
    <w:uiPriority w:val="39"/>
    <w:semiHidden/>
    <w:rsid w:val="0004175E"/>
    <w:pPr>
      <w:spacing w:after="0"/>
      <w:ind w:left="-720"/>
    </w:pPr>
  </w:style>
  <w:style w:type="character" w:styleId="Hyperlink">
    <w:name w:val="Hyperlink"/>
    <w:basedOn w:val="DefaultParagraphFont"/>
    <w:uiPriority w:val="99"/>
    <w:locked/>
    <w:rsid w:val="00E66819"/>
    <w:rPr>
      <w:rFonts w:cs="Times New Roman"/>
      <w:color w:val="auto"/>
      <w:u w:val="none"/>
    </w:rPr>
  </w:style>
  <w:style w:type="paragraph" w:styleId="BalloonText">
    <w:name w:val="Balloon Text"/>
    <w:basedOn w:val="Normal"/>
    <w:link w:val="BalloonTextChar"/>
    <w:uiPriority w:val="99"/>
    <w:semiHidden/>
    <w:locked/>
    <w:rsid w:val="002766C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4724E"/>
    <w:rPr>
      <w:rFonts w:ascii="Tahoma" w:hAnsi="Tahoma" w:cs="Tahoma"/>
      <w:sz w:val="16"/>
      <w:szCs w:val="16"/>
      <w:lang w:val="x-none" w:eastAsia="ja-JP"/>
    </w:rPr>
  </w:style>
  <w:style w:type="character" w:styleId="CommentReference">
    <w:name w:val="annotation reference"/>
    <w:basedOn w:val="DefaultParagraphFont"/>
    <w:uiPriority w:val="99"/>
    <w:semiHidden/>
    <w:locked/>
    <w:rsid w:val="002766C6"/>
    <w:rPr>
      <w:rFonts w:cs="Times New Roman"/>
      <w:sz w:val="16"/>
      <w:szCs w:val="16"/>
    </w:rPr>
  </w:style>
  <w:style w:type="paragraph" w:styleId="CommentText">
    <w:name w:val="annotation text"/>
    <w:basedOn w:val="Normal"/>
    <w:link w:val="CommentTextChar"/>
    <w:uiPriority w:val="99"/>
    <w:semiHidden/>
    <w:locked/>
    <w:rsid w:val="002766C6"/>
    <w:rPr>
      <w:sz w:val="20"/>
      <w:szCs w:val="20"/>
    </w:rPr>
  </w:style>
  <w:style w:type="character" w:customStyle="1" w:styleId="CommentTextChar">
    <w:name w:val="Comment Text Char"/>
    <w:basedOn w:val="DefaultParagraphFont"/>
    <w:link w:val="CommentText"/>
    <w:uiPriority w:val="99"/>
    <w:semiHidden/>
    <w:rsid w:val="00CB5CB9"/>
    <w:rPr>
      <w:rFonts w:ascii="Arial" w:hAnsi="Arial"/>
      <w:lang w:eastAsia="ja-JP"/>
    </w:rPr>
  </w:style>
  <w:style w:type="paragraph" w:styleId="CommentSubject">
    <w:name w:val="annotation subject"/>
    <w:basedOn w:val="CommentText"/>
    <w:next w:val="CommentText"/>
    <w:link w:val="CommentSubjectChar"/>
    <w:uiPriority w:val="99"/>
    <w:semiHidden/>
    <w:locked/>
    <w:rsid w:val="002766C6"/>
    <w:rPr>
      <w:b/>
      <w:bCs/>
    </w:rPr>
  </w:style>
  <w:style w:type="character" w:customStyle="1" w:styleId="CommentSubjectChar">
    <w:name w:val="Comment Subject Char"/>
    <w:basedOn w:val="CommentTextChar"/>
    <w:link w:val="CommentSubject"/>
    <w:uiPriority w:val="99"/>
    <w:semiHidden/>
    <w:rsid w:val="00CB5CB9"/>
    <w:rPr>
      <w:rFonts w:ascii="Arial" w:hAnsi="Arial"/>
      <w:b/>
      <w:bCs/>
      <w:lang w:eastAsia="ja-JP"/>
    </w:rPr>
  </w:style>
  <w:style w:type="paragraph" w:styleId="Date">
    <w:name w:val="Date"/>
    <w:basedOn w:val="Normal"/>
    <w:next w:val="Normal"/>
    <w:link w:val="DateChar"/>
    <w:uiPriority w:val="99"/>
    <w:locked/>
    <w:rsid w:val="002766C6"/>
  </w:style>
  <w:style w:type="character" w:customStyle="1" w:styleId="DateChar">
    <w:name w:val="Date Char"/>
    <w:basedOn w:val="DefaultParagraphFont"/>
    <w:link w:val="Date"/>
    <w:uiPriority w:val="99"/>
    <w:semiHidden/>
    <w:rsid w:val="00CB5CB9"/>
    <w:rPr>
      <w:rFonts w:ascii="Arial" w:hAnsi="Arial"/>
      <w:sz w:val="21"/>
      <w:szCs w:val="18"/>
      <w:lang w:eastAsia="ja-JP"/>
    </w:rPr>
  </w:style>
  <w:style w:type="paragraph" w:styleId="FootnoteText">
    <w:name w:val="footnote text"/>
    <w:basedOn w:val="Normal"/>
    <w:link w:val="FootnoteTextChar"/>
    <w:uiPriority w:val="99"/>
    <w:semiHidden/>
    <w:locked/>
    <w:rsid w:val="002766C6"/>
    <w:rPr>
      <w:sz w:val="20"/>
      <w:szCs w:val="20"/>
    </w:rPr>
  </w:style>
  <w:style w:type="character" w:customStyle="1" w:styleId="FootnoteTextChar">
    <w:name w:val="Footnote Text Char"/>
    <w:basedOn w:val="DefaultParagraphFont"/>
    <w:link w:val="FootnoteText"/>
    <w:uiPriority w:val="99"/>
    <w:semiHidden/>
    <w:rsid w:val="00CB5CB9"/>
    <w:rPr>
      <w:rFonts w:ascii="Arial" w:hAnsi="Arial"/>
      <w:lang w:eastAsia="ja-JP"/>
    </w:rPr>
  </w:style>
  <w:style w:type="paragraph" w:styleId="Index1">
    <w:name w:val="index 1"/>
    <w:basedOn w:val="Normal"/>
    <w:next w:val="Normal"/>
    <w:autoRedefine/>
    <w:uiPriority w:val="99"/>
    <w:semiHidden/>
    <w:locked/>
    <w:rsid w:val="002766C6"/>
    <w:pPr>
      <w:ind w:left="180" w:hanging="180"/>
    </w:pPr>
  </w:style>
  <w:style w:type="paragraph" w:styleId="Index2">
    <w:name w:val="index 2"/>
    <w:basedOn w:val="Normal"/>
    <w:next w:val="Normal"/>
    <w:autoRedefine/>
    <w:uiPriority w:val="99"/>
    <w:semiHidden/>
    <w:locked/>
    <w:rsid w:val="002766C6"/>
    <w:pPr>
      <w:ind w:left="360" w:hanging="180"/>
    </w:pPr>
  </w:style>
  <w:style w:type="paragraph" w:styleId="Index3">
    <w:name w:val="index 3"/>
    <w:basedOn w:val="Normal"/>
    <w:next w:val="Normal"/>
    <w:autoRedefine/>
    <w:uiPriority w:val="99"/>
    <w:semiHidden/>
    <w:locked/>
    <w:rsid w:val="002766C6"/>
    <w:pPr>
      <w:ind w:left="540" w:hanging="180"/>
    </w:pPr>
  </w:style>
  <w:style w:type="paragraph" w:styleId="Index4">
    <w:name w:val="index 4"/>
    <w:basedOn w:val="Normal"/>
    <w:next w:val="Normal"/>
    <w:autoRedefine/>
    <w:uiPriority w:val="99"/>
    <w:semiHidden/>
    <w:locked/>
    <w:rsid w:val="002766C6"/>
    <w:pPr>
      <w:ind w:left="720" w:hanging="180"/>
    </w:pPr>
  </w:style>
  <w:style w:type="paragraph" w:styleId="Index5">
    <w:name w:val="index 5"/>
    <w:basedOn w:val="Normal"/>
    <w:next w:val="Normal"/>
    <w:autoRedefine/>
    <w:uiPriority w:val="99"/>
    <w:semiHidden/>
    <w:locked/>
    <w:rsid w:val="002766C6"/>
    <w:pPr>
      <w:ind w:left="900" w:hanging="180"/>
    </w:pPr>
  </w:style>
  <w:style w:type="paragraph" w:styleId="Index6">
    <w:name w:val="index 6"/>
    <w:basedOn w:val="Normal"/>
    <w:next w:val="Normal"/>
    <w:autoRedefine/>
    <w:uiPriority w:val="99"/>
    <w:semiHidden/>
    <w:locked/>
    <w:rsid w:val="002766C6"/>
    <w:pPr>
      <w:ind w:left="1080" w:hanging="180"/>
    </w:pPr>
  </w:style>
  <w:style w:type="paragraph" w:styleId="Index7">
    <w:name w:val="index 7"/>
    <w:basedOn w:val="Normal"/>
    <w:next w:val="Normal"/>
    <w:autoRedefine/>
    <w:uiPriority w:val="99"/>
    <w:semiHidden/>
    <w:locked/>
    <w:rsid w:val="002766C6"/>
    <w:pPr>
      <w:ind w:left="1260" w:hanging="180"/>
    </w:pPr>
  </w:style>
  <w:style w:type="paragraph" w:styleId="Index8">
    <w:name w:val="index 8"/>
    <w:basedOn w:val="Normal"/>
    <w:next w:val="Normal"/>
    <w:autoRedefine/>
    <w:uiPriority w:val="99"/>
    <w:semiHidden/>
    <w:locked/>
    <w:rsid w:val="002766C6"/>
    <w:pPr>
      <w:ind w:left="1440" w:hanging="180"/>
    </w:pPr>
  </w:style>
  <w:style w:type="paragraph" w:styleId="Index9">
    <w:name w:val="index 9"/>
    <w:basedOn w:val="Normal"/>
    <w:next w:val="Normal"/>
    <w:autoRedefine/>
    <w:uiPriority w:val="99"/>
    <w:semiHidden/>
    <w:locked/>
    <w:rsid w:val="002766C6"/>
    <w:pPr>
      <w:ind w:left="1620" w:hanging="180"/>
    </w:pPr>
  </w:style>
  <w:style w:type="paragraph" w:styleId="IndexHeading">
    <w:name w:val="index heading"/>
    <w:basedOn w:val="Normal"/>
    <w:next w:val="Index1"/>
    <w:uiPriority w:val="99"/>
    <w:semiHidden/>
    <w:locked/>
    <w:rsid w:val="002766C6"/>
    <w:rPr>
      <w:rFonts w:cs="Arial"/>
      <w:b/>
      <w:bCs/>
    </w:rPr>
  </w:style>
  <w:style w:type="paragraph" w:styleId="MacroText">
    <w:name w:val="macro"/>
    <w:link w:val="MacroTextChar"/>
    <w:uiPriority w:val="99"/>
    <w:semiHidden/>
    <w:locked/>
    <w:rsid w:val="002766C6"/>
    <w:pPr>
      <w:tabs>
        <w:tab w:val="left" w:pos="480"/>
        <w:tab w:val="left" w:pos="960"/>
        <w:tab w:val="left" w:pos="1440"/>
        <w:tab w:val="left" w:pos="1920"/>
        <w:tab w:val="left" w:pos="2400"/>
        <w:tab w:val="left" w:pos="2880"/>
        <w:tab w:val="left" w:pos="3360"/>
        <w:tab w:val="left" w:pos="3840"/>
        <w:tab w:val="left" w:pos="4320"/>
      </w:tabs>
      <w:spacing w:after="360" w:line="288" w:lineRule="auto"/>
    </w:pPr>
    <w:rPr>
      <w:rFonts w:ascii="Courier New" w:hAnsi="Courier New" w:cs="Courier New"/>
      <w:lang w:eastAsia="ja-JP"/>
    </w:rPr>
  </w:style>
  <w:style w:type="character" w:customStyle="1" w:styleId="MacroTextChar">
    <w:name w:val="Macro Text Char"/>
    <w:basedOn w:val="DefaultParagraphFont"/>
    <w:link w:val="MacroText"/>
    <w:uiPriority w:val="99"/>
    <w:semiHidden/>
    <w:rsid w:val="00CB5CB9"/>
    <w:rPr>
      <w:rFonts w:ascii="Courier New" w:hAnsi="Courier New" w:cs="Courier New"/>
      <w:lang w:val="en-US" w:eastAsia="ja-JP" w:bidi="ar-SA"/>
    </w:rPr>
  </w:style>
  <w:style w:type="paragraph" w:styleId="TableofAuthorities">
    <w:name w:val="table of authorities"/>
    <w:basedOn w:val="Normal"/>
    <w:next w:val="Normal"/>
    <w:uiPriority w:val="99"/>
    <w:semiHidden/>
    <w:locked/>
    <w:rsid w:val="002766C6"/>
    <w:pPr>
      <w:ind w:left="180" w:hanging="180"/>
    </w:pPr>
  </w:style>
  <w:style w:type="paragraph" w:styleId="TableofFigures">
    <w:name w:val="table of figures"/>
    <w:basedOn w:val="Normal"/>
    <w:next w:val="Normal"/>
    <w:uiPriority w:val="99"/>
    <w:semiHidden/>
    <w:locked/>
    <w:rsid w:val="002766C6"/>
  </w:style>
  <w:style w:type="paragraph" w:styleId="Title">
    <w:name w:val="Title"/>
    <w:basedOn w:val="Normal"/>
    <w:link w:val="TitleChar"/>
    <w:uiPriority w:val="10"/>
    <w:qFormat/>
    <w:locked/>
    <w:rsid w:val="002766C6"/>
    <w:pPr>
      <w:spacing w:before="240" w:after="60"/>
      <w:jc w:val="center"/>
      <w:outlineLvl w:val="0"/>
    </w:pPr>
    <w:rPr>
      <w:rFonts w:cs="Arial"/>
      <w:b/>
      <w:bCs/>
      <w:kern w:val="28"/>
      <w:sz w:val="32"/>
      <w:szCs w:val="32"/>
    </w:rPr>
  </w:style>
  <w:style w:type="character" w:customStyle="1" w:styleId="TitleChar">
    <w:name w:val="Title Char"/>
    <w:basedOn w:val="DefaultParagraphFont"/>
    <w:link w:val="Title"/>
    <w:uiPriority w:val="10"/>
    <w:rsid w:val="00CB5CB9"/>
    <w:rPr>
      <w:rFonts w:ascii="Cambria" w:eastAsia="Times New Roman" w:hAnsi="Cambria" w:cs="Times New Roman"/>
      <w:b/>
      <w:bCs/>
      <w:kern w:val="28"/>
      <w:sz w:val="32"/>
      <w:szCs w:val="32"/>
      <w:lang w:eastAsia="ja-JP"/>
    </w:rPr>
  </w:style>
  <w:style w:type="paragraph" w:styleId="TOAHeading">
    <w:name w:val="toa heading"/>
    <w:basedOn w:val="Normal"/>
    <w:next w:val="Normal"/>
    <w:uiPriority w:val="99"/>
    <w:semiHidden/>
    <w:locked/>
    <w:rsid w:val="002766C6"/>
    <w:pPr>
      <w:spacing w:before="120"/>
    </w:pPr>
    <w:rPr>
      <w:rFonts w:cs="Arial"/>
      <w:b/>
      <w:bCs/>
      <w:sz w:val="24"/>
      <w:szCs w:val="24"/>
    </w:rPr>
  </w:style>
  <w:style w:type="paragraph" w:styleId="TOC5">
    <w:name w:val="toc 5"/>
    <w:basedOn w:val="Normal"/>
    <w:next w:val="Normal"/>
    <w:autoRedefine/>
    <w:uiPriority w:val="39"/>
    <w:semiHidden/>
    <w:locked/>
    <w:rsid w:val="002766C6"/>
    <w:pPr>
      <w:ind w:left="720"/>
    </w:pPr>
  </w:style>
  <w:style w:type="paragraph" w:styleId="TOC6">
    <w:name w:val="toc 6"/>
    <w:basedOn w:val="Normal"/>
    <w:next w:val="Normal"/>
    <w:autoRedefine/>
    <w:uiPriority w:val="39"/>
    <w:semiHidden/>
    <w:locked/>
    <w:rsid w:val="002766C6"/>
    <w:pPr>
      <w:ind w:left="900"/>
    </w:pPr>
  </w:style>
  <w:style w:type="paragraph" w:styleId="TOC7">
    <w:name w:val="toc 7"/>
    <w:basedOn w:val="Normal"/>
    <w:next w:val="Normal"/>
    <w:autoRedefine/>
    <w:uiPriority w:val="39"/>
    <w:semiHidden/>
    <w:locked/>
    <w:rsid w:val="002766C6"/>
    <w:pPr>
      <w:ind w:left="1080"/>
    </w:pPr>
  </w:style>
  <w:style w:type="paragraph" w:styleId="TOC8">
    <w:name w:val="toc 8"/>
    <w:basedOn w:val="Normal"/>
    <w:next w:val="Normal"/>
    <w:autoRedefine/>
    <w:uiPriority w:val="39"/>
    <w:semiHidden/>
    <w:locked/>
    <w:rsid w:val="002766C6"/>
    <w:pPr>
      <w:ind w:left="1260"/>
    </w:pPr>
  </w:style>
  <w:style w:type="paragraph" w:styleId="TOC9">
    <w:name w:val="toc 9"/>
    <w:basedOn w:val="Normal"/>
    <w:next w:val="Normal"/>
    <w:autoRedefine/>
    <w:uiPriority w:val="39"/>
    <w:semiHidden/>
    <w:locked/>
    <w:rsid w:val="002766C6"/>
    <w:pPr>
      <w:ind w:left="1440"/>
    </w:pPr>
  </w:style>
  <w:style w:type="paragraph" w:styleId="NoteHeading">
    <w:name w:val="Note Heading"/>
    <w:basedOn w:val="Normal"/>
    <w:next w:val="Normal"/>
    <w:link w:val="NoteHeadingChar"/>
    <w:uiPriority w:val="99"/>
    <w:locked/>
    <w:rsid w:val="002766C6"/>
  </w:style>
  <w:style w:type="character" w:customStyle="1" w:styleId="NoteHeadingChar">
    <w:name w:val="Note Heading Char"/>
    <w:basedOn w:val="DefaultParagraphFont"/>
    <w:link w:val="NoteHeading"/>
    <w:uiPriority w:val="99"/>
    <w:semiHidden/>
    <w:rsid w:val="00CB5CB9"/>
    <w:rPr>
      <w:rFonts w:ascii="Arial" w:hAnsi="Arial"/>
      <w:sz w:val="21"/>
      <w:szCs w:val="18"/>
      <w:lang w:eastAsia="ja-JP"/>
    </w:rPr>
  </w:style>
  <w:style w:type="paragraph" w:styleId="ListBullet">
    <w:name w:val="List Bullet"/>
    <w:basedOn w:val="Normal"/>
    <w:uiPriority w:val="99"/>
    <w:locked/>
    <w:rsid w:val="002766C6"/>
    <w:pPr>
      <w:tabs>
        <w:tab w:val="num" w:pos="360"/>
      </w:tabs>
      <w:ind w:left="360" w:hanging="360"/>
    </w:pPr>
  </w:style>
  <w:style w:type="character" w:styleId="FollowedHyperlink">
    <w:name w:val="FollowedHyperlink"/>
    <w:basedOn w:val="DefaultParagraphFont"/>
    <w:uiPriority w:val="99"/>
    <w:locked/>
    <w:rsid w:val="002766C6"/>
    <w:rPr>
      <w:rFonts w:cs="Times New Roman"/>
      <w:color w:val="800080"/>
      <w:u w:val="single"/>
    </w:rPr>
  </w:style>
  <w:style w:type="paragraph" w:styleId="BlockText">
    <w:name w:val="Block Text"/>
    <w:basedOn w:val="Normal"/>
    <w:uiPriority w:val="99"/>
    <w:locked/>
    <w:rsid w:val="002766C6"/>
    <w:pPr>
      <w:spacing w:after="120"/>
      <w:ind w:left="1440" w:right="1440"/>
    </w:pPr>
  </w:style>
  <w:style w:type="paragraph" w:styleId="BodyText2">
    <w:name w:val="Body Text 2"/>
    <w:basedOn w:val="Normal"/>
    <w:link w:val="BodyText2Char"/>
    <w:uiPriority w:val="99"/>
    <w:locked/>
    <w:rsid w:val="002766C6"/>
    <w:pPr>
      <w:spacing w:after="120" w:line="480" w:lineRule="auto"/>
    </w:pPr>
  </w:style>
  <w:style w:type="character" w:customStyle="1" w:styleId="BodyText2Char">
    <w:name w:val="Body Text 2 Char"/>
    <w:basedOn w:val="DefaultParagraphFont"/>
    <w:link w:val="BodyText2"/>
    <w:uiPriority w:val="99"/>
    <w:semiHidden/>
    <w:rsid w:val="00CB5CB9"/>
    <w:rPr>
      <w:rFonts w:ascii="Arial" w:hAnsi="Arial"/>
      <w:sz w:val="21"/>
      <w:szCs w:val="18"/>
      <w:lang w:eastAsia="ja-JP"/>
    </w:rPr>
  </w:style>
  <w:style w:type="paragraph" w:styleId="BodyText3">
    <w:name w:val="Body Text 3"/>
    <w:basedOn w:val="Normal"/>
    <w:link w:val="BodyText3Char"/>
    <w:uiPriority w:val="99"/>
    <w:locked/>
    <w:rsid w:val="002766C6"/>
    <w:pPr>
      <w:spacing w:after="120"/>
    </w:pPr>
    <w:rPr>
      <w:sz w:val="16"/>
      <w:szCs w:val="16"/>
    </w:rPr>
  </w:style>
  <w:style w:type="character" w:customStyle="1" w:styleId="BodyText3Char">
    <w:name w:val="Body Text 3 Char"/>
    <w:basedOn w:val="DefaultParagraphFont"/>
    <w:link w:val="BodyText3"/>
    <w:uiPriority w:val="99"/>
    <w:semiHidden/>
    <w:rsid w:val="00CB5CB9"/>
    <w:rPr>
      <w:rFonts w:ascii="Arial" w:hAnsi="Arial"/>
      <w:sz w:val="16"/>
      <w:szCs w:val="16"/>
      <w:lang w:eastAsia="ja-JP"/>
    </w:rPr>
  </w:style>
  <w:style w:type="paragraph" w:styleId="BodyTextFirstIndent">
    <w:name w:val="Body Text First Indent"/>
    <w:basedOn w:val="BodyText"/>
    <w:link w:val="BodyTextFirstIndentChar"/>
    <w:uiPriority w:val="99"/>
    <w:locked/>
    <w:rsid w:val="002766C6"/>
    <w:pPr>
      <w:spacing w:before="0" w:after="120"/>
      <w:ind w:firstLine="210"/>
    </w:pPr>
  </w:style>
  <w:style w:type="character" w:customStyle="1" w:styleId="BodyTextFirstIndentChar">
    <w:name w:val="Body Text First Indent Char"/>
    <w:basedOn w:val="BodyTextChar"/>
    <w:link w:val="BodyTextFirstIndent"/>
    <w:uiPriority w:val="99"/>
    <w:semiHidden/>
    <w:rsid w:val="00CB5CB9"/>
    <w:rPr>
      <w:rFonts w:ascii="Arial" w:eastAsia="MS Mincho" w:hAnsi="Arial" w:cs="Times New Roman"/>
      <w:sz w:val="21"/>
      <w:szCs w:val="18"/>
      <w:lang w:val="en-US" w:eastAsia="ja-JP" w:bidi="ar-SA"/>
    </w:rPr>
  </w:style>
  <w:style w:type="paragraph" w:styleId="BodyTextIndent">
    <w:name w:val="Body Text Indent"/>
    <w:basedOn w:val="Normal"/>
    <w:link w:val="BodyTextIndentChar"/>
    <w:uiPriority w:val="99"/>
    <w:locked/>
    <w:rsid w:val="002766C6"/>
    <w:pPr>
      <w:spacing w:after="120"/>
      <w:ind w:left="360"/>
    </w:pPr>
  </w:style>
  <w:style w:type="character" w:customStyle="1" w:styleId="BodyTextIndentChar">
    <w:name w:val="Body Text Indent Char"/>
    <w:basedOn w:val="DefaultParagraphFont"/>
    <w:link w:val="BodyTextIndent"/>
    <w:uiPriority w:val="99"/>
    <w:semiHidden/>
    <w:rsid w:val="00CB5CB9"/>
    <w:rPr>
      <w:rFonts w:ascii="Arial" w:hAnsi="Arial"/>
      <w:sz w:val="21"/>
      <w:szCs w:val="18"/>
      <w:lang w:eastAsia="ja-JP"/>
    </w:rPr>
  </w:style>
  <w:style w:type="paragraph" w:styleId="BodyTextFirstIndent2">
    <w:name w:val="Body Text First Indent 2"/>
    <w:basedOn w:val="BodyTextIndent"/>
    <w:link w:val="BodyTextFirstIndent2Char"/>
    <w:uiPriority w:val="99"/>
    <w:locked/>
    <w:rsid w:val="002766C6"/>
    <w:pPr>
      <w:ind w:firstLine="210"/>
    </w:pPr>
  </w:style>
  <w:style w:type="character" w:customStyle="1" w:styleId="BodyTextFirstIndent2Char">
    <w:name w:val="Body Text First Indent 2 Char"/>
    <w:basedOn w:val="BodyTextIndentChar"/>
    <w:link w:val="BodyTextFirstIndent2"/>
    <w:uiPriority w:val="99"/>
    <w:semiHidden/>
    <w:rsid w:val="00CB5CB9"/>
    <w:rPr>
      <w:rFonts w:ascii="Arial" w:hAnsi="Arial"/>
      <w:sz w:val="21"/>
      <w:szCs w:val="18"/>
      <w:lang w:eastAsia="ja-JP"/>
    </w:rPr>
  </w:style>
  <w:style w:type="paragraph" w:styleId="BodyTextIndent2">
    <w:name w:val="Body Text Indent 2"/>
    <w:basedOn w:val="Normal"/>
    <w:link w:val="BodyTextIndent2Char"/>
    <w:uiPriority w:val="99"/>
    <w:locked/>
    <w:rsid w:val="002766C6"/>
    <w:pPr>
      <w:spacing w:after="120" w:line="480" w:lineRule="auto"/>
      <w:ind w:left="360"/>
    </w:pPr>
  </w:style>
  <w:style w:type="character" w:customStyle="1" w:styleId="BodyTextIndent2Char">
    <w:name w:val="Body Text Indent 2 Char"/>
    <w:basedOn w:val="DefaultParagraphFont"/>
    <w:link w:val="BodyTextIndent2"/>
    <w:uiPriority w:val="99"/>
    <w:semiHidden/>
    <w:rsid w:val="00CB5CB9"/>
    <w:rPr>
      <w:rFonts w:ascii="Arial" w:hAnsi="Arial"/>
      <w:sz w:val="21"/>
      <w:szCs w:val="18"/>
      <w:lang w:eastAsia="ja-JP"/>
    </w:rPr>
  </w:style>
  <w:style w:type="paragraph" w:styleId="BodyTextIndent3">
    <w:name w:val="Body Text Indent 3"/>
    <w:basedOn w:val="Normal"/>
    <w:link w:val="BodyTextIndent3Char"/>
    <w:uiPriority w:val="99"/>
    <w:locked/>
    <w:rsid w:val="002766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B5CB9"/>
    <w:rPr>
      <w:rFonts w:ascii="Arial" w:hAnsi="Arial"/>
      <w:sz w:val="16"/>
      <w:szCs w:val="16"/>
      <w:lang w:eastAsia="ja-JP"/>
    </w:rPr>
  </w:style>
  <w:style w:type="paragraph" w:styleId="Closing">
    <w:name w:val="Closing"/>
    <w:basedOn w:val="Normal"/>
    <w:link w:val="ClosingChar"/>
    <w:uiPriority w:val="99"/>
    <w:locked/>
    <w:rsid w:val="002766C6"/>
    <w:pPr>
      <w:ind w:left="4320"/>
    </w:pPr>
  </w:style>
  <w:style w:type="character" w:customStyle="1" w:styleId="ClosingChar">
    <w:name w:val="Closing Char"/>
    <w:basedOn w:val="DefaultParagraphFont"/>
    <w:link w:val="Closing"/>
    <w:uiPriority w:val="99"/>
    <w:semiHidden/>
    <w:rsid w:val="00CB5CB9"/>
    <w:rPr>
      <w:rFonts w:ascii="Arial" w:hAnsi="Arial"/>
      <w:sz w:val="21"/>
      <w:szCs w:val="18"/>
      <w:lang w:eastAsia="ja-JP"/>
    </w:rPr>
  </w:style>
  <w:style w:type="paragraph" w:styleId="E-mailSignature">
    <w:name w:val="E-mail Signature"/>
    <w:basedOn w:val="Normal"/>
    <w:link w:val="E-mailSignatureChar"/>
    <w:uiPriority w:val="99"/>
    <w:locked/>
    <w:rsid w:val="002766C6"/>
  </w:style>
  <w:style w:type="character" w:customStyle="1" w:styleId="E-mailSignatureChar">
    <w:name w:val="E-mail Signature Char"/>
    <w:basedOn w:val="DefaultParagraphFont"/>
    <w:link w:val="E-mailSignature"/>
    <w:uiPriority w:val="99"/>
    <w:semiHidden/>
    <w:rsid w:val="00CB5CB9"/>
    <w:rPr>
      <w:rFonts w:ascii="Arial" w:hAnsi="Arial"/>
      <w:sz w:val="21"/>
      <w:szCs w:val="18"/>
      <w:lang w:eastAsia="ja-JP"/>
    </w:rPr>
  </w:style>
  <w:style w:type="paragraph" w:styleId="EndnoteText">
    <w:name w:val="endnote text"/>
    <w:basedOn w:val="Normal"/>
    <w:link w:val="EndnoteTextChar"/>
    <w:uiPriority w:val="99"/>
    <w:semiHidden/>
    <w:locked/>
    <w:rsid w:val="002766C6"/>
    <w:rPr>
      <w:sz w:val="20"/>
      <w:szCs w:val="20"/>
    </w:rPr>
  </w:style>
  <w:style w:type="character" w:customStyle="1" w:styleId="EndnoteTextChar">
    <w:name w:val="Endnote Text Char"/>
    <w:basedOn w:val="DefaultParagraphFont"/>
    <w:link w:val="EndnoteText"/>
    <w:uiPriority w:val="99"/>
    <w:semiHidden/>
    <w:rsid w:val="00CB5CB9"/>
    <w:rPr>
      <w:rFonts w:ascii="Arial" w:hAnsi="Arial"/>
      <w:lang w:eastAsia="ja-JP"/>
    </w:rPr>
  </w:style>
  <w:style w:type="paragraph" w:styleId="EnvelopeAddress">
    <w:name w:val="envelope address"/>
    <w:basedOn w:val="Normal"/>
    <w:uiPriority w:val="99"/>
    <w:locked/>
    <w:rsid w:val="002766C6"/>
    <w:pPr>
      <w:framePr w:w="7920" w:h="1980" w:hRule="exact" w:hSpace="180" w:wrap="auto" w:hAnchor="page" w:xAlign="center" w:yAlign="bottom"/>
      <w:ind w:left="2880"/>
    </w:pPr>
    <w:rPr>
      <w:rFonts w:cs="Arial"/>
      <w:sz w:val="24"/>
      <w:szCs w:val="24"/>
    </w:rPr>
  </w:style>
  <w:style w:type="paragraph" w:styleId="EnvelopeReturn">
    <w:name w:val="envelope return"/>
    <w:basedOn w:val="Normal"/>
    <w:uiPriority w:val="99"/>
    <w:locked/>
    <w:rsid w:val="002766C6"/>
    <w:rPr>
      <w:rFonts w:cs="Arial"/>
      <w:sz w:val="20"/>
      <w:szCs w:val="20"/>
    </w:rPr>
  </w:style>
  <w:style w:type="paragraph" w:styleId="HTMLAddress">
    <w:name w:val="HTML Address"/>
    <w:basedOn w:val="Normal"/>
    <w:link w:val="HTMLAddressChar"/>
    <w:uiPriority w:val="99"/>
    <w:locked/>
    <w:rsid w:val="002766C6"/>
    <w:rPr>
      <w:i/>
      <w:iCs/>
    </w:rPr>
  </w:style>
  <w:style w:type="character" w:customStyle="1" w:styleId="HTMLAddressChar">
    <w:name w:val="HTML Address Char"/>
    <w:basedOn w:val="DefaultParagraphFont"/>
    <w:link w:val="HTMLAddress"/>
    <w:uiPriority w:val="99"/>
    <w:semiHidden/>
    <w:rsid w:val="00CB5CB9"/>
    <w:rPr>
      <w:rFonts w:ascii="Arial" w:hAnsi="Arial"/>
      <w:i/>
      <w:iCs/>
      <w:sz w:val="21"/>
      <w:szCs w:val="18"/>
      <w:lang w:eastAsia="ja-JP"/>
    </w:rPr>
  </w:style>
  <w:style w:type="paragraph" w:styleId="HTMLPreformatted">
    <w:name w:val="HTML Preformatted"/>
    <w:basedOn w:val="Normal"/>
    <w:link w:val="HTMLPreformattedChar"/>
    <w:uiPriority w:val="99"/>
    <w:locked/>
    <w:rsid w:val="002766C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5CB9"/>
    <w:rPr>
      <w:rFonts w:ascii="Courier New" w:hAnsi="Courier New" w:cs="Courier New"/>
      <w:lang w:eastAsia="ja-JP"/>
    </w:rPr>
  </w:style>
  <w:style w:type="paragraph" w:styleId="List">
    <w:name w:val="List"/>
    <w:basedOn w:val="Normal"/>
    <w:uiPriority w:val="99"/>
    <w:locked/>
    <w:rsid w:val="002766C6"/>
    <w:pPr>
      <w:ind w:left="360" w:hanging="360"/>
    </w:pPr>
  </w:style>
  <w:style w:type="paragraph" w:styleId="List2">
    <w:name w:val="List 2"/>
    <w:basedOn w:val="Normal"/>
    <w:uiPriority w:val="99"/>
    <w:locked/>
    <w:rsid w:val="002766C6"/>
    <w:pPr>
      <w:ind w:left="720" w:hanging="360"/>
    </w:pPr>
  </w:style>
  <w:style w:type="paragraph" w:styleId="List3">
    <w:name w:val="List 3"/>
    <w:basedOn w:val="Normal"/>
    <w:uiPriority w:val="99"/>
    <w:locked/>
    <w:rsid w:val="002766C6"/>
    <w:pPr>
      <w:ind w:left="1080" w:hanging="360"/>
    </w:pPr>
  </w:style>
  <w:style w:type="paragraph" w:styleId="List4">
    <w:name w:val="List 4"/>
    <w:basedOn w:val="Normal"/>
    <w:uiPriority w:val="99"/>
    <w:locked/>
    <w:rsid w:val="002766C6"/>
    <w:pPr>
      <w:ind w:left="1440" w:hanging="360"/>
    </w:pPr>
  </w:style>
  <w:style w:type="paragraph" w:styleId="List5">
    <w:name w:val="List 5"/>
    <w:basedOn w:val="Normal"/>
    <w:uiPriority w:val="99"/>
    <w:locked/>
    <w:rsid w:val="002766C6"/>
    <w:pPr>
      <w:ind w:left="1800" w:hanging="360"/>
    </w:pPr>
  </w:style>
  <w:style w:type="paragraph" w:styleId="ListBullet2">
    <w:name w:val="List Bullet 2"/>
    <w:basedOn w:val="Normal"/>
    <w:uiPriority w:val="99"/>
    <w:locked/>
    <w:rsid w:val="002766C6"/>
    <w:pPr>
      <w:tabs>
        <w:tab w:val="num" w:pos="720"/>
      </w:tabs>
      <w:ind w:left="720" w:hanging="360"/>
    </w:pPr>
  </w:style>
  <w:style w:type="paragraph" w:styleId="ListBullet3">
    <w:name w:val="List Bullet 3"/>
    <w:basedOn w:val="Normal"/>
    <w:uiPriority w:val="99"/>
    <w:locked/>
    <w:rsid w:val="002766C6"/>
    <w:pPr>
      <w:tabs>
        <w:tab w:val="num" w:pos="1080"/>
      </w:tabs>
      <w:ind w:left="1080" w:hanging="360"/>
    </w:pPr>
  </w:style>
  <w:style w:type="paragraph" w:styleId="ListBullet4">
    <w:name w:val="List Bullet 4"/>
    <w:basedOn w:val="Normal"/>
    <w:uiPriority w:val="99"/>
    <w:locked/>
    <w:rsid w:val="002766C6"/>
    <w:pPr>
      <w:tabs>
        <w:tab w:val="num" w:pos="1440"/>
      </w:tabs>
      <w:ind w:left="1440" w:hanging="360"/>
    </w:pPr>
  </w:style>
  <w:style w:type="paragraph" w:styleId="ListBullet5">
    <w:name w:val="List Bullet 5"/>
    <w:basedOn w:val="Normal"/>
    <w:uiPriority w:val="99"/>
    <w:locked/>
    <w:rsid w:val="002766C6"/>
    <w:pPr>
      <w:tabs>
        <w:tab w:val="num" w:pos="1800"/>
      </w:tabs>
      <w:ind w:left="1800" w:hanging="360"/>
    </w:pPr>
  </w:style>
  <w:style w:type="paragraph" w:styleId="ListContinue">
    <w:name w:val="List Continue"/>
    <w:basedOn w:val="Normal"/>
    <w:uiPriority w:val="99"/>
    <w:locked/>
    <w:rsid w:val="002766C6"/>
    <w:pPr>
      <w:spacing w:after="120"/>
      <w:ind w:left="360"/>
    </w:pPr>
  </w:style>
  <w:style w:type="paragraph" w:styleId="ListContinue2">
    <w:name w:val="List Continue 2"/>
    <w:basedOn w:val="Normal"/>
    <w:uiPriority w:val="99"/>
    <w:locked/>
    <w:rsid w:val="002766C6"/>
    <w:pPr>
      <w:spacing w:after="120"/>
      <w:ind w:left="720"/>
    </w:pPr>
  </w:style>
  <w:style w:type="paragraph" w:styleId="ListContinue3">
    <w:name w:val="List Continue 3"/>
    <w:basedOn w:val="Normal"/>
    <w:uiPriority w:val="99"/>
    <w:locked/>
    <w:rsid w:val="002766C6"/>
    <w:pPr>
      <w:spacing w:after="120"/>
      <w:ind w:left="1080"/>
    </w:pPr>
  </w:style>
  <w:style w:type="paragraph" w:styleId="ListContinue4">
    <w:name w:val="List Continue 4"/>
    <w:basedOn w:val="Normal"/>
    <w:uiPriority w:val="99"/>
    <w:locked/>
    <w:rsid w:val="002766C6"/>
    <w:pPr>
      <w:spacing w:after="120"/>
      <w:ind w:left="1440"/>
    </w:pPr>
  </w:style>
  <w:style w:type="paragraph" w:styleId="ListContinue5">
    <w:name w:val="List Continue 5"/>
    <w:basedOn w:val="Normal"/>
    <w:uiPriority w:val="99"/>
    <w:locked/>
    <w:rsid w:val="002766C6"/>
    <w:pPr>
      <w:spacing w:after="120"/>
      <w:ind w:left="1800"/>
    </w:pPr>
  </w:style>
  <w:style w:type="paragraph" w:styleId="ListNumber">
    <w:name w:val="List Number"/>
    <w:basedOn w:val="Normal"/>
    <w:uiPriority w:val="99"/>
    <w:locked/>
    <w:rsid w:val="002766C6"/>
    <w:pPr>
      <w:tabs>
        <w:tab w:val="num" w:pos="360"/>
      </w:tabs>
      <w:ind w:left="360" w:hanging="360"/>
    </w:pPr>
  </w:style>
  <w:style w:type="paragraph" w:styleId="ListNumber2">
    <w:name w:val="List Number 2"/>
    <w:basedOn w:val="Normal"/>
    <w:uiPriority w:val="99"/>
    <w:locked/>
    <w:rsid w:val="002766C6"/>
    <w:pPr>
      <w:tabs>
        <w:tab w:val="num" w:pos="720"/>
      </w:tabs>
      <w:ind w:left="720" w:hanging="360"/>
    </w:pPr>
  </w:style>
  <w:style w:type="paragraph" w:styleId="ListNumber3">
    <w:name w:val="List Number 3"/>
    <w:basedOn w:val="Normal"/>
    <w:uiPriority w:val="99"/>
    <w:locked/>
    <w:rsid w:val="002766C6"/>
    <w:pPr>
      <w:tabs>
        <w:tab w:val="num" w:pos="1080"/>
      </w:tabs>
      <w:ind w:left="1080" w:hanging="360"/>
    </w:pPr>
  </w:style>
  <w:style w:type="paragraph" w:styleId="ListNumber4">
    <w:name w:val="List Number 4"/>
    <w:basedOn w:val="Normal"/>
    <w:uiPriority w:val="99"/>
    <w:locked/>
    <w:rsid w:val="002766C6"/>
    <w:pPr>
      <w:tabs>
        <w:tab w:val="num" w:pos="1440"/>
      </w:tabs>
      <w:ind w:left="1440" w:hanging="360"/>
    </w:pPr>
  </w:style>
  <w:style w:type="paragraph" w:styleId="ListNumber5">
    <w:name w:val="List Number 5"/>
    <w:basedOn w:val="Normal"/>
    <w:uiPriority w:val="99"/>
    <w:locked/>
    <w:rsid w:val="002766C6"/>
    <w:pPr>
      <w:tabs>
        <w:tab w:val="num" w:pos="1800"/>
      </w:tabs>
      <w:ind w:left="1800" w:hanging="360"/>
    </w:pPr>
  </w:style>
  <w:style w:type="paragraph" w:styleId="MessageHeader">
    <w:name w:val="Message Header"/>
    <w:basedOn w:val="Normal"/>
    <w:link w:val="MessageHeaderChar"/>
    <w:uiPriority w:val="99"/>
    <w:locked/>
    <w:rsid w:val="002766C6"/>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character" w:customStyle="1" w:styleId="MessageHeaderChar">
    <w:name w:val="Message Header Char"/>
    <w:basedOn w:val="DefaultParagraphFont"/>
    <w:link w:val="MessageHeader"/>
    <w:uiPriority w:val="99"/>
    <w:semiHidden/>
    <w:rsid w:val="00CB5CB9"/>
    <w:rPr>
      <w:rFonts w:ascii="Cambria" w:eastAsia="Times New Roman" w:hAnsi="Cambria" w:cs="Times New Roman"/>
      <w:sz w:val="24"/>
      <w:szCs w:val="24"/>
      <w:shd w:val="pct20" w:color="auto" w:fill="auto"/>
      <w:lang w:eastAsia="ja-JP"/>
    </w:rPr>
  </w:style>
  <w:style w:type="paragraph" w:styleId="NormalWeb">
    <w:name w:val="Normal (Web)"/>
    <w:basedOn w:val="Normal"/>
    <w:uiPriority w:val="99"/>
    <w:locked/>
    <w:rsid w:val="002766C6"/>
    <w:rPr>
      <w:sz w:val="24"/>
      <w:szCs w:val="24"/>
    </w:rPr>
  </w:style>
  <w:style w:type="paragraph" w:styleId="NormalIndent">
    <w:name w:val="Normal Indent"/>
    <w:basedOn w:val="Normal"/>
    <w:uiPriority w:val="99"/>
    <w:locked/>
    <w:rsid w:val="002766C6"/>
    <w:pPr>
      <w:ind w:left="720"/>
    </w:pPr>
  </w:style>
  <w:style w:type="paragraph" w:styleId="PlainText">
    <w:name w:val="Plain Text"/>
    <w:basedOn w:val="Normal"/>
    <w:link w:val="PlainTextChar"/>
    <w:uiPriority w:val="99"/>
    <w:locked/>
    <w:rsid w:val="00737C41"/>
    <w:rPr>
      <w:rFonts w:ascii="Courier New" w:hAnsi="Courier New" w:cs="Courier New"/>
      <w:sz w:val="20"/>
      <w:szCs w:val="20"/>
    </w:rPr>
  </w:style>
  <w:style w:type="character" w:customStyle="1" w:styleId="PlainTextChar">
    <w:name w:val="Plain Text Char"/>
    <w:basedOn w:val="DefaultParagraphFont"/>
    <w:link w:val="PlainText"/>
    <w:uiPriority w:val="99"/>
    <w:locked/>
    <w:rsid w:val="00737C41"/>
    <w:rPr>
      <w:rFonts w:ascii="Courier New" w:hAnsi="Courier New" w:cs="Courier New"/>
      <w:lang w:val="x-none" w:eastAsia="ja-JP"/>
    </w:rPr>
  </w:style>
  <w:style w:type="paragraph" w:styleId="Salutation">
    <w:name w:val="Salutation"/>
    <w:basedOn w:val="Normal"/>
    <w:next w:val="Normal"/>
    <w:link w:val="SalutationChar"/>
    <w:uiPriority w:val="99"/>
    <w:locked/>
    <w:rsid w:val="002766C6"/>
  </w:style>
  <w:style w:type="character" w:customStyle="1" w:styleId="SalutationChar">
    <w:name w:val="Salutation Char"/>
    <w:basedOn w:val="DefaultParagraphFont"/>
    <w:link w:val="Salutation"/>
    <w:uiPriority w:val="99"/>
    <w:semiHidden/>
    <w:rsid w:val="00CB5CB9"/>
    <w:rPr>
      <w:rFonts w:ascii="Arial" w:hAnsi="Arial"/>
      <w:sz w:val="21"/>
      <w:szCs w:val="18"/>
      <w:lang w:eastAsia="ja-JP"/>
    </w:rPr>
  </w:style>
  <w:style w:type="paragraph" w:styleId="Signature">
    <w:name w:val="Signature"/>
    <w:basedOn w:val="Normal"/>
    <w:link w:val="SignatureChar"/>
    <w:uiPriority w:val="99"/>
    <w:locked/>
    <w:rsid w:val="002766C6"/>
    <w:pPr>
      <w:ind w:left="4320"/>
    </w:pPr>
  </w:style>
  <w:style w:type="character" w:customStyle="1" w:styleId="SignatureChar">
    <w:name w:val="Signature Char"/>
    <w:basedOn w:val="DefaultParagraphFont"/>
    <w:link w:val="Signature"/>
    <w:uiPriority w:val="99"/>
    <w:semiHidden/>
    <w:rsid w:val="00CB5CB9"/>
    <w:rPr>
      <w:rFonts w:ascii="Arial" w:hAnsi="Arial"/>
      <w:sz w:val="21"/>
      <w:szCs w:val="18"/>
      <w:lang w:eastAsia="ja-JP"/>
    </w:rPr>
  </w:style>
  <w:style w:type="paragraph" w:styleId="Subtitle">
    <w:name w:val="Subtitle"/>
    <w:basedOn w:val="Normal"/>
    <w:link w:val="SubtitleChar"/>
    <w:uiPriority w:val="11"/>
    <w:qFormat/>
    <w:locked/>
    <w:rsid w:val="002766C6"/>
    <w:pPr>
      <w:spacing w:after="60"/>
      <w:jc w:val="center"/>
      <w:outlineLvl w:val="1"/>
    </w:pPr>
    <w:rPr>
      <w:rFonts w:cs="Arial"/>
      <w:sz w:val="24"/>
      <w:szCs w:val="24"/>
    </w:rPr>
  </w:style>
  <w:style w:type="character" w:customStyle="1" w:styleId="SubtitleChar">
    <w:name w:val="Subtitle Char"/>
    <w:basedOn w:val="DefaultParagraphFont"/>
    <w:link w:val="Subtitle"/>
    <w:uiPriority w:val="11"/>
    <w:rsid w:val="00CB5CB9"/>
    <w:rPr>
      <w:rFonts w:ascii="Cambria" w:eastAsia="Times New Roman" w:hAnsi="Cambria" w:cs="Times New Roman"/>
      <w:sz w:val="24"/>
      <w:szCs w:val="24"/>
      <w:lang w:eastAsia="ja-JP"/>
    </w:rPr>
  </w:style>
  <w:style w:type="paragraph" w:customStyle="1" w:styleId="example">
    <w:name w:val="example"/>
    <w:basedOn w:val="figtitlewide"/>
    <w:next w:val="codeparawide"/>
    <w:rsid w:val="0004175E"/>
  </w:style>
  <w:style w:type="paragraph" w:customStyle="1" w:styleId="exampleframe">
    <w:name w:val="exampleframe"/>
    <w:basedOn w:val="figframewide"/>
    <w:next w:val="BodyText"/>
    <w:rsid w:val="0004175E"/>
  </w:style>
  <w:style w:type="paragraph" w:customStyle="1" w:styleId="checkpara">
    <w:name w:val="checkpara"/>
    <w:basedOn w:val="BodyText"/>
    <w:next w:val="BodyText"/>
    <w:rsid w:val="0004175E"/>
    <w:pPr>
      <w:tabs>
        <w:tab w:val="num" w:pos="720"/>
        <w:tab w:val="left" w:pos="1978"/>
      </w:tabs>
      <w:ind w:left="720" w:hanging="720"/>
    </w:pPr>
  </w:style>
  <w:style w:type="paragraph" w:customStyle="1" w:styleId="checkparaindent">
    <w:name w:val="checkpara.indent"/>
    <w:basedOn w:val="BodyText"/>
    <w:next w:val="BodyText"/>
    <w:rsid w:val="0004175E"/>
    <w:pPr>
      <w:tabs>
        <w:tab w:val="num" w:pos="1080"/>
      </w:tabs>
      <w:ind w:left="1080" w:hanging="720"/>
    </w:pPr>
    <w:rPr>
      <w:lang w:val="pt-BR"/>
    </w:rPr>
  </w:style>
  <w:style w:type="paragraph" w:customStyle="1" w:styleId="RequiredItems">
    <w:name w:val="Required Items"/>
    <w:basedOn w:val="Normal"/>
    <w:rsid w:val="003556D8"/>
    <w:pPr>
      <w:spacing w:before="120" w:after="0" w:line="240" w:lineRule="auto"/>
    </w:pPr>
    <w:rPr>
      <w:b/>
      <w:color w:val="FF0000"/>
      <w:kern w:val="28"/>
      <w:sz w:val="20"/>
      <w:szCs w:val="20"/>
      <w:lang w:eastAsia="en-US"/>
    </w:rPr>
  </w:style>
  <w:style w:type="paragraph" w:customStyle="1" w:styleId="AppendixSub-heading1">
    <w:name w:val="Appendix Sub-heading 1"/>
    <w:basedOn w:val="Normal"/>
    <w:next w:val="Normal"/>
    <w:rsid w:val="003556D8"/>
    <w:pPr>
      <w:numPr>
        <w:numId w:val="2"/>
      </w:numPr>
      <w:spacing w:before="720" w:after="0" w:line="240" w:lineRule="auto"/>
    </w:pPr>
    <w:rPr>
      <w:b/>
      <w:sz w:val="28"/>
      <w:szCs w:val="28"/>
      <w:lang w:eastAsia="en-US"/>
    </w:rPr>
  </w:style>
  <w:style w:type="paragraph" w:customStyle="1" w:styleId="AppendixSub-heading2">
    <w:name w:val="Appendix Sub-heading 2"/>
    <w:basedOn w:val="AppendixSub-heading1"/>
    <w:next w:val="Normal"/>
    <w:rsid w:val="003556D8"/>
    <w:pPr>
      <w:numPr>
        <w:ilvl w:val="1"/>
        <w:numId w:val="1"/>
      </w:numPr>
      <w:spacing w:before="480"/>
      <w:ind w:left="0" w:firstLine="0"/>
    </w:pPr>
    <w:rPr>
      <w:sz w:val="24"/>
      <w:szCs w:val="24"/>
    </w:rPr>
  </w:style>
  <w:style w:type="paragraph" w:customStyle="1" w:styleId="Default">
    <w:name w:val="Default"/>
    <w:rsid w:val="003556D8"/>
    <w:pPr>
      <w:autoSpaceDE w:val="0"/>
      <w:autoSpaceDN w:val="0"/>
      <w:adjustRightInd w:val="0"/>
    </w:pPr>
    <w:rPr>
      <w:rFonts w:ascii="Arial" w:hAnsi="Arial" w:cs="Arial"/>
      <w:color w:val="000000"/>
      <w:sz w:val="24"/>
      <w:szCs w:val="24"/>
    </w:rPr>
  </w:style>
  <w:style w:type="paragraph" w:customStyle="1" w:styleId="StyleHeading2h2Before5ptAfter5ptLinespacingsing">
    <w:name w:val="Style Heading 2h2 + Before:  5 ptAfter:  5 ptLine spacing:  sing..."/>
    <w:basedOn w:val="Heading2"/>
    <w:rsid w:val="00DE0700"/>
    <w:pPr>
      <w:numPr>
        <w:numId w:val="3"/>
      </w:numPr>
      <w:spacing w:before="100" w:after="100"/>
    </w:pPr>
    <w:rPr>
      <w:rFonts w:cs="Times New Roman"/>
      <w:iCs w:val="0"/>
      <w:szCs w:val="20"/>
    </w:rPr>
  </w:style>
  <w:style w:type="character" w:styleId="HTMLCode">
    <w:name w:val="HTML Code"/>
    <w:basedOn w:val="DefaultParagraphFont"/>
    <w:uiPriority w:val="99"/>
    <w:locked/>
    <w:rsid w:val="0077632D"/>
    <w:rPr>
      <w:rFonts w:ascii="Courier New" w:eastAsia="Batang" w:hAnsi="Courier New" w:cs="Courier New"/>
      <w:sz w:val="20"/>
      <w:szCs w:val="20"/>
    </w:rPr>
  </w:style>
  <w:style w:type="paragraph" w:styleId="ListParagraph">
    <w:name w:val="List Paragraph"/>
    <w:basedOn w:val="Normal"/>
    <w:uiPriority w:val="34"/>
    <w:qFormat/>
    <w:rsid w:val="00A47186"/>
    <w:pPr>
      <w:spacing w:after="0" w:line="240" w:lineRule="auto"/>
      <w:ind w:left="720"/>
      <w:contextualSpacing/>
    </w:pPr>
    <w:rPr>
      <w:sz w:val="24"/>
      <w:szCs w:val="24"/>
      <w:lang w:eastAsia="en-US"/>
    </w:rPr>
  </w:style>
  <w:style w:type="character" w:styleId="EndnoteReference">
    <w:name w:val="endnote reference"/>
    <w:basedOn w:val="DefaultParagraphFont"/>
    <w:uiPriority w:val="99"/>
    <w:locked/>
    <w:rsid w:val="005065D9"/>
    <w:rPr>
      <w:rFonts w:cs="Times New Roman"/>
      <w:vertAlign w:val="superscript"/>
    </w:rPr>
  </w:style>
  <w:style w:type="paragraph" w:styleId="TOCHeading">
    <w:name w:val="TOC Heading"/>
    <w:basedOn w:val="Heading1"/>
    <w:next w:val="Normal"/>
    <w:uiPriority w:val="39"/>
    <w:unhideWhenUsed/>
    <w:qFormat/>
    <w:rsid w:val="0044724E"/>
    <w:pPr>
      <w:keepLines/>
      <w:pageBreakBefore w:val="0"/>
      <w:spacing w:before="480" w:after="0" w:line="276" w:lineRule="auto"/>
      <w:outlineLvl w:val="9"/>
    </w:pPr>
    <w:rPr>
      <w:rFonts w:ascii="Cambria" w:hAnsi="Cambria" w:cs="Times New Roman"/>
      <w:color w:val="365F91"/>
      <w:kern w:val="0"/>
      <w:sz w:val="28"/>
      <w:szCs w:val="28"/>
      <w:lang w:eastAsia="en-US"/>
    </w:rPr>
  </w:style>
  <w:style w:type="character" w:styleId="Strong">
    <w:name w:val="Strong"/>
    <w:basedOn w:val="DefaultParagraphFont"/>
    <w:uiPriority w:val="22"/>
    <w:qFormat/>
    <w:locked/>
    <w:rsid w:val="007D5676"/>
    <w:rPr>
      <w:rFonts w:cs="Times New Roman"/>
      <w:b/>
      <w:bCs/>
    </w:rPr>
  </w:style>
  <w:style w:type="paragraph" w:styleId="NoSpacing">
    <w:name w:val="No Spacing"/>
    <w:uiPriority w:val="1"/>
    <w:qFormat/>
    <w:rsid w:val="00EC36D0"/>
    <w:rPr>
      <w:rFonts w:ascii="Calibri" w:eastAsia="Times New Roman" w:hAnsi="Calibri"/>
      <w:sz w:val="22"/>
      <w:szCs w:val="22"/>
    </w:rPr>
  </w:style>
  <w:style w:type="character" w:styleId="SubtleEmphasis">
    <w:name w:val="Subtle Emphasis"/>
    <w:basedOn w:val="DefaultParagraphFont"/>
    <w:uiPriority w:val="19"/>
    <w:qFormat/>
    <w:rsid w:val="00062323"/>
    <w:rPr>
      <w:rFonts w:cs="Times New Roman"/>
      <w:i/>
      <w:iCs/>
      <w:color w:val="808080"/>
    </w:rPr>
  </w:style>
  <w:style w:type="character" w:styleId="IntenseEmphasis">
    <w:name w:val="Intense Emphasis"/>
    <w:basedOn w:val="DefaultParagraphFont"/>
    <w:uiPriority w:val="21"/>
    <w:qFormat/>
    <w:rsid w:val="00A66B05"/>
    <w:rPr>
      <w:rFonts w:cs="Times New Roman"/>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593636">
      <w:marLeft w:val="0"/>
      <w:marRight w:val="0"/>
      <w:marTop w:val="0"/>
      <w:marBottom w:val="0"/>
      <w:divBdr>
        <w:top w:val="none" w:sz="0" w:space="0" w:color="auto"/>
        <w:left w:val="none" w:sz="0" w:space="0" w:color="auto"/>
        <w:bottom w:val="none" w:sz="0" w:space="0" w:color="auto"/>
        <w:right w:val="none" w:sz="0" w:space="0" w:color="auto"/>
      </w:divBdr>
      <w:divsChild>
        <w:div w:id="379593653">
          <w:marLeft w:val="533"/>
          <w:marRight w:val="0"/>
          <w:marTop w:val="100"/>
          <w:marBottom w:val="0"/>
          <w:divBdr>
            <w:top w:val="none" w:sz="0" w:space="0" w:color="auto"/>
            <w:left w:val="none" w:sz="0" w:space="0" w:color="auto"/>
            <w:bottom w:val="none" w:sz="0" w:space="0" w:color="auto"/>
            <w:right w:val="none" w:sz="0" w:space="0" w:color="auto"/>
          </w:divBdr>
        </w:div>
        <w:div w:id="379593700">
          <w:marLeft w:val="533"/>
          <w:marRight w:val="0"/>
          <w:marTop w:val="100"/>
          <w:marBottom w:val="0"/>
          <w:divBdr>
            <w:top w:val="none" w:sz="0" w:space="0" w:color="auto"/>
            <w:left w:val="none" w:sz="0" w:space="0" w:color="auto"/>
            <w:bottom w:val="none" w:sz="0" w:space="0" w:color="auto"/>
            <w:right w:val="none" w:sz="0" w:space="0" w:color="auto"/>
          </w:divBdr>
        </w:div>
        <w:div w:id="379593707">
          <w:marLeft w:val="533"/>
          <w:marRight w:val="0"/>
          <w:marTop w:val="100"/>
          <w:marBottom w:val="0"/>
          <w:divBdr>
            <w:top w:val="none" w:sz="0" w:space="0" w:color="auto"/>
            <w:left w:val="none" w:sz="0" w:space="0" w:color="auto"/>
            <w:bottom w:val="none" w:sz="0" w:space="0" w:color="auto"/>
            <w:right w:val="none" w:sz="0" w:space="0" w:color="auto"/>
          </w:divBdr>
        </w:div>
      </w:divsChild>
    </w:div>
    <w:div w:id="379593639">
      <w:marLeft w:val="0"/>
      <w:marRight w:val="0"/>
      <w:marTop w:val="0"/>
      <w:marBottom w:val="0"/>
      <w:divBdr>
        <w:top w:val="none" w:sz="0" w:space="0" w:color="auto"/>
        <w:left w:val="none" w:sz="0" w:space="0" w:color="auto"/>
        <w:bottom w:val="none" w:sz="0" w:space="0" w:color="auto"/>
        <w:right w:val="none" w:sz="0" w:space="0" w:color="auto"/>
      </w:divBdr>
    </w:div>
    <w:div w:id="379593641">
      <w:marLeft w:val="0"/>
      <w:marRight w:val="0"/>
      <w:marTop w:val="0"/>
      <w:marBottom w:val="0"/>
      <w:divBdr>
        <w:top w:val="none" w:sz="0" w:space="0" w:color="auto"/>
        <w:left w:val="none" w:sz="0" w:space="0" w:color="auto"/>
        <w:bottom w:val="none" w:sz="0" w:space="0" w:color="auto"/>
        <w:right w:val="none" w:sz="0" w:space="0" w:color="auto"/>
      </w:divBdr>
    </w:div>
    <w:div w:id="379593642">
      <w:marLeft w:val="0"/>
      <w:marRight w:val="0"/>
      <w:marTop w:val="0"/>
      <w:marBottom w:val="0"/>
      <w:divBdr>
        <w:top w:val="none" w:sz="0" w:space="0" w:color="auto"/>
        <w:left w:val="none" w:sz="0" w:space="0" w:color="auto"/>
        <w:bottom w:val="none" w:sz="0" w:space="0" w:color="auto"/>
        <w:right w:val="none" w:sz="0" w:space="0" w:color="auto"/>
      </w:divBdr>
    </w:div>
    <w:div w:id="379593643">
      <w:marLeft w:val="0"/>
      <w:marRight w:val="0"/>
      <w:marTop w:val="0"/>
      <w:marBottom w:val="0"/>
      <w:divBdr>
        <w:top w:val="none" w:sz="0" w:space="0" w:color="auto"/>
        <w:left w:val="none" w:sz="0" w:space="0" w:color="auto"/>
        <w:bottom w:val="none" w:sz="0" w:space="0" w:color="auto"/>
        <w:right w:val="none" w:sz="0" w:space="0" w:color="auto"/>
      </w:divBdr>
    </w:div>
    <w:div w:id="379593644">
      <w:marLeft w:val="0"/>
      <w:marRight w:val="0"/>
      <w:marTop w:val="0"/>
      <w:marBottom w:val="0"/>
      <w:divBdr>
        <w:top w:val="none" w:sz="0" w:space="0" w:color="auto"/>
        <w:left w:val="none" w:sz="0" w:space="0" w:color="auto"/>
        <w:bottom w:val="none" w:sz="0" w:space="0" w:color="auto"/>
        <w:right w:val="none" w:sz="0" w:space="0" w:color="auto"/>
      </w:divBdr>
    </w:div>
    <w:div w:id="379593645">
      <w:marLeft w:val="0"/>
      <w:marRight w:val="0"/>
      <w:marTop w:val="0"/>
      <w:marBottom w:val="0"/>
      <w:divBdr>
        <w:top w:val="none" w:sz="0" w:space="0" w:color="auto"/>
        <w:left w:val="none" w:sz="0" w:space="0" w:color="auto"/>
        <w:bottom w:val="none" w:sz="0" w:space="0" w:color="auto"/>
        <w:right w:val="none" w:sz="0" w:space="0" w:color="auto"/>
      </w:divBdr>
    </w:div>
    <w:div w:id="379593648">
      <w:marLeft w:val="0"/>
      <w:marRight w:val="0"/>
      <w:marTop w:val="0"/>
      <w:marBottom w:val="0"/>
      <w:divBdr>
        <w:top w:val="none" w:sz="0" w:space="0" w:color="auto"/>
        <w:left w:val="none" w:sz="0" w:space="0" w:color="auto"/>
        <w:bottom w:val="none" w:sz="0" w:space="0" w:color="auto"/>
        <w:right w:val="none" w:sz="0" w:space="0" w:color="auto"/>
      </w:divBdr>
    </w:div>
    <w:div w:id="379593656">
      <w:marLeft w:val="0"/>
      <w:marRight w:val="0"/>
      <w:marTop w:val="0"/>
      <w:marBottom w:val="0"/>
      <w:divBdr>
        <w:top w:val="none" w:sz="0" w:space="0" w:color="auto"/>
        <w:left w:val="none" w:sz="0" w:space="0" w:color="auto"/>
        <w:bottom w:val="none" w:sz="0" w:space="0" w:color="auto"/>
        <w:right w:val="none" w:sz="0" w:space="0" w:color="auto"/>
      </w:divBdr>
      <w:divsChild>
        <w:div w:id="379593640">
          <w:marLeft w:val="533"/>
          <w:marRight w:val="0"/>
          <w:marTop w:val="100"/>
          <w:marBottom w:val="0"/>
          <w:divBdr>
            <w:top w:val="none" w:sz="0" w:space="0" w:color="auto"/>
            <w:left w:val="none" w:sz="0" w:space="0" w:color="auto"/>
            <w:bottom w:val="none" w:sz="0" w:space="0" w:color="auto"/>
            <w:right w:val="none" w:sz="0" w:space="0" w:color="auto"/>
          </w:divBdr>
        </w:div>
        <w:div w:id="379593659">
          <w:marLeft w:val="533"/>
          <w:marRight w:val="0"/>
          <w:marTop w:val="100"/>
          <w:marBottom w:val="0"/>
          <w:divBdr>
            <w:top w:val="none" w:sz="0" w:space="0" w:color="auto"/>
            <w:left w:val="none" w:sz="0" w:space="0" w:color="auto"/>
            <w:bottom w:val="none" w:sz="0" w:space="0" w:color="auto"/>
            <w:right w:val="none" w:sz="0" w:space="0" w:color="auto"/>
          </w:divBdr>
        </w:div>
        <w:div w:id="379593717">
          <w:marLeft w:val="533"/>
          <w:marRight w:val="0"/>
          <w:marTop w:val="100"/>
          <w:marBottom w:val="0"/>
          <w:divBdr>
            <w:top w:val="none" w:sz="0" w:space="0" w:color="auto"/>
            <w:left w:val="none" w:sz="0" w:space="0" w:color="auto"/>
            <w:bottom w:val="none" w:sz="0" w:space="0" w:color="auto"/>
            <w:right w:val="none" w:sz="0" w:space="0" w:color="auto"/>
          </w:divBdr>
        </w:div>
      </w:divsChild>
    </w:div>
    <w:div w:id="379593660">
      <w:marLeft w:val="0"/>
      <w:marRight w:val="0"/>
      <w:marTop w:val="0"/>
      <w:marBottom w:val="0"/>
      <w:divBdr>
        <w:top w:val="none" w:sz="0" w:space="0" w:color="auto"/>
        <w:left w:val="none" w:sz="0" w:space="0" w:color="auto"/>
        <w:bottom w:val="none" w:sz="0" w:space="0" w:color="auto"/>
        <w:right w:val="none" w:sz="0" w:space="0" w:color="auto"/>
      </w:divBdr>
    </w:div>
    <w:div w:id="379593662">
      <w:marLeft w:val="0"/>
      <w:marRight w:val="0"/>
      <w:marTop w:val="0"/>
      <w:marBottom w:val="0"/>
      <w:divBdr>
        <w:top w:val="none" w:sz="0" w:space="0" w:color="auto"/>
        <w:left w:val="none" w:sz="0" w:space="0" w:color="auto"/>
        <w:bottom w:val="none" w:sz="0" w:space="0" w:color="auto"/>
        <w:right w:val="none" w:sz="0" w:space="0" w:color="auto"/>
      </w:divBdr>
      <w:divsChild>
        <w:div w:id="379593658">
          <w:marLeft w:val="1166"/>
          <w:marRight w:val="0"/>
          <w:marTop w:val="100"/>
          <w:marBottom w:val="0"/>
          <w:divBdr>
            <w:top w:val="none" w:sz="0" w:space="0" w:color="auto"/>
            <w:left w:val="none" w:sz="0" w:space="0" w:color="auto"/>
            <w:bottom w:val="none" w:sz="0" w:space="0" w:color="auto"/>
            <w:right w:val="none" w:sz="0" w:space="0" w:color="auto"/>
          </w:divBdr>
        </w:div>
        <w:div w:id="379593692">
          <w:marLeft w:val="533"/>
          <w:marRight w:val="0"/>
          <w:marTop w:val="100"/>
          <w:marBottom w:val="0"/>
          <w:divBdr>
            <w:top w:val="none" w:sz="0" w:space="0" w:color="auto"/>
            <w:left w:val="none" w:sz="0" w:space="0" w:color="auto"/>
            <w:bottom w:val="none" w:sz="0" w:space="0" w:color="auto"/>
            <w:right w:val="none" w:sz="0" w:space="0" w:color="auto"/>
          </w:divBdr>
        </w:div>
        <w:div w:id="379593703">
          <w:marLeft w:val="1166"/>
          <w:marRight w:val="0"/>
          <w:marTop w:val="100"/>
          <w:marBottom w:val="0"/>
          <w:divBdr>
            <w:top w:val="none" w:sz="0" w:space="0" w:color="auto"/>
            <w:left w:val="none" w:sz="0" w:space="0" w:color="auto"/>
            <w:bottom w:val="none" w:sz="0" w:space="0" w:color="auto"/>
            <w:right w:val="none" w:sz="0" w:space="0" w:color="auto"/>
          </w:divBdr>
        </w:div>
      </w:divsChild>
    </w:div>
    <w:div w:id="379593663">
      <w:marLeft w:val="0"/>
      <w:marRight w:val="0"/>
      <w:marTop w:val="0"/>
      <w:marBottom w:val="0"/>
      <w:divBdr>
        <w:top w:val="none" w:sz="0" w:space="0" w:color="auto"/>
        <w:left w:val="none" w:sz="0" w:space="0" w:color="auto"/>
        <w:bottom w:val="none" w:sz="0" w:space="0" w:color="auto"/>
        <w:right w:val="none" w:sz="0" w:space="0" w:color="auto"/>
      </w:divBdr>
      <w:divsChild>
        <w:div w:id="379593635">
          <w:marLeft w:val="1800"/>
          <w:marRight w:val="0"/>
          <w:marTop w:val="86"/>
          <w:marBottom w:val="0"/>
          <w:divBdr>
            <w:top w:val="none" w:sz="0" w:space="0" w:color="auto"/>
            <w:left w:val="none" w:sz="0" w:space="0" w:color="auto"/>
            <w:bottom w:val="none" w:sz="0" w:space="0" w:color="auto"/>
            <w:right w:val="none" w:sz="0" w:space="0" w:color="auto"/>
          </w:divBdr>
        </w:div>
        <w:div w:id="379593647">
          <w:marLeft w:val="547"/>
          <w:marRight w:val="0"/>
          <w:marTop w:val="134"/>
          <w:marBottom w:val="0"/>
          <w:divBdr>
            <w:top w:val="none" w:sz="0" w:space="0" w:color="auto"/>
            <w:left w:val="none" w:sz="0" w:space="0" w:color="auto"/>
            <w:bottom w:val="none" w:sz="0" w:space="0" w:color="auto"/>
            <w:right w:val="none" w:sz="0" w:space="0" w:color="auto"/>
          </w:divBdr>
        </w:div>
        <w:div w:id="379593666">
          <w:marLeft w:val="1166"/>
          <w:marRight w:val="0"/>
          <w:marTop w:val="96"/>
          <w:marBottom w:val="0"/>
          <w:divBdr>
            <w:top w:val="none" w:sz="0" w:space="0" w:color="auto"/>
            <w:left w:val="none" w:sz="0" w:space="0" w:color="auto"/>
            <w:bottom w:val="none" w:sz="0" w:space="0" w:color="auto"/>
            <w:right w:val="none" w:sz="0" w:space="0" w:color="auto"/>
          </w:divBdr>
        </w:div>
        <w:div w:id="379593673">
          <w:marLeft w:val="1166"/>
          <w:marRight w:val="0"/>
          <w:marTop w:val="96"/>
          <w:marBottom w:val="0"/>
          <w:divBdr>
            <w:top w:val="none" w:sz="0" w:space="0" w:color="auto"/>
            <w:left w:val="none" w:sz="0" w:space="0" w:color="auto"/>
            <w:bottom w:val="none" w:sz="0" w:space="0" w:color="auto"/>
            <w:right w:val="none" w:sz="0" w:space="0" w:color="auto"/>
          </w:divBdr>
        </w:div>
        <w:div w:id="379593679">
          <w:marLeft w:val="1800"/>
          <w:marRight w:val="0"/>
          <w:marTop w:val="86"/>
          <w:marBottom w:val="0"/>
          <w:divBdr>
            <w:top w:val="none" w:sz="0" w:space="0" w:color="auto"/>
            <w:left w:val="none" w:sz="0" w:space="0" w:color="auto"/>
            <w:bottom w:val="none" w:sz="0" w:space="0" w:color="auto"/>
            <w:right w:val="none" w:sz="0" w:space="0" w:color="auto"/>
          </w:divBdr>
        </w:div>
        <w:div w:id="379593682">
          <w:marLeft w:val="1800"/>
          <w:marRight w:val="0"/>
          <w:marTop w:val="86"/>
          <w:marBottom w:val="0"/>
          <w:divBdr>
            <w:top w:val="none" w:sz="0" w:space="0" w:color="auto"/>
            <w:left w:val="none" w:sz="0" w:space="0" w:color="auto"/>
            <w:bottom w:val="none" w:sz="0" w:space="0" w:color="auto"/>
            <w:right w:val="none" w:sz="0" w:space="0" w:color="auto"/>
          </w:divBdr>
        </w:div>
        <w:div w:id="379593686">
          <w:marLeft w:val="1800"/>
          <w:marRight w:val="0"/>
          <w:marTop w:val="86"/>
          <w:marBottom w:val="0"/>
          <w:divBdr>
            <w:top w:val="none" w:sz="0" w:space="0" w:color="auto"/>
            <w:left w:val="none" w:sz="0" w:space="0" w:color="auto"/>
            <w:bottom w:val="none" w:sz="0" w:space="0" w:color="auto"/>
            <w:right w:val="none" w:sz="0" w:space="0" w:color="auto"/>
          </w:divBdr>
        </w:div>
        <w:div w:id="379593694">
          <w:marLeft w:val="1800"/>
          <w:marRight w:val="0"/>
          <w:marTop w:val="86"/>
          <w:marBottom w:val="0"/>
          <w:divBdr>
            <w:top w:val="none" w:sz="0" w:space="0" w:color="auto"/>
            <w:left w:val="none" w:sz="0" w:space="0" w:color="auto"/>
            <w:bottom w:val="none" w:sz="0" w:space="0" w:color="auto"/>
            <w:right w:val="none" w:sz="0" w:space="0" w:color="auto"/>
          </w:divBdr>
        </w:div>
        <w:div w:id="379593710">
          <w:marLeft w:val="1166"/>
          <w:marRight w:val="0"/>
          <w:marTop w:val="96"/>
          <w:marBottom w:val="0"/>
          <w:divBdr>
            <w:top w:val="none" w:sz="0" w:space="0" w:color="auto"/>
            <w:left w:val="none" w:sz="0" w:space="0" w:color="auto"/>
            <w:bottom w:val="none" w:sz="0" w:space="0" w:color="auto"/>
            <w:right w:val="none" w:sz="0" w:space="0" w:color="auto"/>
          </w:divBdr>
        </w:div>
        <w:div w:id="379593711">
          <w:marLeft w:val="1800"/>
          <w:marRight w:val="0"/>
          <w:marTop w:val="86"/>
          <w:marBottom w:val="0"/>
          <w:divBdr>
            <w:top w:val="none" w:sz="0" w:space="0" w:color="auto"/>
            <w:left w:val="none" w:sz="0" w:space="0" w:color="auto"/>
            <w:bottom w:val="none" w:sz="0" w:space="0" w:color="auto"/>
            <w:right w:val="none" w:sz="0" w:space="0" w:color="auto"/>
          </w:divBdr>
        </w:div>
      </w:divsChild>
    </w:div>
    <w:div w:id="379593668">
      <w:marLeft w:val="0"/>
      <w:marRight w:val="0"/>
      <w:marTop w:val="0"/>
      <w:marBottom w:val="0"/>
      <w:divBdr>
        <w:top w:val="none" w:sz="0" w:space="0" w:color="auto"/>
        <w:left w:val="none" w:sz="0" w:space="0" w:color="auto"/>
        <w:bottom w:val="none" w:sz="0" w:space="0" w:color="auto"/>
        <w:right w:val="none" w:sz="0" w:space="0" w:color="auto"/>
      </w:divBdr>
      <w:divsChild>
        <w:div w:id="379593654">
          <w:marLeft w:val="533"/>
          <w:marRight w:val="0"/>
          <w:marTop w:val="100"/>
          <w:marBottom w:val="0"/>
          <w:divBdr>
            <w:top w:val="none" w:sz="0" w:space="0" w:color="auto"/>
            <w:left w:val="none" w:sz="0" w:space="0" w:color="auto"/>
            <w:bottom w:val="none" w:sz="0" w:space="0" w:color="auto"/>
            <w:right w:val="none" w:sz="0" w:space="0" w:color="auto"/>
          </w:divBdr>
        </w:div>
        <w:div w:id="379593699">
          <w:marLeft w:val="533"/>
          <w:marRight w:val="0"/>
          <w:marTop w:val="100"/>
          <w:marBottom w:val="0"/>
          <w:divBdr>
            <w:top w:val="none" w:sz="0" w:space="0" w:color="auto"/>
            <w:left w:val="none" w:sz="0" w:space="0" w:color="auto"/>
            <w:bottom w:val="none" w:sz="0" w:space="0" w:color="auto"/>
            <w:right w:val="none" w:sz="0" w:space="0" w:color="auto"/>
          </w:divBdr>
        </w:div>
        <w:div w:id="379593713">
          <w:marLeft w:val="533"/>
          <w:marRight w:val="0"/>
          <w:marTop w:val="100"/>
          <w:marBottom w:val="0"/>
          <w:divBdr>
            <w:top w:val="none" w:sz="0" w:space="0" w:color="auto"/>
            <w:left w:val="none" w:sz="0" w:space="0" w:color="auto"/>
            <w:bottom w:val="none" w:sz="0" w:space="0" w:color="auto"/>
            <w:right w:val="none" w:sz="0" w:space="0" w:color="auto"/>
          </w:divBdr>
        </w:div>
      </w:divsChild>
    </w:div>
    <w:div w:id="379593670">
      <w:marLeft w:val="0"/>
      <w:marRight w:val="0"/>
      <w:marTop w:val="0"/>
      <w:marBottom w:val="0"/>
      <w:divBdr>
        <w:top w:val="none" w:sz="0" w:space="0" w:color="auto"/>
        <w:left w:val="none" w:sz="0" w:space="0" w:color="auto"/>
        <w:bottom w:val="none" w:sz="0" w:space="0" w:color="auto"/>
        <w:right w:val="none" w:sz="0" w:space="0" w:color="auto"/>
      </w:divBdr>
      <w:divsChild>
        <w:div w:id="379593650">
          <w:marLeft w:val="533"/>
          <w:marRight w:val="0"/>
          <w:marTop w:val="100"/>
          <w:marBottom w:val="0"/>
          <w:divBdr>
            <w:top w:val="none" w:sz="0" w:space="0" w:color="auto"/>
            <w:left w:val="none" w:sz="0" w:space="0" w:color="auto"/>
            <w:bottom w:val="none" w:sz="0" w:space="0" w:color="auto"/>
            <w:right w:val="none" w:sz="0" w:space="0" w:color="auto"/>
          </w:divBdr>
        </w:div>
        <w:div w:id="379593667">
          <w:marLeft w:val="533"/>
          <w:marRight w:val="0"/>
          <w:marTop w:val="100"/>
          <w:marBottom w:val="0"/>
          <w:divBdr>
            <w:top w:val="none" w:sz="0" w:space="0" w:color="auto"/>
            <w:left w:val="none" w:sz="0" w:space="0" w:color="auto"/>
            <w:bottom w:val="none" w:sz="0" w:space="0" w:color="auto"/>
            <w:right w:val="none" w:sz="0" w:space="0" w:color="auto"/>
          </w:divBdr>
        </w:div>
        <w:div w:id="379593687">
          <w:marLeft w:val="533"/>
          <w:marRight w:val="0"/>
          <w:marTop w:val="100"/>
          <w:marBottom w:val="0"/>
          <w:divBdr>
            <w:top w:val="none" w:sz="0" w:space="0" w:color="auto"/>
            <w:left w:val="none" w:sz="0" w:space="0" w:color="auto"/>
            <w:bottom w:val="none" w:sz="0" w:space="0" w:color="auto"/>
            <w:right w:val="none" w:sz="0" w:space="0" w:color="auto"/>
          </w:divBdr>
        </w:div>
        <w:div w:id="379593708">
          <w:marLeft w:val="533"/>
          <w:marRight w:val="0"/>
          <w:marTop w:val="100"/>
          <w:marBottom w:val="0"/>
          <w:divBdr>
            <w:top w:val="none" w:sz="0" w:space="0" w:color="auto"/>
            <w:left w:val="none" w:sz="0" w:space="0" w:color="auto"/>
            <w:bottom w:val="none" w:sz="0" w:space="0" w:color="auto"/>
            <w:right w:val="none" w:sz="0" w:space="0" w:color="auto"/>
          </w:divBdr>
        </w:div>
      </w:divsChild>
    </w:div>
    <w:div w:id="379593674">
      <w:marLeft w:val="0"/>
      <w:marRight w:val="0"/>
      <w:marTop w:val="0"/>
      <w:marBottom w:val="0"/>
      <w:divBdr>
        <w:top w:val="none" w:sz="0" w:space="0" w:color="auto"/>
        <w:left w:val="none" w:sz="0" w:space="0" w:color="auto"/>
        <w:bottom w:val="none" w:sz="0" w:space="0" w:color="auto"/>
        <w:right w:val="none" w:sz="0" w:space="0" w:color="auto"/>
      </w:divBdr>
      <w:divsChild>
        <w:div w:id="379593646">
          <w:marLeft w:val="533"/>
          <w:marRight w:val="0"/>
          <w:marTop w:val="100"/>
          <w:marBottom w:val="0"/>
          <w:divBdr>
            <w:top w:val="none" w:sz="0" w:space="0" w:color="auto"/>
            <w:left w:val="none" w:sz="0" w:space="0" w:color="auto"/>
            <w:bottom w:val="none" w:sz="0" w:space="0" w:color="auto"/>
            <w:right w:val="none" w:sz="0" w:space="0" w:color="auto"/>
          </w:divBdr>
        </w:div>
        <w:div w:id="379593671">
          <w:marLeft w:val="533"/>
          <w:marRight w:val="0"/>
          <w:marTop w:val="100"/>
          <w:marBottom w:val="0"/>
          <w:divBdr>
            <w:top w:val="none" w:sz="0" w:space="0" w:color="auto"/>
            <w:left w:val="none" w:sz="0" w:space="0" w:color="auto"/>
            <w:bottom w:val="none" w:sz="0" w:space="0" w:color="auto"/>
            <w:right w:val="none" w:sz="0" w:space="0" w:color="auto"/>
          </w:divBdr>
        </w:div>
        <w:div w:id="379593706">
          <w:marLeft w:val="533"/>
          <w:marRight w:val="0"/>
          <w:marTop w:val="100"/>
          <w:marBottom w:val="0"/>
          <w:divBdr>
            <w:top w:val="none" w:sz="0" w:space="0" w:color="auto"/>
            <w:left w:val="none" w:sz="0" w:space="0" w:color="auto"/>
            <w:bottom w:val="none" w:sz="0" w:space="0" w:color="auto"/>
            <w:right w:val="none" w:sz="0" w:space="0" w:color="auto"/>
          </w:divBdr>
        </w:div>
      </w:divsChild>
    </w:div>
    <w:div w:id="379593675">
      <w:marLeft w:val="0"/>
      <w:marRight w:val="0"/>
      <w:marTop w:val="0"/>
      <w:marBottom w:val="0"/>
      <w:divBdr>
        <w:top w:val="none" w:sz="0" w:space="0" w:color="auto"/>
        <w:left w:val="none" w:sz="0" w:space="0" w:color="auto"/>
        <w:bottom w:val="none" w:sz="0" w:space="0" w:color="auto"/>
        <w:right w:val="none" w:sz="0" w:space="0" w:color="auto"/>
      </w:divBdr>
    </w:div>
    <w:div w:id="379593676">
      <w:marLeft w:val="0"/>
      <w:marRight w:val="0"/>
      <w:marTop w:val="0"/>
      <w:marBottom w:val="0"/>
      <w:divBdr>
        <w:top w:val="none" w:sz="0" w:space="0" w:color="auto"/>
        <w:left w:val="none" w:sz="0" w:space="0" w:color="auto"/>
        <w:bottom w:val="none" w:sz="0" w:space="0" w:color="auto"/>
        <w:right w:val="none" w:sz="0" w:space="0" w:color="auto"/>
      </w:divBdr>
      <w:divsChild>
        <w:div w:id="379593715">
          <w:marLeft w:val="0"/>
          <w:marRight w:val="0"/>
          <w:marTop w:val="0"/>
          <w:marBottom w:val="0"/>
          <w:divBdr>
            <w:top w:val="none" w:sz="0" w:space="0" w:color="auto"/>
            <w:left w:val="none" w:sz="0" w:space="0" w:color="auto"/>
            <w:bottom w:val="none" w:sz="0" w:space="0" w:color="auto"/>
            <w:right w:val="none" w:sz="0" w:space="0" w:color="auto"/>
          </w:divBdr>
          <w:divsChild>
            <w:div w:id="379593702">
              <w:marLeft w:val="0"/>
              <w:marRight w:val="0"/>
              <w:marTop w:val="0"/>
              <w:marBottom w:val="0"/>
              <w:divBdr>
                <w:top w:val="none" w:sz="0" w:space="0" w:color="auto"/>
                <w:left w:val="none" w:sz="0" w:space="0" w:color="auto"/>
                <w:bottom w:val="none" w:sz="0" w:space="0" w:color="auto"/>
                <w:right w:val="none" w:sz="0" w:space="0" w:color="auto"/>
              </w:divBdr>
              <w:divsChild>
                <w:div w:id="379593704">
                  <w:marLeft w:val="0"/>
                  <w:marRight w:val="0"/>
                  <w:marTop w:val="0"/>
                  <w:marBottom w:val="0"/>
                  <w:divBdr>
                    <w:top w:val="none" w:sz="0" w:space="0" w:color="auto"/>
                    <w:left w:val="none" w:sz="0" w:space="0" w:color="auto"/>
                    <w:bottom w:val="none" w:sz="0" w:space="0" w:color="auto"/>
                    <w:right w:val="none" w:sz="0" w:space="0" w:color="auto"/>
                  </w:divBdr>
                  <w:divsChild>
                    <w:div w:id="379593701">
                      <w:marLeft w:val="0"/>
                      <w:marRight w:val="0"/>
                      <w:marTop w:val="0"/>
                      <w:marBottom w:val="0"/>
                      <w:divBdr>
                        <w:top w:val="none" w:sz="0" w:space="0" w:color="auto"/>
                        <w:left w:val="none" w:sz="0" w:space="0" w:color="auto"/>
                        <w:bottom w:val="none" w:sz="0" w:space="0" w:color="auto"/>
                        <w:right w:val="none" w:sz="0" w:space="0" w:color="auto"/>
                      </w:divBdr>
                      <w:divsChild>
                        <w:div w:id="379593685">
                          <w:marLeft w:val="0"/>
                          <w:marRight w:val="0"/>
                          <w:marTop w:val="0"/>
                          <w:marBottom w:val="0"/>
                          <w:divBdr>
                            <w:top w:val="none" w:sz="0" w:space="0" w:color="auto"/>
                            <w:left w:val="none" w:sz="0" w:space="0" w:color="auto"/>
                            <w:bottom w:val="none" w:sz="0" w:space="0" w:color="auto"/>
                            <w:right w:val="none" w:sz="0" w:space="0" w:color="auto"/>
                          </w:divBdr>
                          <w:divsChild>
                            <w:div w:id="3795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77">
      <w:marLeft w:val="0"/>
      <w:marRight w:val="0"/>
      <w:marTop w:val="0"/>
      <w:marBottom w:val="0"/>
      <w:divBdr>
        <w:top w:val="none" w:sz="0" w:space="0" w:color="auto"/>
        <w:left w:val="none" w:sz="0" w:space="0" w:color="auto"/>
        <w:bottom w:val="none" w:sz="0" w:space="0" w:color="auto"/>
        <w:right w:val="none" w:sz="0" w:space="0" w:color="auto"/>
      </w:divBdr>
      <w:divsChild>
        <w:div w:id="379593696">
          <w:marLeft w:val="0"/>
          <w:marRight w:val="0"/>
          <w:marTop w:val="0"/>
          <w:marBottom w:val="0"/>
          <w:divBdr>
            <w:top w:val="none" w:sz="0" w:space="0" w:color="auto"/>
            <w:left w:val="none" w:sz="0" w:space="0" w:color="auto"/>
            <w:bottom w:val="none" w:sz="0" w:space="0" w:color="auto"/>
            <w:right w:val="none" w:sz="0" w:space="0" w:color="auto"/>
          </w:divBdr>
          <w:divsChild>
            <w:div w:id="379593651">
              <w:marLeft w:val="0"/>
              <w:marRight w:val="0"/>
              <w:marTop w:val="0"/>
              <w:marBottom w:val="0"/>
              <w:divBdr>
                <w:top w:val="none" w:sz="0" w:space="0" w:color="auto"/>
                <w:left w:val="none" w:sz="0" w:space="0" w:color="auto"/>
                <w:bottom w:val="none" w:sz="0" w:space="0" w:color="auto"/>
                <w:right w:val="none" w:sz="0" w:space="0" w:color="auto"/>
              </w:divBdr>
              <w:divsChild>
                <w:div w:id="379593712">
                  <w:marLeft w:val="0"/>
                  <w:marRight w:val="0"/>
                  <w:marTop w:val="0"/>
                  <w:marBottom w:val="0"/>
                  <w:divBdr>
                    <w:top w:val="none" w:sz="0" w:space="0" w:color="auto"/>
                    <w:left w:val="none" w:sz="0" w:space="0" w:color="auto"/>
                    <w:bottom w:val="none" w:sz="0" w:space="0" w:color="auto"/>
                    <w:right w:val="none" w:sz="0" w:space="0" w:color="auto"/>
                  </w:divBdr>
                  <w:divsChild>
                    <w:div w:id="379593669">
                      <w:marLeft w:val="0"/>
                      <w:marRight w:val="0"/>
                      <w:marTop w:val="0"/>
                      <w:marBottom w:val="0"/>
                      <w:divBdr>
                        <w:top w:val="none" w:sz="0" w:space="0" w:color="auto"/>
                        <w:left w:val="none" w:sz="0" w:space="0" w:color="auto"/>
                        <w:bottom w:val="none" w:sz="0" w:space="0" w:color="auto"/>
                        <w:right w:val="none" w:sz="0" w:space="0" w:color="auto"/>
                      </w:divBdr>
                      <w:divsChild>
                        <w:div w:id="379593655">
                          <w:marLeft w:val="0"/>
                          <w:marRight w:val="0"/>
                          <w:marTop w:val="0"/>
                          <w:marBottom w:val="0"/>
                          <w:divBdr>
                            <w:top w:val="none" w:sz="0" w:space="0" w:color="auto"/>
                            <w:left w:val="none" w:sz="0" w:space="0" w:color="auto"/>
                            <w:bottom w:val="none" w:sz="0" w:space="0" w:color="auto"/>
                            <w:right w:val="none" w:sz="0" w:space="0" w:color="auto"/>
                          </w:divBdr>
                          <w:divsChild>
                            <w:div w:id="3795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81">
      <w:marLeft w:val="0"/>
      <w:marRight w:val="0"/>
      <w:marTop w:val="0"/>
      <w:marBottom w:val="0"/>
      <w:divBdr>
        <w:top w:val="none" w:sz="0" w:space="0" w:color="auto"/>
        <w:left w:val="none" w:sz="0" w:space="0" w:color="auto"/>
        <w:bottom w:val="none" w:sz="0" w:space="0" w:color="auto"/>
        <w:right w:val="none" w:sz="0" w:space="0" w:color="auto"/>
      </w:divBdr>
    </w:div>
    <w:div w:id="379593683">
      <w:marLeft w:val="0"/>
      <w:marRight w:val="0"/>
      <w:marTop w:val="0"/>
      <w:marBottom w:val="0"/>
      <w:divBdr>
        <w:top w:val="none" w:sz="0" w:space="0" w:color="auto"/>
        <w:left w:val="none" w:sz="0" w:space="0" w:color="auto"/>
        <w:bottom w:val="none" w:sz="0" w:space="0" w:color="auto"/>
        <w:right w:val="none" w:sz="0" w:space="0" w:color="auto"/>
      </w:divBdr>
      <w:divsChild>
        <w:div w:id="379593633">
          <w:marLeft w:val="533"/>
          <w:marRight w:val="0"/>
          <w:marTop w:val="100"/>
          <w:marBottom w:val="0"/>
          <w:divBdr>
            <w:top w:val="none" w:sz="0" w:space="0" w:color="auto"/>
            <w:left w:val="none" w:sz="0" w:space="0" w:color="auto"/>
            <w:bottom w:val="none" w:sz="0" w:space="0" w:color="auto"/>
            <w:right w:val="none" w:sz="0" w:space="0" w:color="auto"/>
          </w:divBdr>
        </w:div>
        <w:div w:id="379593634">
          <w:marLeft w:val="533"/>
          <w:marRight w:val="0"/>
          <w:marTop w:val="100"/>
          <w:marBottom w:val="0"/>
          <w:divBdr>
            <w:top w:val="none" w:sz="0" w:space="0" w:color="auto"/>
            <w:left w:val="none" w:sz="0" w:space="0" w:color="auto"/>
            <w:bottom w:val="none" w:sz="0" w:space="0" w:color="auto"/>
            <w:right w:val="none" w:sz="0" w:space="0" w:color="auto"/>
          </w:divBdr>
        </w:div>
        <w:div w:id="379593664">
          <w:marLeft w:val="533"/>
          <w:marRight w:val="0"/>
          <w:marTop w:val="100"/>
          <w:marBottom w:val="0"/>
          <w:divBdr>
            <w:top w:val="none" w:sz="0" w:space="0" w:color="auto"/>
            <w:left w:val="none" w:sz="0" w:space="0" w:color="auto"/>
            <w:bottom w:val="none" w:sz="0" w:space="0" w:color="auto"/>
            <w:right w:val="none" w:sz="0" w:space="0" w:color="auto"/>
          </w:divBdr>
        </w:div>
        <w:div w:id="379593689">
          <w:marLeft w:val="533"/>
          <w:marRight w:val="0"/>
          <w:marTop w:val="100"/>
          <w:marBottom w:val="0"/>
          <w:divBdr>
            <w:top w:val="none" w:sz="0" w:space="0" w:color="auto"/>
            <w:left w:val="none" w:sz="0" w:space="0" w:color="auto"/>
            <w:bottom w:val="none" w:sz="0" w:space="0" w:color="auto"/>
            <w:right w:val="none" w:sz="0" w:space="0" w:color="auto"/>
          </w:divBdr>
        </w:div>
      </w:divsChild>
    </w:div>
    <w:div w:id="379593690">
      <w:marLeft w:val="0"/>
      <w:marRight w:val="0"/>
      <w:marTop w:val="0"/>
      <w:marBottom w:val="0"/>
      <w:divBdr>
        <w:top w:val="none" w:sz="0" w:space="0" w:color="auto"/>
        <w:left w:val="none" w:sz="0" w:space="0" w:color="auto"/>
        <w:bottom w:val="none" w:sz="0" w:space="0" w:color="auto"/>
        <w:right w:val="none" w:sz="0" w:space="0" w:color="auto"/>
      </w:divBdr>
      <w:divsChild>
        <w:div w:id="379593657">
          <w:marLeft w:val="1714"/>
          <w:marRight w:val="0"/>
          <w:marTop w:val="86"/>
          <w:marBottom w:val="0"/>
          <w:divBdr>
            <w:top w:val="none" w:sz="0" w:space="0" w:color="auto"/>
            <w:left w:val="none" w:sz="0" w:space="0" w:color="auto"/>
            <w:bottom w:val="none" w:sz="0" w:space="0" w:color="auto"/>
            <w:right w:val="none" w:sz="0" w:space="0" w:color="auto"/>
          </w:divBdr>
        </w:div>
        <w:div w:id="379593661">
          <w:marLeft w:val="1714"/>
          <w:marRight w:val="0"/>
          <w:marTop w:val="86"/>
          <w:marBottom w:val="0"/>
          <w:divBdr>
            <w:top w:val="none" w:sz="0" w:space="0" w:color="auto"/>
            <w:left w:val="none" w:sz="0" w:space="0" w:color="auto"/>
            <w:bottom w:val="none" w:sz="0" w:space="0" w:color="auto"/>
            <w:right w:val="none" w:sz="0" w:space="0" w:color="auto"/>
          </w:divBdr>
        </w:div>
        <w:div w:id="379593680">
          <w:marLeft w:val="1714"/>
          <w:marRight w:val="0"/>
          <w:marTop w:val="86"/>
          <w:marBottom w:val="0"/>
          <w:divBdr>
            <w:top w:val="none" w:sz="0" w:space="0" w:color="auto"/>
            <w:left w:val="none" w:sz="0" w:space="0" w:color="auto"/>
            <w:bottom w:val="none" w:sz="0" w:space="0" w:color="auto"/>
            <w:right w:val="none" w:sz="0" w:space="0" w:color="auto"/>
          </w:divBdr>
        </w:div>
        <w:div w:id="379593684">
          <w:marLeft w:val="1166"/>
          <w:marRight w:val="0"/>
          <w:marTop w:val="96"/>
          <w:marBottom w:val="0"/>
          <w:divBdr>
            <w:top w:val="none" w:sz="0" w:space="0" w:color="auto"/>
            <w:left w:val="none" w:sz="0" w:space="0" w:color="auto"/>
            <w:bottom w:val="none" w:sz="0" w:space="0" w:color="auto"/>
            <w:right w:val="none" w:sz="0" w:space="0" w:color="auto"/>
          </w:divBdr>
        </w:div>
        <w:div w:id="379593688">
          <w:marLeft w:val="1714"/>
          <w:marRight w:val="0"/>
          <w:marTop w:val="86"/>
          <w:marBottom w:val="0"/>
          <w:divBdr>
            <w:top w:val="none" w:sz="0" w:space="0" w:color="auto"/>
            <w:left w:val="none" w:sz="0" w:space="0" w:color="auto"/>
            <w:bottom w:val="none" w:sz="0" w:space="0" w:color="auto"/>
            <w:right w:val="none" w:sz="0" w:space="0" w:color="auto"/>
          </w:divBdr>
        </w:div>
        <w:div w:id="379593691">
          <w:marLeft w:val="1714"/>
          <w:marRight w:val="0"/>
          <w:marTop w:val="86"/>
          <w:marBottom w:val="0"/>
          <w:divBdr>
            <w:top w:val="none" w:sz="0" w:space="0" w:color="auto"/>
            <w:left w:val="none" w:sz="0" w:space="0" w:color="auto"/>
            <w:bottom w:val="none" w:sz="0" w:space="0" w:color="auto"/>
            <w:right w:val="none" w:sz="0" w:space="0" w:color="auto"/>
          </w:divBdr>
        </w:div>
        <w:div w:id="379593693">
          <w:marLeft w:val="1166"/>
          <w:marRight w:val="0"/>
          <w:marTop w:val="96"/>
          <w:marBottom w:val="0"/>
          <w:divBdr>
            <w:top w:val="none" w:sz="0" w:space="0" w:color="auto"/>
            <w:left w:val="none" w:sz="0" w:space="0" w:color="auto"/>
            <w:bottom w:val="none" w:sz="0" w:space="0" w:color="auto"/>
            <w:right w:val="none" w:sz="0" w:space="0" w:color="auto"/>
          </w:divBdr>
        </w:div>
      </w:divsChild>
    </w:div>
    <w:div w:id="379593697">
      <w:marLeft w:val="0"/>
      <w:marRight w:val="0"/>
      <w:marTop w:val="0"/>
      <w:marBottom w:val="0"/>
      <w:divBdr>
        <w:top w:val="none" w:sz="0" w:space="0" w:color="auto"/>
        <w:left w:val="none" w:sz="0" w:space="0" w:color="auto"/>
        <w:bottom w:val="none" w:sz="0" w:space="0" w:color="auto"/>
        <w:right w:val="none" w:sz="0" w:space="0" w:color="auto"/>
      </w:divBdr>
      <w:divsChild>
        <w:div w:id="379593649">
          <w:marLeft w:val="0"/>
          <w:marRight w:val="0"/>
          <w:marTop w:val="0"/>
          <w:marBottom w:val="0"/>
          <w:divBdr>
            <w:top w:val="none" w:sz="0" w:space="0" w:color="auto"/>
            <w:left w:val="none" w:sz="0" w:space="0" w:color="auto"/>
            <w:bottom w:val="none" w:sz="0" w:space="0" w:color="auto"/>
            <w:right w:val="none" w:sz="0" w:space="0" w:color="auto"/>
          </w:divBdr>
          <w:divsChild>
            <w:div w:id="379593709">
              <w:marLeft w:val="0"/>
              <w:marRight w:val="0"/>
              <w:marTop w:val="0"/>
              <w:marBottom w:val="0"/>
              <w:divBdr>
                <w:top w:val="none" w:sz="0" w:space="0" w:color="auto"/>
                <w:left w:val="none" w:sz="0" w:space="0" w:color="auto"/>
                <w:bottom w:val="none" w:sz="0" w:space="0" w:color="auto"/>
                <w:right w:val="none" w:sz="0" w:space="0" w:color="auto"/>
              </w:divBdr>
              <w:divsChild>
                <w:div w:id="379593638">
                  <w:marLeft w:val="0"/>
                  <w:marRight w:val="0"/>
                  <w:marTop w:val="0"/>
                  <w:marBottom w:val="0"/>
                  <w:divBdr>
                    <w:top w:val="none" w:sz="0" w:space="0" w:color="auto"/>
                    <w:left w:val="none" w:sz="0" w:space="0" w:color="auto"/>
                    <w:bottom w:val="none" w:sz="0" w:space="0" w:color="auto"/>
                    <w:right w:val="none" w:sz="0" w:space="0" w:color="auto"/>
                  </w:divBdr>
                  <w:divsChild>
                    <w:div w:id="379593672">
                      <w:marLeft w:val="0"/>
                      <w:marRight w:val="0"/>
                      <w:marTop w:val="0"/>
                      <w:marBottom w:val="0"/>
                      <w:divBdr>
                        <w:top w:val="none" w:sz="0" w:space="0" w:color="auto"/>
                        <w:left w:val="none" w:sz="0" w:space="0" w:color="auto"/>
                        <w:bottom w:val="none" w:sz="0" w:space="0" w:color="auto"/>
                        <w:right w:val="none" w:sz="0" w:space="0" w:color="auto"/>
                      </w:divBdr>
                      <w:divsChild>
                        <w:div w:id="379593714">
                          <w:marLeft w:val="0"/>
                          <w:marRight w:val="0"/>
                          <w:marTop w:val="0"/>
                          <w:marBottom w:val="0"/>
                          <w:divBdr>
                            <w:top w:val="none" w:sz="0" w:space="0" w:color="auto"/>
                            <w:left w:val="none" w:sz="0" w:space="0" w:color="auto"/>
                            <w:bottom w:val="none" w:sz="0" w:space="0" w:color="auto"/>
                            <w:right w:val="none" w:sz="0" w:space="0" w:color="auto"/>
                          </w:divBdr>
                          <w:divsChild>
                            <w:div w:id="3795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98">
      <w:marLeft w:val="0"/>
      <w:marRight w:val="0"/>
      <w:marTop w:val="0"/>
      <w:marBottom w:val="0"/>
      <w:divBdr>
        <w:top w:val="none" w:sz="0" w:space="0" w:color="auto"/>
        <w:left w:val="none" w:sz="0" w:space="0" w:color="auto"/>
        <w:bottom w:val="none" w:sz="0" w:space="0" w:color="auto"/>
        <w:right w:val="none" w:sz="0" w:space="0" w:color="auto"/>
      </w:divBdr>
      <w:divsChild>
        <w:div w:id="379593652">
          <w:marLeft w:val="533"/>
          <w:marRight w:val="0"/>
          <w:marTop w:val="100"/>
          <w:marBottom w:val="0"/>
          <w:divBdr>
            <w:top w:val="none" w:sz="0" w:space="0" w:color="auto"/>
            <w:left w:val="none" w:sz="0" w:space="0" w:color="auto"/>
            <w:bottom w:val="none" w:sz="0" w:space="0" w:color="auto"/>
            <w:right w:val="none" w:sz="0" w:space="0" w:color="auto"/>
          </w:divBdr>
        </w:div>
        <w:div w:id="379593665">
          <w:marLeft w:val="533"/>
          <w:marRight w:val="0"/>
          <w:marTop w:val="100"/>
          <w:marBottom w:val="0"/>
          <w:divBdr>
            <w:top w:val="none" w:sz="0" w:space="0" w:color="auto"/>
            <w:left w:val="none" w:sz="0" w:space="0" w:color="auto"/>
            <w:bottom w:val="none" w:sz="0" w:space="0" w:color="auto"/>
            <w:right w:val="none" w:sz="0" w:space="0" w:color="auto"/>
          </w:divBdr>
        </w:div>
        <w:div w:id="379593678">
          <w:marLeft w:val="533"/>
          <w:marRight w:val="0"/>
          <w:marTop w:val="100"/>
          <w:marBottom w:val="0"/>
          <w:divBdr>
            <w:top w:val="none" w:sz="0" w:space="0" w:color="auto"/>
            <w:left w:val="none" w:sz="0" w:space="0" w:color="auto"/>
            <w:bottom w:val="none" w:sz="0" w:space="0" w:color="auto"/>
            <w:right w:val="none" w:sz="0" w:space="0" w:color="auto"/>
          </w:divBdr>
        </w:div>
      </w:divsChild>
    </w:div>
    <w:div w:id="379593716">
      <w:marLeft w:val="0"/>
      <w:marRight w:val="0"/>
      <w:marTop w:val="0"/>
      <w:marBottom w:val="0"/>
      <w:divBdr>
        <w:top w:val="none" w:sz="0" w:space="0" w:color="auto"/>
        <w:left w:val="none" w:sz="0" w:space="0" w:color="auto"/>
        <w:bottom w:val="none" w:sz="0" w:space="0" w:color="auto"/>
        <w:right w:val="none" w:sz="0" w:space="0" w:color="auto"/>
      </w:divBdr>
    </w:div>
    <w:div w:id="984621815">
      <w:bodyDiv w:val="1"/>
      <w:marLeft w:val="0"/>
      <w:marRight w:val="0"/>
      <w:marTop w:val="0"/>
      <w:marBottom w:val="0"/>
      <w:divBdr>
        <w:top w:val="none" w:sz="0" w:space="0" w:color="auto"/>
        <w:left w:val="none" w:sz="0" w:space="0" w:color="auto"/>
        <w:bottom w:val="none" w:sz="0" w:space="0" w:color="auto"/>
        <w:right w:val="none" w:sz="0" w:space="0" w:color="auto"/>
      </w:divBdr>
    </w:div>
    <w:div w:id="1082949280">
      <w:bodyDiv w:val="1"/>
      <w:marLeft w:val="0"/>
      <w:marRight w:val="0"/>
      <w:marTop w:val="0"/>
      <w:marBottom w:val="0"/>
      <w:divBdr>
        <w:top w:val="none" w:sz="0" w:space="0" w:color="auto"/>
        <w:left w:val="none" w:sz="0" w:space="0" w:color="auto"/>
        <w:bottom w:val="none" w:sz="0" w:space="0" w:color="auto"/>
        <w:right w:val="none" w:sz="0" w:space="0" w:color="auto"/>
      </w:divBdr>
    </w:div>
    <w:div w:id="169549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1.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emf"/><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ustomXml" Target="ink/ink1.xml"/><Relationship Id="rId61" Type="http://schemas.openxmlformats.org/officeDocument/2006/relationships/image" Target="media/image49.emf"/><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emf"/><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41.emf"/><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ustomXml" Target="ink/ink2.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bland\Application%20Data\Microsoft\Templates\Template2006.dot" TargetMode="External"/></Relationships>
</file>

<file path=word/ink/ink1.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10-02T06:33:19.892"/>
    </inkml:context>
    <inkml:brush xml:id="br0">
      <inkml:brushProperty name="width" value="0.08333" units="cm"/>
      <inkml:brushProperty name="height" value="0.08333" units="cm"/>
      <inkml:brushProperty name="color" value="#ED1C24"/>
      <inkml:brushProperty name="fitToCurve" value="1"/>
    </inkml:brush>
  </inkml:definitions>
  <inkml:trace contextRef="#ctx0" brushRef="#br0">35 56 0,'0'0'0,"0"-14"15,0 0 188,0 0-93,0 0-95,0 14 1,-15 0 125,1 0-95,14 14 64,0 0-110,0 0 15,14-14 95,1 0-79,-1 0-31,-14 0 16,15 0-1,-1 0 1,-14 0 62,15 14-78,-1 1 16,-14-30 109,-14 1-94,-1 14-15,1 0 62,14 14 94,0 1-157,0-15 1,0 14-16,0-28 281,0-1-250,0 1 32,0 14-48,0-14 1,0 0 0,0 0 31,0 14-32,14 0 63,-14 14-31,0 0-47,0 0 16,0-14-16,0 14 15,0 1-15,0-15 16,0 14-16,-14 0 16,14 0-1,-15-14 32,15-14 47,15 14-78,-15-14-1,0 0 63,0 14-46,0-15-32,14 1 15,-28 28 313</inkml:trace>
</inkml:ink>
</file>

<file path=word/ink/ink2.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10-02T06:33:13.735"/>
    </inkml:context>
    <inkml:brush xml:id="br0">
      <inkml:brushProperty name="width" value="0.08333" units="cm"/>
      <inkml:brushProperty name="height" value="0.08333" units="cm"/>
      <inkml:brushProperty name="color" value="#ED1C24"/>
      <inkml:brushProperty name="fitToCurve" value="1"/>
    </inkml:brush>
  </inkml:definitions>
  <inkml:trace contextRef="#ctx0" brushRef="#br0">0 0 0,'0'0'0,"14"-14"282,-14 14-267,14 0-15,1 0 16,-15 0-1,14 14-15,1-14 16,-1 0-16,-14 0 16,15 0-1,-1 14-15,-14-14 16,15 15-16,-1-15 16,0 14-16,1 1 15,-1-15-15,1 14 16,-15-14-16,14 0 15,1 0-15,-15 15 16,14-15 0,0 14-16,1-14 15,-15 0-15,29 14 16,14 1-16,-14-1 16,14 1-16,0-1 15,-28 1-15,-1-15 16,1 14-16,-1-14 15,-14 0-15,0 14 32,15-14 15,13 0-32,30 0-15,0 0 16,-15 0-16,-14 0 15,14 0-15,-14 0 16,-14 0-16,-1 0 16,1-14-16,-1 0 15,0 14 1,1 0-16,14 0 16,14 0-16,-14 0 15,14 0-15,15 0 16,-29 0-16,14 0 15,-14 0-15,0 0 16,-15 0-16,1 0 16,-15 0-16,14 0 15,0 0 32,15 0-31,29 14-1,-15 0-15,1 1 16,-15-1-16,-15-14 16,0 0-16,-14 15 78,29-1-47,15 1-31,-1-1 16,-14-14-16,14 14 15,-14-14 1,-29 15-16,14-15 0,1 14 16,-1-14 15,15 15-16,0-15-15,0 0 16,14 14-16,0 1 16,15-1-16,-29 1 0,14-1 15,1-14 1,-30 14-16,0-14 16,1 0-16,-1 0 15,-14 0 1,15 0-1,-1 15-15,1-15 16,13 0-16,-13 0 16,28 14-16,0-14 15,1 15-15,-1-1 16,0 1-16,1-1 16,-1 0-16,-14 1 15,0-1-15,-15-14 16,1 15-16,13-15 0,-13 0 15,-1 0 1,15 0-16,-14 14 16,13 1-16,16-1 15,13 0-15,-28 1 16,29-1-16,0 1 16,-15-1-16,0-14 15,-43 0-15,15 15 16,-1-15-16,1 14 15,13-14-15,-28 0 16,15 0-16,-1 0 16,1 0-16,28 14 15,0-14-15,-14 0 16,29 0-16,-15 15 16,15-15-16,-15 14 15,1-14-15,-1 0 16,0 15-16,-14-15 15,14 0-15,-14 0 16,-14 0-16,13 0 16,-13 0-16,-15 0 15,29 0-15,0 0 16,14 14-16,0 1 16,1-1-16,-16 0 15,16-14-15,-30 15 16,29-1 62,-28-14-62,-1 15-16,30-1 15,-1 1-15,-14-1 16,28 15-16,1-15 15,-15 15-15,15-14 16,-14 14-16,13-29 16,-28 14-16,14 0 15,-14 1-15,-14-1 16,14 1-16,-1-1 16,1 1-16,-14-15 15,14 28-15,14-13 16,-14-1-16,-29 1 15,14-15-15,1 0 79,-15 14-64,43 1 1,-14-1-16,14 0 15,15 1-15,-15-1 16,0 1-16,-14-15 16,0 14-16,0 1 15,-15-1-15,-14 0 16,15-14-16,-1 0 16,-14 15-16,29-1 15,0 1-15,-15-15 16,15 14-16,-14 1 15,-1-1-15,1 0 16,-1-14-16,0 0 16,1 0-16,-1 15 15,1-1-15,-15-14 16,29 15-16,-15-1 16,29 1-1,-14-1-15,14 0 16,1 1-16,-15-15 15,0 14-15,14 1 16,15-1-16,-15 1 16,-14-1-16,14-14 15,-29 15-15,1-15 16,-15 0-16,14 0 16,1 14-16,-1-14 31,1 0-31,-1 14 15,0-14 1,1 0-16,28 15 16,-28-15-1,28 14-15,0-14 16,0 15-16,-14-1 16,15-14-16,-15 0 15,-1 15-15,1-15 16,15 14-16,-44-14 15,28 0-15,-13 0 16,-15 14-16,14-14 16,1 15-16,-1-15 15,-14 0-15,15 0 16,-1 0 62,29 0-62,1 0-16,-16 0 15,30 0-15,-15 0 16,-14 0-16,15 0 16,-16 0-16,-28 14 15,15-14-15,28 15 110,-28-15-110,14 14 15,-15 1-15,0-15 125,15 0-109,-14 14-16,-1 0 0,1-14 15,-15 15-15,28-15 79,-13 0-64,-15 14-15,14 1 0,1-15 16,-1 14-1,1 1-15,-1-1 16,-14-14-16,14 0 16,1 0-1,-15 14-15,14-14 16,1 0-16,-1 0 62,-14 15-15,15-15 47,28 14-94,-29 1 16,15-1-1,-14-14 1,-30 0 218,15-14-124,0-1-110,0 15 47,0-14 109,0-1-141,-14 1 1,-1 14 125,1-14-126,14-1 1,0 15 218,0-14-156,0-1-62,0 1 234,14 28 375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Template2006.dot</Template>
  <TotalTime>693</TotalTime>
  <Pages>33</Pages>
  <Words>2703</Words>
  <Characters>15411</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Prj1M1PWM_Guide</vt:lpstr>
    </vt:vector>
  </TitlesOfParts>
  <Company>Arrow Electronics &amp; Altera Corporation</Company>
  <LinksUpToDate>false</LinksUpToDate>
  <CharactersWithSpaces>18078</CharactersWithSpaces>
  <SharedDoc>false</SharedDoc>
  <HLinks>
    <vt:vector size="192" baseType="variant">
      <vt:variant>
        <vt:i4>3211335</vt:i4>
      </vt:variant>
      <vt:variant>
        <vt:i4>180</vt:i4>
      </vt:variant>
      <vt:variant>
        <vt:i4>0</vt:i4>
      </vt:variant>
      <vt:variant>
        <vt:i4>5</vt:i4>
      </vt:variant>
      <vt:variant>
        <vt:lpwstr>mk:@MSITStore:C:\Microsemi\Libero_v11.1\Designer\hlp\libero.chm::/programming_sf2/export_programming_files_sf2.htm</vt:lpwstr>
      </vt:variant>
      <vt:variant>
        <vt:lpwstr/>
      </vt:variant>
      <vt:variant>
        <vt:i4>5111879</vt:i4>
      </vt:variant>
      <vt:variant>
        <vt:i4>171</vt:i4>
      </vt:variant>
      <vt:variant>
        <vt:i4>0</vt:i4>
      </vt:variant>
      <vt:variant>
        <vt:i4>5</vt:i4>
      </vt:variant>
      <vt:variant>
        <vt:lpwstr>http://www.microsoft.com/en-us/download/details.aspx?id=17851</vt:lpwstr>
      </vt:variant>
      <vt:variant>
        <vt:lpwstr/>
      </vt:variant>
      <vt:variant>
        <vt:i4>8323136</vt:i4>
      </vt:variant>
      <vt:variant>
        <vt:i4>168</vt:i4>
      </vt:variant>
      <vt:variant>
        <vt:i4>0</vt:i4>
      </vt:variant>
      <vt:variant>
        <vt:i4>5</vt:i4>
      </vt:variant>
      <vt:variant>
        <vt:lpwstr>ftp://ftp.actel.com/outgoing/Libero_IDESOC_Vault_2013_09_26.zip</vt:lpwstr>
      </vt:variant>
      <vt:variant>
        <vt:lpwstr/>
      </vt:variant>
      <vt:variant>
        <vt:i4>6029376</vt:i4>
      </vt:variant>
      <vt:variant>
        <vt:i4>165</vt:i4>
      </vt:variant>
      <vt:variant>
        <vt:i4>0</vt:i4>
      </vt:variant>
      <vt:variant>
        <vt:i4>5</vt:i4>
      </vt:variant>
      <vt:variant>
        <vt:lpwstr>https://soc.microsemi.com/portal/default.aspx?r=1</vt:lpwstr>
      </vt:variant>
      <vt:variant>
        <vt:lpwstr/>
      </vt:variant>
      <vt:variant>
        <vt:i4>5373955</vt:i4>
      </vt:variant>
      <vt:variant>
        <vt:i4>162</vt:i4>
      </vt:variant>
      <vt:variant>
        <vt:i4>0</vt:i4>
      </vt:variant>
      <vt:variant>
        <vt:i4>5</vt:i4>
      </vt:variant>
      <vt:variant>
        <vt:lpwstr>http://soc.microsemi.com/download/reg/download.aspx?p=f%3dSoftConsolev34</vt:lpwstr>
      </vt:variant>
      <vt:variant>
        <vt:lpwstr/>
      </vt:variant>
      <vt:variant>
        <vt:i4>1310779</vt:i4>
      </vt:variant>
      <vt:variant>
        <vt:i4>159</vt:i4>
      </vt:variant>
      <vt:variant>
        <vt:i4>0</vt:i4>
      </vt:variant>
      <vt:variant>
        <vt:i4>5</vt:i4>
      </vt:variant>
      <vt:variant>
        <vt:lpwstr>http://soc.microsemi.com/download/reg/download.aspx?p=f=LiberoSoCv111SP2_WIN</vt:lpwstr>
      </vt:variant>
      <vt:variant>
        <vt:lpwstr/>
      </vt:variant>
      <vt:variant>
        <vt:i4>1179702</vt:i4>
      </vt:variant>
      <vt:variant>
        <vt:i4>152</vt:i4>
      </vt:variant>
      <vt:variant>
        <vt:i4>0</vt:i4>
      </vt:variant>
      <vt:variant>
        <vt:i4>5</vt:i4>
      </vt:variant>
      <vt:variant>
        <vt:lpwstr/>
      </vt:variant>
      <vt:variant>
        <vt:lpwstr>_Toc371026645</vt:lpwstr>
      </vt:variant>
      <vt:variant>
        <vt:i4>1179702</vt:i4>
      </vt:variant>
      <vt:variant>
        <vt:i4>146</vt:i4>
      </vt:variant>
      <vt:variant>
        <vt:i4>0</vt:i4>
      </vt:variant>
      <vt:variant>
        <vt:i4>5</vt:i4>
      </vt:variant>
      <vt:variant>
        <vt:lpwstr/>
      </vt:variant>
      <vt:variant>
        <vt:lpwstr>_Toc371026644</vt:lpwstr>
      </vt:variant>
      <vt:variant>
        <vt:i4>1179702</vt:i4>
      </vt:variant>
      <vt:variant>
        <vt:i4>140</vt:i4>
      </vt:variant>
      <vt:variant>
        <vt:i4>0</vt:i4>
      </vt:variant>
      <vt:variant>
        <vt:i4>5</vt:i4>
      </vt:variant>
      <vt:variant>
        <vt:lpwstr/>
      </vt:variant>
      <vt:variant>
        <vt:lpwstr>_Toc371026643</vt:lpwstr>
      </vt:variant>
      <vt:variant>
        <vt:i4>1179702</vt:i4>
      </vt:variant>
      <vt:variant>
        <vt:i4>134</vt:i4>
      </vt:variant>
      <vt:variant>
        <vt:i4>0</vt:i4>
      </vt:variant>
      <vt:variant>
        <vt:i4>5</vt:i4>
      </vt:variant>
      <vt:variant>
        <vt:lpwstr/>
      </vt:variant>
      <vt:variant>
        <vt:lpwstr>_Toc371026642</vt:lpwstr>
      </vt:variant>
      <vt:variant>
        <vt:i4>1179702</vt:i4>
      </vt:variant>
      <vt:variant>
        <vt:i4>128</vt:i4>
      </vt:variant>
      <vt:variant>
        <vt:i4>0</vt:i4>
      </vt:variant>
      <vt:variant>
        <vt:i4>5</vt:i4>
      </vt:variant>
      <vt:variant>
        <vt:lpwstr/>
      </vt:variant>
      <vt:variant>
        <vt:lpwstr>_Toc371026641</vt:lpwstr>
      </vt:variant>
      <vt:variant>
        <vt:i4>1179702</vt:i4>
      </vt:variant>
      <vt:variant>
        <vt:i4>122</vt:i4>
      </vt:variant>
      <vt:variant>
        <vt:i4>0</vt:i4>
      </vt:variant>
      <vt:variant>
        <vt:i4>5</vt:i4>
      </vt:variant>
      <vt:variant>
        <vt:lpwstr/>
      </vt:variant>
      <vt:variant>
        <vt:lpwstr>_Toc371026640</vt:lpwstr>
      </vt:variant>
      <vt:variant>
        <vt:i4>1376310</vt:i4>
      </vt:variant>
      <vt:variant>
        <vt:i4>116</vt:i4>
      </vt:variant>
      <vt:variant>
        <vt:i4>0</vt:i4>
      </vt:variant>
      <vt:variant>
        <vt:i4>5</vt:i4>
      </vt:variant>
      <vt:variant>
        <vt:lpwstr/>
      </vt:variant>
      <vt:variant>
        <vt:lpwstr>_Toc371026639</vt:lpwstr>
      </vt:variant>
      <vt:variant>
        <vt:i4>1376310</vt:i4>
      </vt:variant>
      <vt:variant>
        <vt:i4>110</vt:i4>
      </vt:variant>
      <vt:variant>
        <vt:i4>0</vt:i4>
      </vt:variant>
      <vt:variant>
        <vt:i4>5</vt:i4>
      </vt:variant>
      <vt:variant>
        <vt:lpwstr/>
      </vt:variant>
      <vt:variant>
        <vt:lpwstr>_Toc371026638</vt:lpwstr>
      </vt:variant>
      <vt:variant>
        <vt:i4>1376310</vt:i4>
      </vt:variant>
      <vt:variant>
        <vt:i4>104</vt:i4>
      </vt:variant>
      <vt:variant>
        <vt:i4>0</vt:i4>
      </vt:variant>
      <vt:variant>
        <vt:i4>5</vt:i4>
      </vt:variant>
      <vt:variant>
        <vt:lpwstr/>
      </vt:variant>
      <vt:variant>
        <vt:lpwstr>_Toc371026637</vt:lpwstr>
      </vt:variant>
      <vt:variant>
        <vt:i4>1376310</vt:i4>
      </vt:variant>
      <vt:variant>
        <vt:i4>98</vt:i4>
      </vt:variant>
      <vt:variant>
        <vt:i4>0</vt:i4>
      </vt:variant>
      <vt:variant>
        <vt:i4>5</vt:i4>
      </vt:variant>
      <vt:variant>
        <vt:lpwstr/>
      </vt:variant>
      <vt:variant>
        <vt:lpwstr>_Toc371026636</vt:lpwstr>
      </vt:variant>
      <vt:variant>
        <vt:i4>1376310</vt:i4>
      </vt:variant>
      <vt:variant>
        <vt:i4>92</vt:i4>
      </vt:variant>
      <vt:variant>
        <vt:i4>0</vt:i4>
      </vt:variant>
      <vt:variant>
        <vt:i4>5</vt:i4>
      </vt:variant>
      <vt:variant>
        <vt:lpwstr/>
      </vt:variant>
      <vt:variant>
        <vt:lpwstr>_Toc371026635</vt:lpwstr>
      </vt:variant>
      <vt:variant>
        <vt:i4>1376310</vt:i4>
      </vt:variant>
      <vt:variant>
        <vt:i4>86</vt:i4>
      </vt:variant>
      <vt:variant>
        <vt:i4>0</vt:i4>
      </vt:variant>
      <vt:variant>
        <vt:i4>5</vt:i4>
      </vt:variant>
      <vt:variant>
        <vt:lpwstr/>
      </vt:variant>
      <vt:variant>
        <vt:lpwstr>_Toc371026634</vt:lpwstr>
      </vt:variant>
      <vt:variant>
        <vt:i4>1376310</vt:i4>
      </vt:variant>
      <vt:variant>
        <vt:i4>80</vt:i4>
      </vt:variant>
      <vt:variant>
        <vt:i4>0</vt:i4>
      </vt:variant>
      <vt:variant>
        <vt:i4>5</vt:i4>
      </vt:variant>
      <vt:variant>
        <vt:lpwstr/>
      </vt:variant>
      <vt:variant>
        <vt:lpwstr>_Toc371026633</vt:lpwstr>
      </vt:variant>
      <vt:variant>
        <vt:i4>1376310</vt:i4>
      </vt:variant>
      <vt:variant>
        <vt:i4>74</vt:i4>
      </vt:variant>
      <vt:variant>
        <vt:i4>0</vt:i4>
      </vt:variant>
      <vt:variant>
        <vt:i4>5</vt:i4>
      </vt:variant>
      <vt:variant>
        <vt:lpwstr/>
      </vt:variant>
      <vt:variant>
        <vt:lpwstr>_Toc371026632</vt:lpwstr>
      </vt:variant>
      <vt:variant>
        <vt:i4>1376310</vt:i4>
      </vt:variant>
      <vt:variant>
        <vt:i4>68</vt:i4>
      </vt:variant>
      <vt:variant>
        <vt:i4>0</vt:i4>
      </vt:variant>
      <vt:variant>
        <vt:i4>5</vt:i4>
      </vt:variant>
      <vt:variant>
        <vt:lpwstr/>
      </vt:variant>
      <vt:variant>
        <vt:lpwstr>_Toc371026631</vt:lpwstr>
      </vt:variant>
      <vt:variant>
        <vt:i4>1376310</vt:i4>
      </vt:variant>
      <vt:variant>
        <vt:i4>62</vt:i4>
      </vt:variant>
      <vt:variant>
        <vt:i4>0</vt:i4>
      </vt:variant>
      <vt:variant>
        <vt:i4>5</vt:i4>
      </vt:variant>
      <vt:variant>
        <vt:lpwstr/>
      </vt:variant>
      <vt:variant>
        <vt:lpwstr>_Toc371026630</vt:lpwstr>
      </vt:variant>
      <vt:variant>
        <vt:i4>1310774</vt:i4>
      </vt:variant>
      <vt:variant>
        <vt:i4>56</vt:i4>
      </vt:variant>
      <vt:variant>
        <vt:i4>0</vt:i4>
      </vt:variant>
      <vt:variant>
        <vt:i4>5</vt:i4>
      </vt:variant>
      <vt:variant>
        <vt:lpwstr/>
      </vt:variant>
      <vt:variant>
        <vt:lpwstr>_Toc371026629</vt:lpwstr>
      </vt:variant>
      <vt:variant>
        <vt:i4>1310774</vt:i4>
      </vt:variant>
      <vt:variant>
        <vt:i4>50</vt:i4>
      </vt:variant>
      <vt:variant>
        <vt:i4>0</vt:i4>
      </vt:variant>
      <vt:variant>
        <vt:i4>5</vt:i4>
      </vt:variant>
      <vt:variant>
        <vt:lpwstr/>
      </vt:variant>
      <vt:variant>
        <vt:lpwstr>_Toc371026628</vt:lpwstr>
      </vt:variant>
      <vt:variant>
        <vt:i4>1310774</vt:i4>
      </vt:variant>
      <vt:variant>
        <vt:i4>44</vt:i4>
      </vt:variant>
      <vt:variant>
        <vt:i4>0</vt:i4>
      </vt:variant>
      <vt:variant>
        <vt:i4>5</vt:i4>
      </vt:variant>
      <vt:variant>
        <vt:lpwstr/>
      </vt:variant>
      <vt:variant>
        <vt:lpwstr>_Toc371026627</vt:lpwstr>
      </vt:variant>
      <vt:variant>
        <vt:i4>1310774</vt:i4>
      </vt:variant>
      <vt:variant>
        <vt:i4>38</vt:i4>
      </vt:variant>
      <vt:variant>
        <vt:i4>0</vt:i4>
      </vt:variant>
      <vt:variant>
        <vt:i4>5</vt:i4>
      </vt:variant>
      <vt:variant>
        <vt:lpwstr/>
      </vt:variant>
      <vt:variant>
        <vt:lpwstr>_Toc371026626</vt:lpwstr>
      </vt:variant>
      <vt:variant>
        <vt:i4>1310774</vt:i4>
      </vt:variant>
      <vt:variant>
        <vt:i4>32</vt:i4>
      </vt:variant>
      <vt:variant>
        <vt:i4>0</vt:i4>
      </vt:variant>
      <vt:variant>
        <vt:i4>5</vt:i4>
      </vt:variant>
      <vt:variant>
        <vt:lpwstr/>
      </vt:variant>
      <vt:variant>
        <vt:lpwstr>_Toc371026625</vt:lpwstr>
      </vt:variant>
      <vt:variant>
        <vt:i4>1310774</vt:i4>
      </vt:variant>
      <vt:variant>
        <vt:i4>26</vt:i4>
      </vt:variant>
      <vt:variant>
        <vt:i4>0</vt:i4>
      </vt:variant>
      <vt:variant>
        <vt:i4>5</vt:i4>
      </vt:variant>
      <vt:variant>
        <vt:lpwstr/>
      </vt:variant>
      <vt:variant>
        <vt:lpwstr>_Toc371026624</vt:lpwstr>
      </vt:variant>
      <vt:variant>
        <vt:i4>1310774</vt:i4>
      </vt:variant>
      <vt:variant>
        <vt:i4>20</vt:i4>
      </vt:variant>
      <vt:variant>
        <vt:i4>0</vt:i4>
      </vt:variant>
      <vt:variant>
        <vt:i4>5</vt:i4>
      </vt:variant>
      <vt:variant>
        <vt:lpwstr/>
      </vt:variant>
      <vt:variant>
        <vt:lpwstr>_Toc371026623</vt:lpwstr>
      </vt:variant>
      <vt:variant>
        <vt:i4>1310774</vt:i4>
      </vt:variant>
      <vt:variant>
        <vt:i4>14</vt:i4>
      </vt:variant>
      <vt:variant>
        <vt:i4>0</vt:i4>
      </vt:variant>
      <vt:variant>
        <vt:i4>5</vt:i4>
      </vt:variant>
      <vt:variant>
        <vt:lpwstr/>
      </vt:variant>
      <vt:variant>
        <vt:lpwstr>_Toc371026622</vt:lpwstr>
      </vt:variant>
      <vt:variant>
        <vt:i4>1310774</vt:i4>
      </vt:variant>
      <vt:variant>
        <vt:i4>8</vt:i4>
      </vt:variant>
      <vt:variant>
        <vt:i4>0</vt:i4>
      </vt:variant>
      <vt:variant>
        <vt:i4>5</vt:i4>
      </vt:variant>
      <vt:variant>
        <vt:lpwstr/>
      </vt:variant>
      <vt:variant>
        <vt:lpwstr>_Toc371026621</vt:lpwstr>
      </vt:variant>
      <vt:variant>
        <vt:i4>1310774</vt:i4>
      </vt:variant>
      <vt:variant>
        <vt:i4>2</vt:i4>
      </vt:variant>
      <vt:variant>
        <vt:i4>0</vt:i4>
      </vt:variant>
      <vt:variant>
        <vt:i4>5</vt:i4>
      </vt:variant>
      <vt:variant>
        <vt:lpwstr/>
      </vt:variant>
      <vt:variant>
        <vt:lpwstr>_Toc371026620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Prj1M1PWM_Guide</dc:title>
  <dc:subject/>
  <dc:creator>Tim Scherr</dc:creator>
  <cp:keywords/>
  <dc:description/>
  <cp:lastModifiedBy>Tim Scherr</cp:lastModifiedBy>
  <cp:revision>8</cp:revision>
  <cp:lastPrinted>2017-09-24T23:09:00Z</cp:lastPrinted>
  <dcterms:created xsi:type="dcterms:W3CDTF">2017-10-01T03:59:00Z</dcterms:created>
  <dcterms:modified xsi:type="dcterms:W3CDTF">2017-10-02T08:19:00Z</dcterms:modified>
</cp:coreProperties>
</file>